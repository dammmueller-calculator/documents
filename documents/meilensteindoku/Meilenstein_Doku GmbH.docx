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7004CD" w14:textId="5743CBBA" w:rsidR="002947A4" w:rsidRPr="004E125E" w:rsidRDefault="004E125E" w:rsidP="008A3F23">
      <w:pPr>
        <w:jc w:val="center"/>
        <w:rPr>
          <w:sz w:val="48"/>
          <w:szCs w:val="48"/>
        </w:rPr>
      </w:pPr>
      <w:r w:rsidRPr="004E125E">
        <w:rPr>
          <w:sz w:val="48"/>
          <w:szCs w:val="48"/>
        </w:rPr>
        <w:t>Zahlenzauber GmbH, Wundergasse</w:t>
      </w:r>
      <w:r>
        <w:rPr>
          <w:sz w:val="48"/>
          <w:szCs w:val="48"/>
        </w:rPr>
        <w:t>,</w:t>
      </w:r>
      <w:r w:rsidRPr="004E125E">
        <w:rPr>
          <w:sz w:val="48"/>
          <w:szCs w:val="48"/>
        </w:rPr>
        <w:t xml:space="preserve"> Sieben</w:t>
      </w:r>
    </w:p>
    <w:p w14:paraId="2BB2057C" w14:textId="00FDE613" w:rsidR="008A3F23" w:rsidRDefault="008A3F23" w:rsidP="008A3F23">
      <w:pPr>
        <w:jc w:val="center"/>
        <w:rPr>
          <w:b/>
          <w:sz w:val="48"/>
          <w:szCs w:val="48"/>
          <w:u w:val="single"/>
        </w:rPr>
      </w:pPr>
      <w:r w:rsidRPr="008A3F23">
        <w:rPr>
          <w:b/>
          <w:sz w:val="48"/>
          <w:szCs w:val="48"/>
          <w:u w:val="single"/>
        </w:rPr>
        <w:t>Meilensteingespräche</w:t>
      </w:r>
    </w:p>
    <w:p w14:paraId="4CD7B60E" w14:textId="77777777" w:rsidR="00617E10" w:rsidRDefault="00617E10" w:rsidP="008A3F23">
      <w:pPr>
        <w:rPr>
          <w:b/>
          <w:u w:val="single"/>
        </w:rPr>
      </w:pPr>
    </w:p>
    <w:p w14:paraId="4F204867" w14:textId="05ABB2C1" w:rsidR="00227736" w:rsidRPr="00765C02" w:rsidRDefault="00617E10" w:rsidP="00617E10">
      <w:pPr>
        <w:rPr>
          <w:b/>
          <w:u w:val="single"/>
        </w:rPr>
      </w:pPr>
      <w:r w:rsidRPr="00765C02">
        <w:rPr>
          <w:b/>
          <w:u w:val="single"/>
        </w:rPr>
        <w:t>Was bisher geschah:</w:t>
      </w:r>
    </w:p>
    <w:p w14:paraId="47111917" w14:textId="77777777" w:rsidR="00227736" w:rsidRDefault="00227736" w:rsidP="00227736">
      <w:pPr>
        <w:pStyle w:val="Listenabsatz"/>
        <w:numPr>
          <w:ilvl w:val="0"/>
          <w:numId w:val="34"/>
        </w:numPr>
      </w:pPr>
      <w:r>
        <w:t>Vielen Dank für die bisherige Zusammenarbeit</w:t>
      </w:r>
    </w:p>
    <w:p w14:paraId="75FC6995" w14:textId="77777777" w:rsidR="00227736" w:rsidRDefault="00227736" w:rsidP="00227736">
      <w:pPr>
        <w:pStyle w:val="Listenabsatz"/>
        <w:numPr>
          <w:ilvl w:val="1"/>
          <w:numId w:val="34"/>
        </w:numPr>
      </w:pPr>
      <w:r>
        <w:t>Fragen wurden ohne umstände beantwortet</w:t>
      </w:r>
    </w:p>
    <w:p w14:paraId="6F6B7E59" w14:textId="77777777" w:rsidR="00227736" w:rsidRDefault="00227736" w:rsidP="00227736">
      <w:pPr>
        <w:pStyle w:val="Listenabsatz"/>
        <w:numPr>
          <w:ilvl w:val="1"/>
          <w:numId w:val="34"/>
        </w:numPr>
      </w:pPr>
      <w:r>
        <w:t xml:space="preserve">Hatte immer ein Kanal für uns offen </w:t>
      </w:r>
    </w:p>
    <w:p w14:paraId="6D1E1654" w14:textId="77777777" w:rsidR="00355A75" w:rsidRDefault="00355A75" w:rsidP="00355A75">
      <w:pPr>
        <w:pStyle w:val="Listenabsatz"/>
        <w:ind w:left="1440"/>
      </w:pPr>
    </w:p>
    <w:p w14:paraId="287CF567" w14:textId="768ECCAE" w:rsidR="00227736" w:rsidRDefault="00355A75" w:rsidP="00227A8F">
      <w:pPr>
        <w:pStyle w:val="Listenabsatz"/>
        <w:numPr>
          <w:ilvl w:val="0"/>
          <w:numId w:val="34"/>
        </w:numPr>
      </w:pPr>
      <w:r>
        <w:t>Ihre Ausschreibung Ihres Auftrages –&gt; Gewinn der Ausschreibung</w:t>
      </w:r>
    </w:p>
    <w:p w14:paraId="09324698" w14:textId="7918A4F5" w:rsidR="00617E10" w:rsidRDefault="00427ED2" w:rsidP="00617E10">
      <w:pPr>
        <w:pStyle w:val="Listenabsatz"/>
        <w:numPr>
          <w:ilvl w:val="0"/>
          <w:numId w:val="34"/>
        </w:numPr>
      </w:pPr>
      <w:r>
        <w:t xml:space="preserve">Es gab -&gt; </w:t>
      </w:r>
      <w:r w:rsidR="00617E10">
        <w:t>Erfolgreiche Auftragsvergabe</w:t>
      </w:r>
      <w:r>
        <w:t xml:space="preserve"> </w:t>
      </w:r>
    </w:p>
    <w:p w14:paraId="315AE3FD" w14:textId="3F046F41" w:rsidR="00203551" w:rsidRDefault="008F62F7" w:rsidP="0085160C">
      <w:pPr>
        <w:pStyle w:val="Listenabsatz"/>
        <w:numPr>
          <w:ilvl w:val="0"/>
          <w:numId w:val="34"/>
        </w:numPr>
      </w:pPr>
      <w:r>
        <w:t>… w</w:t>
      </w:r>
      <w:r w:rsidR="00520444">
        <w:t xml:space="preserve">ir haben die </w:t>
      </w:r>
      <w:r w:rsidR="00617E10">
        <w:t>wichtigen Anforderungen</w:t>
      </w:r>
      <w:r w:rsidR="00565521">
        <w:t xml:space="preserve"> </w:t>
      </w:r>
      <w:r w:rsidR="008250CA">
        <w:t>herausgearbeitet</w:t>
      </w:r>
    </w:p>
    <w:p w14:paraId="4BCC40A5" w14:textId="77777777" w:rsidR="00617E10" w:rsidRDefault="00617E10" w:rsidP="00617E10">
      <w:pPr>
        <w:pStyle w:val="Listenabsatz"/>
        <w:numPr>
          <w:ilvl w:val="0"/>
          <w:numId w:val="34"/>
        </w:numPr>
      </w:pPr>
      <w:r w:rsidRPr="00D036CF">
        <w:rPr>
          <w:b/>
        </w:rPr>
        <w:t>Kickoff</w:t>
      </w:r>
      <w:r>
        <w:t xml:space="preserve"> – Vor Ort – Projekt Präsi - vorstellen unseres Project Teams</w:t>
      </w:r>
    </w:p>
    <w:p w14:paraId="7F1BDA84" w14:textId="6B5D1464" w:rsidR="00A1715E" w:rsidRDefault="00A03C56" w:rsidP="00A03C56">
      <w:pPr>
        <w:pStyle w:val="Listenabsatz"/>
        <w:numPr>
          <w:ilvl w:val="1"/>
          <w:numId w:val="34"/>
        </w:numPr>
      </w:pPr>
      <w:r>
        <w:t xml:space="preserve">Risikoanalyse -&gt; welche gibt es bei Ihnen </w:t>
      </w:r>
    </w:p>
    <w:p w14:paraId="75D8DDD1" w14:textId="0B3C17DC" w:rsidR="00617E10" w:rsidRDefault="00617E10" w:rsidP="00617E10">
      <w:pPr>
        <w:pStyle w:val="Listenabsatz"/>
        <w:numPr>
          <w:ilvl w:val="1"/>
          <w:numId w:val="34"/>
        </w:numPr>
      </w:pPr>
      <w:r>
        <w:rPr>
          <w:b/>
        </w:rPr>
        <w:t xml:space="preserve">Projektrisiken </w:t>
      </w:r>
      <w:r w:rsidRPr="00FC6356">
        <w:t>-</w:t>
      </w:r>
      <w:r>
        <w:t>&gt; MA -&gt;</w:t>
      </w:r>
      <w:r w:rsidR="00820371">
        <w:t xml:space="preserve"> sensibilisiert</w:t>
      </w:r>
      <w:r>
        <w:t xml:space="preserve"> </w:t>
      </w:r>
    </w:p>
    <w:p w14:paraId="1EC668E0" w14:textId="77777777" w:rsidR="00AB02B0" w:rsidRPr="00AB02B0" w:rsidRDefault="00617E10" w:rsidP="00617E10">
      <w:pPr>
        <w:pStyle w:val="Listenabsatz"/>
        <w:numPr>
          <w:ilvl w:val="1"/>
          <w:numId w:val="34"/>
        </w:numPr>
      </w:pPr>
      <w:r>
        <w:rPr>
          <w:b/>
        </w:rPr>
        <w:t>Werben um Unterstützung</w:t>
      </w:r>
    </w:p>
    <w:p w14:paraId="1BC2A000" w14:textId="79B9BBB5" w:rsidR="00617E10" w:rsidRDefault="00820371" w:rsidP="00AB02B0">
      <w:pPr>
        <w:pStyle w:val="Listenabsatz"/>
        <w:numPr>
          <w:ilvl w:val="2"/>
          <w:numId w:val="34"/>
        </w:numPr>
      </w:pPr>
      <w:r w:rsidRPr="00820371">
        <w:t>bei kommen Aufgaben</w:t>
      </w:r>
    </w:p>
    <w:p w14:paraId="4B511B27" w14:textId="65A59C05" w:rsidR="001E363E" w:rsidRPr="00605A67" w:rsidRDefault="00AB02B0" w:rsidP="001E363E">
      <w:pPr>
        <w:pStyle w:val="Listenabsatz"/>
        <w:numPr>
          <w:ilvl w:val="2"/>
          <w:numId w:val="34"/>
        </w:numPr>
      </w:pPr>
      <w:r>
        <w:t>Wichtigkeit</w:t>
      </w:r>
    </w:p>
    <w:p w14:paraId="23EC12BA" w14:textId="77777777" w:rsidR="00164327" w:rsidRPr="00164327" w:rsidRDefault="00617E10" w:rsidP="00164327">
      <w:pPr>
        <w:pStyle w:val="Listenabsatz"/>
        <w:numPr>
          <w:ilvl w:val="0"/>
          <w:numId w:val="34"/>
        </w:numPr>
      </w:pPr>
      <w:r>
        <w:rPr>
          <w:b/>
        </w:rPr>
        <w:t>LA</w:t>
      </w:r>
      <w:r w:rsidR="007A05DD">
        <w:rPr>
          <w:b/>
        </w:rPr>
        <w:t xml:space="preserve"> (Lenkungsausschuss)</w:t>
      </w:r>
      <w:r>
        <w:rPr>
          <w:b/>
        </w:rPr>
        <w:t xml:space="preserve"> – Übersteigende Ressource</w:t>
      </w:r>
      <w:r w:rsidR="00164327">
        <w:rPr>
          <w:b/>
        </w:rPr>
        <w:t>n</w:t>
      </w:r>
    </w:p>
    <w:p w14:paraId="2671A0B0" w14:textId="3778FE65" w:rsidR="004228AD" w:rsidRDefault="00617E10" w:rsidP="00A1715E">
      <w:pPr>
        <w:ind w:left="360"/>
      </w:pPr>
      <w:r w:rsidRPr="00164327">
        <w:rPr>
          <w:b/>
        </w:rPr>
        <w:t xml:space="preserve"> </w:t>
      </w:r>
    </w:p>
    <w:p w14:paraId="01E50C0E" w14:textId="213D989B" w:rsidR="009A2F71" w:rsidRPr="0092218F" w:rsidRDefault="009A2F71" w:rsidP="0092218F">
      <w:pPr>
        <w:rPr>
          <w:b/>
          <w:u w:val="single"/>
        </w:rPr>
      </w:pPr>
      <w:r w:rsidRPr="0092218F">
        <w:rPr>
          <w:b/>
          <w:u w:val="single"/>
        </w:rPr>
        <w:t>Grund &amp; Ziele</w:t>
      </w:r>
    </w:p>
    <w:p w14:paraId="2EE419B2" w14:textId="74E13C9E" w:rsidR="00A75BE1" w:rsidRDefault="001615D7" w:rsidP="00762A81">
      <w:pPr>
        <w:pStyle w:val="Listenabsatz"/>
        <w:numPr>
          <w:ilvl w:val="0"/>
          <w:numId w:val="34"/>
        </w:numPr>
      </w:pPr>
      <w:r>
        <w:t xml:space="preserve">Zusammentreffen </w:t>
      </w:r>
      <w:r w:rsidR="00EF1B87">
        <w:t>-&gt; Meilensteingespräch</w:t>
      </w:r>
    </w:p>
    <w:p w14:paraId="206995E8" w14:textId="7AD3474D" w:rsidR="005864DB" w:rsidRDefault="00C3520C" w:rsidP="005864DB">
      <w:pPr>
        <w:pStyle w:val="Listenabsatz"/>
        <w:numPr>
          <w:ilvl w:val="1"/>
          <w:numId w:val="34"/>
        </w:numPr>
      </w:pPr>
      <w:r>
        <w:t>kleins</w:t>
      </w:r>
      <w:r w:rsidR="00671EE7">
        <w:t>t</w:t>
      </w:r>
      <w:r>
        <w:t>weich Deutschland GmbH</w:t>
      </w:r>
    </w:p>
    <w:p w14:paraId="4BAA9FBD" w14:textId="77777777" w:rsidR="00F20C5D" w:rsidRDefault="00F20C5D" w:rsidP="00EB157D">
      <w:pPr>
        <w:pStyle w:val="Listenabsatz"/>
        <w:numPr>
          <w:ilvl w:val="2"/>
          <w:numId w:val="34"/>
        </w:numPr>
      </w:pPr>
      <w:r>
        <w:t>Erreichtes Vorstellen</w:t>
      </w:r>
    </w:p>
    <w:p w14:paraId="0EA72CF5" w14:textId="2DB31EA0" w:rsidR="00EB157D" w:rsidRDefault="002A1C6E" w:rsidP="00F20C5D">
      <w:pPr>
        <w:pStyle w:val="Listenabsatz"/>
        <w:numPr>
          <w:ilvl w:val="3"/>
          <w:numId w:val="34"/>
        </w:numPr>
      </w:pPr>
      <w:r>
        <w:t>GUI-Vorstellen</w:t>
      </w:r>
    </w:p>
    <w:p w14:paraId="2356F3DF" w14:textId="77777777" w:rsidR="00F20C5D" w:rsidRDefault="00F20C5D" w:rsidP="00F20C5D">
      <w:pPr>
        <w:pStyle w:val="Listenabsatz"/>
        <w:numPr>
          <w:ilvl w:val="3"/>
          <w:numId w:val="34"/>
        </w:numPr>
      </w:pPr>
      <w:r>
        <w:t>Klassendiagramm -&gt; abschätzen des Umfanges</w:t>
      </w:r>
    </w:p>
    <w:p w14:paraId="59D66782" w14:textId="77777777" w:rsidR="00F20C5D" w:rsidRDefault="00F20C5D" w:rsidP="00F20C5D">
      <w:pPr>
        <w:pStyle w:val="Listenabsatz"/>
        <w:numPr>
          <w:ilvl w:val="3"/>
          <w:numId w:val="34"/>
        </w:numPr>
      </w:pPr>
      <w:r>
        <w:t>GUI für des Endkunden</w:t>
      </w:r>
    </w:p>
    <w:p w14:paraId="114DDA98" w14:textId="77777777" w:rsidR="00F20C5D" w:rsidRDefault="00F20C5D" w:rsidP="00F20C5D">
      <w:pPr>
        <w:pStyle w:val="Listenabsatz"/>
        <w:numPr>
          <w:ilvl w:val="3"/>
          <w:numId w:val="34"/>
        </w:numPr>
      </w:pPr>
      <w:r>
        <w:t>Personal Einsatzplanung</w:t>
      </w:r>
    </w:p>
    <w:p w14:paraId="56448F82" w14:textId="77777777" w:rsidR="008B3799" w:rsidRDefault="008B3799" w:rsidP="008B3799">
      <w:pPr>
        <w:pStyle w:val="Listenabsatz"/>
        <w:numPr>
          <w:ilvl w:val="2"/>
          <w:numId w:val="34"/>
        </w:numPr>
      </w:pPr>
      <w:r>
        <w:t>Ziele Abgleichen</w:t>
      </w:r>
    </w:p>
    <w:p w14:paraId="1720896B" w14:textId="2CFE0DE3" w:rsidR="008B3799" w:rsidRDefault="008B3799" w:rsidP="008B3799">
      <w:pPr>
        <w:pStyle w:val="Listenabsatz"/>
        <w:numPr>
          <w:ilvl w:val="3"/>
          <w:numId w:val="34"/>
        </w:numPr>
      </w:pPr>
      <w:r>
        <w:t>Zielvereinbarung vornehmen</w:t>
      </w:r>
    </w:p>
    <w:p w14:paraId="0A787F92" w14:textId="77777777" w:rsidR="00A03C56" w:rsidRDefault="00A03C56" w:rsidP="00A03C56">
      <w:pPr>
        <w:pStyle w:val="Listenabsatz"/>
        <w:ind w:left="1440"/>
      </w:pPr>
    </w:p>
    <w:p w14:paraId="49171FE5" w14:textId="2D65F681" w:rsidR="00AD2A60" w:rsidRDefault="001615D7" w:rsidP="00AD2A60">
      <w:pPr>
        <w:pStyle w:val="Listenabsatz"/>
        <w:numPr>
          <w:ilvl w:val="0"/>
          <w:numId w:val="34"/>
        </w:numPr>
      </w:pPr>
      <w:r>
        <w:t>Hervorheben der Wichtigkeit des Gespräches</w:t>
      </w:r>
    </w:p>
    <w:p w14:paraId="56B0AC73" w14:textId="3A1FF096" w:rsidR="00CE50C5" w:rsidRDefault="002947A4" w:rsidP="00AD2A60">
      <w:pPr>
        <w:pStyle w:val="Listenabsatz"/>
        <w:numPr>
          <w:ilvl w:val="0"/>
          <w:numId w:val="34"/>
        </w:numPr>
      </w:pPr>
      <w:r>
        <w:t xml:space="preserve">Feedbackkultur -&gt; </w:t>
      </w:r>
      <w:r w:rsidR="0058052C">
        <w:t>(Auswahlkriterium im Persönlichen Gespräch)</w:t>
      </w:r>
    </w:p>
    <w:p w14:paraId="572186CB" w14:textId="7D11FDE4" w:rsidR="002947A4" w:rsidRDefault="002947A4" w:rsidP="00CE50C5">
      <w:pPr>
        <w:pStyle w:val="Listenabsatz"/>
        <w:numPr>
          <w:ilvl w:val="1"/>
          <w:numId w:val="34"/>
        </w:numPr>
      </w:pPr>
      <w:r>
        <w:t xml:space="preserve">wir wollen ihre Ehrlichste und </w:t>
      </w:r>
      <w:r w:rsidR="0058052C">
        <w:t>Wertschätzende</w:t>
      </w:r>
      <w:r>
        <w:t xml:space="preserve"> </w:t>
      </w:r>
      <w:r w:rsidR="00CE50C5">
        <w:t>Bewertung,</w:t>
      </w:r>
      <w:r>
        <w:t xml:space="preserve"> die sie uns geben</w:t>
      </w:r>
      <w:r w:rsidR="00CE50C5">
        <w:t xml:space="preserve"> können</w:t>
      </w:r>
    </w:p>
    <w:p w14:paraId="1A0680D5" w14:textId="22865862" w:rsidR="001267E4" w:rsidRPr="000E1F68" w:rsidRDefault="002947A4" w:rsidP="006E23D1">
      <w:pPr>
        <w:pStyle w:val="Listenabsatz"/>
        <w:numPr>
          <w:ilvl w:val="1"/>
          <w:numId w:val="34"/>
        </w:numPr>
        <w:rPr>
          <w:b/>
          <w:u w:val="single"/>
        </w:rPr>
      </w:pPr>
      <w:r>
        <w:t>um Ihnen das beste Produkt zu liefern das sie sich Wünschen</w:t>
      </w:r>
    </w:p>
    <w:p w14:paraId="7B74CE67" w14:textId="77777777" w:rsidR="000E1F68" w:rsidRPr="000E1F68" w:rsidRDefault="000E1F68" w:rsidP="000E1F68">
      <w:pPr>
        <w:pStyle w:val="Listenabsatz"/>
        <w:ind w:left="1440"/>
        <w:rPr>
          <w:b/>
          <w:u w:val="single"/>
        </w:rPr>
      </w:pPr>
    </w:p>
    <w:p w14:paraId="59C7174F" w14:textId="77777777" w:rsidR="001267E4" w:rsidRDefault="001267E4" w:rsidP="001267E4">
      <w:pPr>
        <w:rPr>
          <w:b/>
          <w:u w:val="single"/>
        </w:rPr>
      </w:pPr>
    </w:p>
    <w:p w14:paraId="27620C5A" w14:textId="4287DC25" w:rsidR="002947A4" w:rsidRPr="001267E4" w:rsidRDefault="008A3F23" w:rsidP="001267E4">
      <w:pPr>
        <w:rPr>
          <w:b/>
          <w:u w:val="single"/>
        </w:rPr>
      </w:pPr>
      <w:r w:rsidRPr="001267E4">
        <w:rPr>
          <w:b/>
          <w:u w:val="single"/>
        </w:rPr>
        <w:lastRenderedPageBreak/>
        <w:t>Vorstellen</w:t>
      </w:r>
      <w:r w:rsidR="00A45699" w:rsidRPr="001267E4">
        <w:rPr>
          <w:b/>
          <w:u w:val="single"/>
        </w:rPr>
        <w:t xml:space="preserve"> des geleisteten:</w:t>
      </w:r>
    </w:p>
    <w:p w14:paraId="2322EB26" w14:textId="7EB55930" w:rsidR="002947A4" w:rsidRPr="002947A4" w:rsidRDefault="002947A4" w:rsidP="002947A4">
      <w:pPr>
        <w:pStyle w:val="Listenabsatz"/>
        <w:numPr>
          <w:ilvl w:val="0"/>
          <w:numId w:val="34"/>
        </w:numPr>
      </w:pPr>
      <w:r>
        <w:t>Immer noch Hochmotiviertes Team</w:t>
      </w:r>
    </w:p>
    <w:p w14:paraId="7C360FC5" w14:textId="1EAC7A2A" w:rsidR="005F02E7" w:rsidRDefault="00B57382" w:rsidP="005F02E7">
      <w:pPr>
        <w:pStyle w:val="Listenabsatz"/>
        <w:numPr>
          <w:ilvl w:val="0"/>
          <w:numId w:val="34"/>
        </w:numPr>
      </w:pPr>
      <w:r>
        <w:t>Vorstellung des</w:t>
      </w:r>
      <w:r w:rsidR="008A3F23">
        <w:t xml:space="preserve"> Klassendiagramm</w:t>
      </w:r>
      <w:r>
        <w:t xml:space="preserve"> durch Celine</w:t>
      </w:r>
    </w:p>
    <w:p w14:paraId="61D806B0" w14:textId="1865270F" w:rsidR="001267E4" w:rsidRDefault="001267E4" w:rsidP="005F02E7">
      <w:pPr>
        <w:pStyle w:val="Listenabsatz"/>
        <w:numPr>
          <w:ilvl w:val="0"/>
          <w:numId w:val="34"/>
        </w:numPr>
      </w:pPr>
      <w:r>
        <w:t>Personalplanung Einsatz und Datum -&gt; Puffer vorhanden</w:t>
      </w:r>
    </w:p>
    <w:p w14:paraId="188C9E92" w14:textId="77777777" w:rsidR="001267E4" w:rsidRDefault="001267E4" w:rsidP="001267E4">
      <w:pPr>
        <w:pStyle w:val="Listenabsatz"/>
      </w:pPr>
    </w:p>
    <w:p w14:paraId="56DB59D6" w14:textId="5ACF8330" w:rsidR="0078259E" w:rsidRDefault="00B57382" w:rsidP="009E4A3C">
      <w:pPr>
        <w:pStyle w:val="Listenabsatz"/>
        <w:numPr>
          <w:ilvl w:val="0"/>
          <w:numId w:val="34"/>
        </w:numPr>
      </w:pPr>
      <w:r>
        <w:t xml:space="preserve">Vorstellen </w:t>
      </w:r>
      <w:r w:rsidR="00A33459">
        <w:t>des GUI-Prototyps durch Florian</w:t>
      </w:r>
      <w:r>
        <w:t xml:space="preserve"> </w:t>
      </w:r>
    </w:p>
    <w:p w14:paraId="7AED0B81" w14:textId="15388CA1" w:rsidR="00FA59A5" w:rsidRDefault="00FA59A5" w:rsidP="00FA59A5">
      <w:pPr>
        <w:pStyle w:val="Listenabsatz"/>
        <w:numPr>
          <w:ilvl w:val="1"/>
          <w:numId w:val="34"/>
        </w:numPr>
      </w:pPr>
      <w:r>
        <w:t>Was gefällt Ihne</w:t>
      </w:r>
      <w:r w:rsidR="00CF786B">
        <w:t>n das</w:t>
      </w:r>
    </w:p>
    <w:p w14:paraId="2977ACDD" w14:textId="2AA223B2" w:rsidR="00FA59A5" w:rsidRDefault="0057509C" w:rsidP="00FA59A5">
      <w:pPr>
        <w:pStyle w:val="Listenabsatz"/>
        <w:numPr>
          <w:ilvl w:val="1"/>
          <w:numId w:val="34"/>
        </w:numPr>
      </w:pPr>
      <w:r>
        <w:t>Wünschen sie sich etwas anderes</w:t>
      </w:r>
      <w:r w:rsidR="005103F0">
        <w:t xml:space="preserve"> </w:t>
      </w:r>
    </w:p>
    <w:p w14:paraId="1085AEE9" w14:textId="6AFB8736" w:rsidR="0057509C" w:rsidRDefault="0057509C" w:rsidP="00FA59A5">
      <w:pPr>
        <w:pStyle w:val="Listenabsatz"/>
        <w:numPr>
          <w:ilvl w:val="1"/>
          <w:numId w:val="34"/>
        </w:numPr>
      </w:pPr>
      <w:r>
        <w:t xml:space="preserve">Wie finden sie die </w:t>
      </w:r>
      <w:r w:rsidR="00914C2A">
        <w:t>Anordnung</w:t>
      </w:r>
      <w:r>
        <w:t xml:space="preserve"> </w:t>
      </w:r>
      <w:r w:rsidR="00914C2A">
        <w:t>der</w:t>
      </w:r>
      <w:r>
        <w:t xml:space="preserve"> Button</w:t>
      </w:r>
    </w:p>
    <w:p w14:paraId="48944EA1" w14:textId="584AC283" w:rsidR="0057509C" w:rsidRDefault="0057509C" w:rsidP="00FA59A5">
      <w:pPr>
        <w:pStyle w:val="Listenabsatz"/>
        <w:numPr>
          <w:ilvl w:val="1"/>
          <w:numId w:val="34"/>
        </w:numPr>
      </w:pPr>
      <w:r>
        <w:t>Die Farbe</w:t>
      </w:r>
      <w:r w:rsidR="00914C2A">
        <w:t xml:space="preserve"> das Layout</w:t>
      </w:r>
    </w:p>
    <w:p w14:paraId="523CDE69" w14:textId="2321C453" w:rsidR="0057509C" w:rsidRDefault="00AF76E4" w:rsidP="00FA59A5">
      <w:pPr>
        <w:pStyle w:val="Listenabsatz"/>
        <w:numPr>
          <w:ilvl w:val="1"/>
          <w:numId w:val="34"/>
        </w:numPr>
      </w:pPr>
      <w:r>
        <w:t>Gerade raus!</w:t>
      </w:r>
    </w:p>
    <w:p w14:paraId="5BF27A3A" w14:textId="77777777" w:rsidR="00A45699" w:rsidRDefault="00A45699" w:rsidP="00A45699">
      <w:pPr>
        <w:pStyle w:val="Listenabsatz"/>
      </w:pPr>
    </w:p>
    <w:p w14:paraId="5B013BA3" w14:textId="77777777" w:rsidR="001267E4" w:rsidRDefault="001267E4" w:rsidP="00A45699">
      <w:pPr>
        <w:pStyle w:val="Listenabsatz"/>
      </w:pPr>
    </w:p>
    <w:p w14:paraId="2181691C" w14:textId="1131753E" w:rsidR="007B21D1" w:rsidRDefault="0078259E" w:rsidP="0078259E">
      <w:pPr>
        <w:rPr>
          <w:b/>
          <w:u w:val="single"/>
        </w:rPr>
      </w:pPr>
      <w:r w:rsidRPr="0078259E">
        <w:rPr>
          <w:b/>
          <w:u w:val="single"/>
        </w:rPr>
        <w:t>Rückmeldungen</w:t>
      </w:r>
      <w:r w:rsidR="00A2165F">
        <w:rPr>
          <w:b/>
          <w:u w:val="single"/>
        </w:rPr>
        <w:t xml:space="preserve"> vom Kunden:</w:t>
      </w:r>
    </w:p>
    <w:p w14:paraId="5D4C5BA8" w14:textId="77777777" w:rsidR="007B21D1" w:rsidRDefault="0078259E" w:rsidP="007B21D1">
      <w:pPr>
        <w:pStyle w:val="Listenabsatz"/>
        <w:numPr>
          <w:ilvl w:val="0"/>
          <w:numId w:val="34"/>
        </w:numPr>
      </w:pPr>
      <w:r w:rsidRPr="007B21D1">
        <w:t>zu Qualität und Effizienz der Arbeit</w:t>
      </w:r>
    </w:p>
    <w:p w14:paraId="2324D06D" w14:textId="2E0B05FA" w:rsidR="00662D7F" w:rsidRDefault="007B21D1" w:rsidP="00DF3238">
      <w:pPr>
        <w:pStyle w:val="Listenabsatz"/>
        <w:numPr>
          <w:ilvl w:val="0"/>
          <w:numId w:val="34"/>
        </w:numPr>
      </w:pPr>
      <w:r>
        <w:t>was sind Ihre Wünsche und weiter Erwartungen an uns</w:t>
      </w:r>
      <w:r w:rsidR="0078259E" w:rsidRPr="007B21D1">
        <w:t xml:space="preserve"> </w:t>
      </w:r>
    </w:p>
    <w:p w14:paraId="30DC3283" w14:textId="77777777" w:rsidR="0042049A" w:rsidRDefault="0042049A" w:rsidP="004A6AE0">
      <w:pPr>
        <w:pStyle w:val="Listenabsatz"/>
        <w:ind w:left="2832"/>
        <w:rPr>
          <w:b/>
          <w:u w:val="single"/>
        </w:rPr>
      </w:pPr>
    </w:p>
    <w:p w14:paraId="5EF948BF" w14:textId="6B2D8BF7" w:rsidR="006730DE" w:rsidRDefault="006D7734" w:rsidP="002947A4">
      <w:pPr>
        <w:rPr>
          <w:b/>
          <w:u w:val="single"/>
        </w:rPr>
      </w:pPr>
      <w:r>
        <w:rPr>
          <w:b/>
          <w:u w:val="single"/>
        </w:rPr>
        <w:t>A</w:t>
      </w:r>
      <w:r w:rsidR="002947A4" w:rsidRPr="002947A4">
        <w:rPr>
          <w:b/>
          <w:u w:val="single"/>
        </w:rPr>
        <w:t>usblick</w:t>
      </w:r>
      <w:r w:rsidR="002947A4">
        <w:rPr>
          <w:b/>
          <w:u w:val="single"/>
        </w:rPr>
        <w:t>:</w:t>
      </w:r>
    </w:p>
    <w:p w14:paraId="0D337E77" w14:textId="4BA50661" w:rsidR="002947A4" w:rsidRDefault="002947A4" w:rsidP="00CB7F45">
      <w:pPr>
        <w:pStyle w:val="Listenabsatz"/>
        <w:numPr>
          <w:ilvl w:val="0"/>
          <w:numId w:val="34"/>
        </w:numPr>
      </w:pPr>
      <w:r w:rsidRPr="002947A4">
        <w:t>GUI anpassen nach Kundenwünsch</w:t>
      </w:r>
    </w:p>
    <w:p w14:paraId="1AAEFAF7" w14:textId="204BFC9D" w:rsidR="0042049A" w:rsidRPr="00571F81" w:rsidRDefault="0042049A" w:rsidP="00571F81">
      <w:pPr>
        <w:pStyle w:val="Listenabsatz"/>
        <w:numPr>
          <w:ilvl w:val="2"/>
          <w:numId w:val="34"/>
        </w:numPr>
        <w:rPr>
          <w:b/>
          <w:color w:val="FF0000"/>
          <w:u w:val="single"/>
        </w:rPr>
      </w:pPr>
      <w:r w:rsidRPr="003759D1">
        <w:rPr>
          <w:color w:val="FF0000"/>
        </w:rPr>
        <w:t>Neuer Termin für geänderte GUI</w:t>
      </w:r>
      <w:r>
        <w:rPr>
          <w:color w:val="FF0000"/>
        </w:rPr>
        <w:t xml:space="preserve"> -&gt; in der ersten Woche </w:t>
      </w:r>
    </w:p>
    <w:p w14:paraId="4F21E119" w14:textId="5E1D2193" w:rsidR="002947A4" w:rsidRDefault="00A2165F" w:rsidP="00D30089">
      <w:pPr>
        <w:pStyle w:val="Listenabsatz"/>
        <w:numPr>
          <w:ilvl w:val="0"/>
          <w:numId w:val="34"/>
        </w:numPr>
      </w:pPr>
      <w:r>
        <w:t>Neue weitere Module</w:t>
      </w:r>
      <w:r w:rsidR="002947A4">
        <w:t xml:space="preserve"> werden schrittweise übergeben -&gt; GitHub</w:t>
      </w:r>
    </w:p>
    <w:p w14:paraId="7757D5BF" w14:textId="532BA705" w:rsidR="002947A4" w:rsidRPr="002947A4" w:rsidRDefault="002947A4" w:rsidP="002947A4">
      <w:pPr>
        <w:pStyle w:val="Listenabsatz"/>
        <w:numPr>
          <w:ilvl w:val="0"/>
          <w:numId w:val="34"/>
        </w:numPr>
      </w:pPr>
      <w:r>
        <w:t>Abschluss des Projektes 7.3.2025</w:t>
      </w:r>
    </w:p>
    <w:p w14:paraId="7173DBE7" w14:textId="77777777" w:rsidR="002947A4" w:rsidRDefault="002947A4" w:rsidP="00926E0C">
      <w:pPr>
        <w:rPr>
          <w:b/>
          <w:u w:val="single"/>
        </w:rPr>
      </w:pPr>
    </w:p>
    <w:p w14:paraId="33489DA1" w14:textId="4F2A062A" w:rsidR="00D30089" w:rsidRDefault="00926E0C" w:rsidP="00926E0C">
      <w:pPr>
        <w:rPr>
          <w:b/>
          <w:u w:val="single"/>
        </w:rPr>
      </w:pPr>
      <w:r>
        <w:rPr>
          <w:b/>
          <w:u w:val="single"/>
        </w:rPr>
        <w:t>Feedbackrunde</w:t>
      </w:r>
      <w:r w:rsidR="00222AB8">
        <w:rPr>
          <w:b/>
          <w:u w:val="single"/>
        </w:rPr>
        <w:t xml:space="preserve"> – wir </w:t>
      </w:r>
      <w:r w:rsidR="0081718C">
        <w:rPr>
          <w:b/>
          <w:u w:val="single"/>
        </w:rPr>
        <w:t>lieben Feedback</w:t>
      </w:r>
      <w:r w:rsidR="00975F8D">
        <w:rPr>
          <w:b/>
          <w:u w:val="single"/>
        </w:rPr>
        <w:t xml:space="preserve"> – Offene Frage</w:t>
      </w:r>
      <w:r w:rsidR="00D30089">
        <w:rPr>
          <w:b/>
          <w:u w:val="single"/>
        </w:rPr>
        <w:t>n</w:t>
      </w:r>
    </w:p>
    <w:p w14:paraId="70EFB7C0" w14:textId="38255D91" w:rsidR="00D30089" w:rsidRPr="00222AB8" w:rsidRDefault="00222AB8" w:rsidP="00D30089">
      <w:pPr>
        <w:pStyle w:val="Listenabsatz"/>
        <w:numPr>
          <w:ilvl w:val="0"/>
          <w:numId w:val="34"/>
        </w:numPr>
      </w:pPr>
      <w:r w:rsidRPr="00222AB8">
        <w:t>Wie schätzen sie das Projekt bisher ein</w:t>
      </w:r>
      <w:r w:rsidR="00161F4B">
        <w:t>?</w:t>
      </w:r>
    </w:p>
    <w:p w14:paraId="52BF274B" w14:textId="62FD05EA" w:rsidR="00222AB8" w:rsidRPr="0081718C" w:rsidRDefault="0081718C" w:rsidP="00222AB8">
      <w:pPr>
        <w:pStyle w:val="Listenabsatz"/>
        <w:numPr>
          <w:ilvl w:val="0"/>
          <w:numId w:val="34"/>
        </w:numPr>
      </w:pPr>
      <w:r w:rsidRPr="0081718C">
        <w:t>Wie finden sie die Zusammenarbeit</w:t>
      </w:r>
      <w:r w:rsidR="00161F4B">
        <w:t>?</w:t>
      </w:r>
    </w:p>
    <w:p w14:paraId="4E3F6394" w14:textId="1FD8C836" w:rsidR="00F63A77" w:rsidRDefault="0081718C" w:rsidP="00F63A77">
      <w:pPr>
        <w:pStyle w:val="Listenabsatz"/>
        <w:numPr>
          <w:ilvl w:val="0"/>
          <w:numId w:val="34"/>
        </w:numPr>
      </w:pPr>
      <w:r>
        <w:t>Was sollen wir besser machen</w:t>
      </w:r>
      <w:r w:rsidR="00F63A77">
        <w:t xml:space="preserve"> – was sind Ihre weiteren Erwartungen</w:t>
      </w:r>
      <w:r w:rsidR="00161F4B">
        <w:t>?</w:t>
      </w:r>
    </w:p>
    <w:p w14:paraId="5AFE8951" w14:textId="5A85902A" w:rsidR="0081718C" w:rsidRDefault="00975F8D" w:rsidP="0081718C">
      <w:pPr>
        <w:pStyle w:val="Listenabsatz"/>
        <w:numPr>
          <w:ilvl w:val="0"/>
          <w:numId w:val="34"/>
        </w:numPr>
      </w:pPr>
      <w:r>
        <w:t>Wi</w:t>
      </w:r>
      <w:r w:rsidR="00161F4B">
        <w:t>e</w:t>
      </w:r>
      <w:r>
        <w:t xml:space="preserve"> können wir sie als Kunde noch besser unterstützen</w:t>
      </w:r>
      <w:r w:rsidR="00161F4B">
        <w:t>?</w:t>
      </w:r>
    </w:p>
    <w:p w14:paraId="42E5A8D3" w14:textId="582D98AF" w:rsidR="006D7734" w:rsidRDefault="00D30089" w:rsidP="00A74F3A">
      <w:pPr>
        <w:pStyle w:val="Listenabsatz"/>
        <w:numPr>
          <w:ilvl w:val="0"/>
          <w:numId w:val="34"/>
        </w:numPr>
      </w:pPr>
      <w:r>
        <w:t xml:space="preserve">Haben sie noch </w:t>
      </w:r>
      <w:proofErr w:type="spellStart"/>
      <w:r>
        <w:t>fragen</w:t>
      </w:r>
      <w:proofErr w:type="spellEnd"/>
      <w:r>
        <w:t>?</w:t>
      </w:r>
    </w:p>
    <w:p w14:paraId="134D05DD" w14:textId="77777777" w:rsidR="00A74F3A" w:rsidRDefault="00A74F3A" w:rsidP="00A74F3A"/>
    <w:p w14:paraId="42353C46" w14:textId="77777777" w:rsidR="00A74F3A" w:rsidRDefault="00A74F3A" w:rsidP="00A74F3A"/>
    <w:p w14:paraId="73D0BF8D" w14:textId="77777777" w:rsidR="00A74F3A" w:rsidRDefault="00A74F3A" w:rsidP="00A74F3A"/>
    <w:p w14:paraId="10F3C225" w14:textId="77777777" w:rsidR="00A74F3A" w:rsidRDefault="00A74F3A" w:rsidP="00A74F3A"/>
    <w:p w14:paraId="7C7C3574" w14:textId="77777777" w:rsidR="006D7734" w:rsidRDefault="006D7734" w:rsidP="00161F4B">
      <w:pPr>
        <w:pStyle w:val="Listenabsatz"/>
      </w:pPr>
    </w:p>
    <w:p w14:paraId="74BAA8AD" w14:textId="77777777" w:rsidR="006D7734" w:rsidRDefault="006D7734" w:rsidP="00161F4B">
      <w:pPr>
        <w:pStyle w:val="Listenabsatz"/>
      </w:pPr>
    </w:p>
    <w:p w14:paraId="0B196F82" w14:textId="77777777" w:rsidR="006D7734" w:rsidRDefault="006D7734" w:rsidP="00161F4B">
      <w:pPr>
        <w:pStyle w:val="Listenabsatz"/>
      </w:pPr>
    </w:p>
    <w:p w14:paraId="096CE107" w14:textId="77777777" w:rsidR="006D7734" w:rsidRDefault="006D7734" w:rsidP="00161F4B">
      <w:pPr>
        <w:pStyle w:val="Listenabsatz"/>
      </w:pPr>
    </w:p>
    <w:p w14:paraId="1F8AECFC" w14:textId="77777777" w:rsidR="006D7734" w:rsidRDefault="006D7734" w:rsidP="00161F4B">
      <w:pPr>
        <w:pStyle w:val="Listenabsatz"/>
      </w:pPr>
    </w:p>
    <w:p w14:paraId="366261D0" w14:textId="77777777" w:rsidR="006D7734" w:rsidRDefault="006D7734" w:rsidP="00161F4B">
      <w:pPr>
        <w:pStyle w:val="Listenabsatz"/>
      </w:pPr>
    </w:p>
    <w:p w14:paraId="461C81B9" w14:textId="652DC26B" w:rsidR="00860E52" w:rsidRDefault="00860E52" w:rsidP="00A74F3A">
      <w:pPr>
        <w:jc w:val="center"/>
        <w:rPr>
          <w:b/>
          <w:color w:val="FF0000"/>
          <w:sz w:val="44"/>
          <w:szCs w:val="44"/>
          <w:u w:val="single"/>
        </w:rPr>
      </w:pPr>
      <w:r w:rsidRPr="00A74F3A">
        <w:rPr>
          <w:b/>
          <w:color w:val="FF0000"/>
          <w:sz w:val="44"/>
          <w:szCs w:val="44"/>
          <w:u w:val="single"/>
        </w:rPr>
        <w:t>Zielvereinbarung Meilensteingespräch</w:t>
      </w:r>
    </w:p>
    <w:p w14:paraId="10D06BDC" w14:textId="77777777" w:rsidR="00A74F3A" w:rsidRPr="00A74F3A" w:rsidRDefault="00A74F3A" w:rsidP="00A74F3A">
      <w:pPr>
        <w:jc w:val="center"/>
        <w:rPr>
          <w:b/>
          <w:color w:val="FF0000"/>
          <w:sz w:val="44"/>
          <w:szCs w:val="44"/>
          <w:u w:val="single"/>
        </w:rPr>
      </w:pPr>
    </w:p>
    <w:p w14:paraId="127EC5A7" w14:textId="1041C483" w:rsidR="006D7734" w:rsidRDefault="006D7734" w:rsidP="006D7734">
      <w:pPr>
        <w:rPr>
          <w:b/>
          <w:u w:val="single"/>
        </w:rPr>
      </w:pPr>
      <w:r w:rsidRPr="002947A4">
        <w:rPr>
          <w:b/>
          <w:u w:val="single"/>
        </w:rPr>
        <w:t>Zielvereinbarung</w:t>
      </w:r>
      <w:r>
        <w:rPr>
          <w:b/>
          <w:u w:val="single"/>
        </w:rPr>
        <w:t>:</w:t>
      </w:r>
    </w:p>
    <w:p w14:paraId="247153C3" w14:textId="77777777" w:rsidR="006D7734" w:rsidRPr="005F02E7" w:rsidRDefault="006D7734" w:rsidP="006D7734">
      <w:pPr>
        <w:pStyle w:val="Listenabsatz"/>
        <w:numPr>
          <w:ilvl w:val="0"/>
          <w:numId w:val="34"/>
        </w:numPr>
      </w:pPr>
      <w:r>
        <w:t>Anpassungen von Zielen oder Prioritäten</w:t>
      </w:r>
    </w:p>
    <w:p w14:paraId="2AA72D3E" w14:textId="77777777" w:rsidR="006D7734" w:rsidRDefault="006D7734" w:rsidP="006D7734">
      <w:pPr>
        <w:pStyle w:val="Listenabsatz"/>
        <w:numPr>
          <w:ilvl w:val="0"/>
          <w:numId w:val="34"/>
        </w:numPr>
      </w:pPr>
      <w:r>
        <w:t xml:space="preserve">Messbar, Punkte Überschaubar, präzise formuliert, Innerhalb der Zeitraum, </w:t>
      </w:r>
    </w:p>
    <w:p w14:paraId="6A7F6F59" w14:textId="77777777" w:rsidR="006D7734" w:rsidRDefault="006D7734" w:rsidP="006D7734">
      <w:pPr>
        <w:pStyle w:val="Listenabsatz"/>
        <w:numPr>
          <w:ilvl w:val="0"/>
          <w:numId w:val="34"/>
        </w:numPr>
      </w:pPr>
      <w:r>
        <w:t>Vereinbarung neuer Ziele oder Meilensteine</w:t>
      </w:r>
    </w:p>
    <w:p w14:paraId="35DFA2A4" w14:textId="77777777" w:rsidR="006D7734" w:rsidRPr="00D87E00" w:rsidRDefault="006D7734" w:rsidP="006D7734">
      <w:pPr>
        <w:rPr>
          <w:b/>
          <w:u w:val="single"/>
        </w:rPr>
      </w:pPr>
      <w:r w:rsidRPr="00D87E00">
        <w:rPr>
          <w:b/>
          <w:color w:val="FF0000"/>
          <w:u w:val="single"/>
        </w:rPr>
        <w:t>Änderungen</w:t>
      </w:r>
    </w:p>
    <w:p w14:paraId="5F6F4A56" w14:textId="77777777" w:rsidR="006D7734" w:rsidRDefault="006D7734" w:rsidP="006D7734">
      <w:pPr>
        <w:pStyle w:val="Listenabsatz"/>
        <w:numPr>
          <w:ilvl w:val="0"/>
          <w:numId w:val="34"/>
        </w:numPr>
      </w:pPr>
      <w:r>
        <w:t>Startmodul -&gt; Speichern und Laden</w:t>
      </w:r>
    </w:p>
    <w:p w14:paraId="4B83C080" w14:textId="77777777" w:rsidR="006D7734" w:rsidRDefault="006D7734" w:rsidP="006D7734">
      <w:pPr>
        <w:pStyle w:val="Listenabsatz"/>
        <w:numPr>
          <w:ilvl w:val="1"/>
          <w:numId w:val="34"/>
        </w:numPr>
      </w:pPr>
      <w:r>
        <w:t>Knopfe in Zukunft</w:t>
      </w:r>
    </w:p>
    <w:p w14:paraId="187CC0A0" w14:textId="77777777" w:rsidR="006D7734" w:rsidRDefault="006D7734" w:rsidP="006D7734">
      <w:pPr>
        <w:pStyle w:val="Listenabsatz"/>
        <w:numPr>
          <w:ilvl w:val="1"/>
          <w:numId w:val="34"/>
        </w:numPr>
      </w:pPr>
      <w:r>
        <w:t>Grundrechnungen -&gt; Klammerrechnung</w:t>
      </w:r>
    </w:p>
    <w:p w14:paraId="04F6709A" w14:textId="77777777" w:rsidR="006D7734" w:rsidRDefault="006D7734" w:rsidP="006D7734">
      <w:pPr>
        <w:pStyle w:val="Listenabsatz"/>
        <w:numPr>
          <w:ilvl w:val="1"/>
          <w:numId w:val="34"/>
        </w:numPr>
      </w:pPr>
      <w:r>
        <w:t>Keine Liste, sondern Button -&gt; Ja</w:t>
      </w:r>
    </w:p>
    <w:p w14:paraId="7D4A7971" w14:textId="77777777" w:rsidR="006D7734" w:rsidRDefault="006D7734" w:rsidP="006D7734">
      <w:pPr>
        <w:pStyle w:val="Listenabsatz"/>
        <w:numPr>
          <w:ilvl w:val="2"/>
          <w:numId w:val="34"/>
        </w:numPr>
      </w:pPr>
      <w:r>
        <w:t>Button bleiben in Zukunft stehen</w:t>
      </w:r>
    </w:p>
    <w:p w14:paraId="2D21D86A" w14:textId="77777777" w:rsidR="006D7734" w:rsidRDefault="006D7734" w:rsidP="006D7734">
      <w:pPr>
        <w:pStyle w:val="Listenabsatz"/>
        <w:numPr>
          <w:ilvl w:val="1"/>
          <w:numId w:val="34"/>
        </w:numPr>
      </w:pPr>
      <w:r>
        <w:t>Kompletten Rechnen weg eingeben</w:t>
      </w:r>
    </w:p>
    <w:p w14:paraId="067837CC" w14:textId="77777777" w:rsidR="006D7734" w:rsidRDefault="006D7734" w:rsidP="006D7734">
      <w:pPr>
        <w:pStyle w:val="Listenabsatz"/>
        <w:numPr>
          <w:ilvl w:val="2"/>
          <w:numId w:val="34"/>
        </w:numPr>
      </w:pPr>
      <w:r>
        <w:t>Nebenrechnung</w:t>
      </w:r>
    </w:p>
    <w:p w14:paraId="4D01460E" w14:textId="77777777" w:rsidR="006D7734" w:rsidRDefault="006D7734" w:rsidP="006D7734">
      <w:pPr>
        <w:pStyle w:val="Listenabsatz"/>
        <w:numPr>
          <w:ilvl w:val="3"/>
          <w:numId w:val="34"/>
        </w:numPr>
      </w:pPr>
      <w:r>
        <w:t xml:space="preserve">Knopfleiste </w:t>
      </w:r>
    </w:p>
    <w:p w14:paraId="44E962B9" w14:textId="77777777" w:rsidR="006D7734" w:rsidRDefault="006D7734" w:rsidP="006D7734">
      <w:pPr>
        <w:pStyle w:val="Listenabsatz"/>
        <w:numPr>
          <w:ilvl w:val="3"/>
          <w:numId w:val="34"/>
        </w:numPr>
      </w:pPr>
      <w:r>
        <w:t>Nach dem Schließen wird es wieder übernommen</w:t>
      </w:r>
    </w:p>
    <w:p w14:paraId="487D32AA" w14:textId="77777777" w:rsidR="006D7734" w:rsidRPr="00897559" w:rsidRDefault="006D7734" w:rsidP="006D7734">
      <w:pPr>
        <w:pStyle w:val="Listenabsatz"/>
        <w:numPr>
          <w:ilvl w:val="3"/>
          <w:numId w:val="34"/>
        </w:numPr>
      </w:pPr>
      <w:r>
        <w:t>Designauswahl einheitlich</w:t>
      </w:r>
    </w:p>
    <w:p w14:paraId="060D8D56" w14:textId="77777777" w:rsidR="006D7734" w:rsidRPr="00040942" w:rsidRDefault="006D7734" w:rsidP="006D7734">
      <w:pPr>
        <w:pStyle w:val="Listenabsatz"/>
        <w:numPr>
          <w:ilvl w:val="3"/>
          <w:numId w:val="34"/>
        </w:numPr>
        <w:rPr>
          <w:b/>
          <w:u w:val="single"/>
        </w:rPr>
      </w:pPr>
      <w:r>
        <w:t>Hell und Dunkelmodus</w:t>
      </w:r>
    </w:p>
    <w:p w14:paraId="50F3CD18" w14:textId="77777777" w:rsidR="006D7734" w:rsidRPr="0042049A" w:rsidRDefault="006D7734" w:rsidP="006D7734">
      <w:pPr>
        <w:pStyle w:val="Listenabsatz"/>
        <w:numPr>
          <w:ilvl w:val="3"/>
          <w:numId w:val="34"/>
        </w:numPr>
        <w:rPr>
          <w:b/>
          <w:u w:val="single"/>
        </w:rPr>
      </w:pPr>
      <w:r>
        <w:t xml:space="preserve">3 - 5 Schriftarten - &gt; </w:t>
      </w:r>
      <w:r w:rsidRPr="0042049A">
        <w:rPr>
          <w:b/>
        </w:rPr>
        <w:t>klein mittel groß</w:t>
      </w:r>
    </w:p>
    <w:p w14:paraId="340FFC0B" w14:textId="77777777" w:rsidR="006D7734" w:rsidRPr="00571F81" w:rsidRDefault="006D7734" w:rsidP="006D7734">
      <w:pPr>
        <w:pStyle w:val="Listenabsatz"/>
        <w:numPr>
          <w:ilvl w:val="4"/>
          <w:numId w:val="34"/>
        </w:numPr>
        <w:rPr>
          <w:u w:val="single"/>
        </w:rPr>
      </w:pPr>
      <w:r w:rsidRPr="00571F81">
        <w:t>Serif</w:t>
      </w:r>
    </w:p>
    <w:p w14:paraId="6445022B" w14:textId="77777777" w:rsidR="006D7734" w:rsidRPr="00571F81" w:rsidRDefault="006D7734" w:rsidP="006D7734">
      <w:pPr>
        <w:pStyle w:val="Listenabsatz"/>
        <w:numPr>
          <w:ilvl w:val="4"/>
          <w:numId w:val="34"/>
        </w:numPr>
        <w:rPr>
          <w:u w:val="single"/>
        </w:rPr>
      </w:pPr>
      <w:proofErr w:type="spellStart"/>
      <w:r w:rsidRPr="00571F81">
        <w:t>Seriflose</w:t>
      </w:r>
      <w:proofErr w:type="spellEnd"/>
    </w:p>
    <w:p w14:paraId="46711319" w14:textId="77777777" w:rsidR="006D7734" w:rsidRPr="00571F81" w:rsidRDefault="006D7734" w:rsidP="006D7734">
      <w:pPr>
        <w:pStyle w:val="Listenabsatz"/>
        <w:numPr>
          <w:ilvl w:val="4"/>
          <w:numId w:val="34"/>
        </w:numPr>
        <w:rPr>
          <w:u w:val="single"/>
        </w:rPr>
      </w:pPr>
      <w:r w:rsidRPr="00571F81">
        <w:t>Schriften mit in das Programm aufnehmen</w:t>
      </w:r>
    </w:p>
    <w:p w14:paraId="7AF67A00" w14:textId="77777777" w:rsidR="006D7734" w:rsidRPr="00D95CC1" w:rsidRDefault="006D7734" w:rsidP="006D7734">
      <w:pPr>
        <w:pStyle w:val="Listenabsatz"/>
        <w:numPr>
          <w:ilvl w:val="3"/>
          <w:numId w:val="34"/>
        </w:numPr>
        <w:rPr>
          <w:u w:val="single"/>
        </w:rPr>
      </w:pPr>
      <w:r>
        <w:t>Anleitung Doku</w:t>
      </w:r>
    </w:p>
    <w:p w14:paraId="189BD325" w14:textId="07CADCE4" w:rsidR="00D95CC1" w:rsidRPr="008A34A9" w:rsidRDefault="00D95CC1" w:rsidP="00D95CC1">
      <w:pPr>
        <w:pStyle w:val="Listenabsatz"/>
        <w:numPr>
          <w:ilvl w:val="1"/>
          <w:numId w:val="34"/>
        </w:numPr>
        <w:rPr>
          <w:color w:val="FF0000"/>
          <w:u w:val="single"/>
        </w:rPr>
      </w:pPr>
      <w:r w:rsidRPr="008A34A9">
        <w:rPr>
          <w:color w:val="FF0000"/>
        </w:rPr>
        <w:t xml:space="preserve">Umgesetzte </w:t>
      </w:r>
      <w:r w:rsidR="008A34A9" w:rsidRPr="008A34A9">
        <w:rPr>
          <w:color w:val="FF0000"/>
        </w:rPr>
        <w:t>Anforderungen vorstellen -&gt; Januar</w:t>
      </w:r>
    </w:p>
    <w:p w14:paraId="5CB33C9F" w14:textId="77777777" w:rsidR="006D7734" w:rsidRDefault="006D7734" w:rsidP="006D7734">
      <w:pPr>
        <w:pStyle w:val="Listenabsatz"/>
        <w:ind w:left="2832"/>
        <w:rPr>
          <w:b/>
          <w:u w:val="single"/>
        </w:rPr>
      </w:pPr>
    </w:p>
    <w:p w14:paraId="4B3A3136" w14:textId="77777777" w:rsidR="006D7734" w:rsidRDefault="006D7734" w:rsidP="00161F4B">
      <w:pPr>
        <w:pStyle w:val="Listenabsatz"/>
      </w:pPr>
    </w:p>
    <w:p w14:paraId="6BC4319F" w14:textId="71EA7CBB" w:rsidR="008A3F23" w:rsidRPr="008A3F23" w:rsidRDefault="008A3F23" w:rsidP="008A3F23"/>
    <w:sectPr w:rsidR="008A3F23" w:rsidRPr="008A3F23" w:rsidSect="000E1F68">
      <w:pgSz w:w="11906" w:h="16838" w:code="9"/>
      <w:pgMar w:top="1417" w:right="1417" w:bottom="1134" w:left="1417" w:header="680" w:footer="36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B12578" w14:textId="77777777" w:rsidR="00C7526F" w:rsidRDefault="00C7526F">
      <w:r>
        <w:separator/>
      </w:r>
    </w:p>
    <w:p w14:paraId="22F73A4C" w14:textId="77777777" w:rsidR="00C7526F" w:rsidRDefault="00C7526F"/>
    <w:p w14:paraId="018436F3" w14:textId="77777777" w:rsidR="00C7526F" w:rsidRDefault="00C7526F"/>
    <w:p w14:paraId="483CCABD" w14:textId="77777777" w:rsidR="00C7526F" w:rsidRDefault="00C7526F"/>
    <w:p w14:paraId="5F3A92EB" w14:textId="77777777" w:rsidR="00C7526F" w:rsidRDefault="00C7526F"/>
    <w:p w14:paraId="65233A01" w14:textId="77777777" w:rsidR="00C7526F" w:rsidRDefault="00C7526F"/>
  </w:endnote>
  <w:endnote w:type="continuationSeparator" w:id="0">
    <w:p w14:paraId="0FD1C957" w14:textId="77777777" w:rsidR="00C7526F" w:rsidRDefault="00C7526F" w:rsidP="005F0FBB">
      <w:pPr>
        <w:spacing w:after="0" w:line="240" w:lineRule="auto"/>
      </w:pPr>
      <w:r>
        <w:continuationSeparator/>
      </w:r>
    </w:p>
    <w:p w14:paraId="7E25B6FD" w14:textId="77777777" w:rsidR="00C7526F" w:rsidRDefault="00C7526F"/>
    <w:p w14:paraId="07EA0472" w14:textId="77777777" w:rsidR="00C7526F" w:rsidRDefault="00C7526F"/>
    <w:p w14:paraId="37B938B2" w14:textId="77777777" w:rsidR="00C7526F" w:rsidRDefault="00C7526F"/>
    <w:p w14:paraId="57C0CFBE" w14:textId="77777777" w:rsidR="00C7526F" w:rsidRDefault="00C7526F"/>
    <w:p w14:paraId="1AEE8604" w14:textId="77777777" w:rsidR="00C7526F" w:rsidRDefault="00C7526F"/>
    <w:p w14:paraId="4B9800B3" w14:textId="77777777" w:rsidR="00C7526F" w:rsidRDefault="00C7526F"/>
    <w:p w14:paraId="215FA42D" w14:textId="77777777" w:rsidR="00C7526F" w:rsidRDefault="00C7526F"/>
    <w:p w14:paraId="6D2A2152" w14:textId="77777777" w:rsidR="00C7526F" w:rsidRDefault="00C7526F"/>
    <w:p w14:paraId="044D31DE" w14:textId="77777777" w:rsidR="00C7526F" w:rsidRDefault="00C7526F"/>
    <w:p w14:paraId="207EB47E" w14:textId="77777777" w:rsidR="00C7526F" w:rsidRDefault="00C7526F"/>
    <w:p w14:paraId="37DF0B02" w14:textId="77777777" w:rsidR="00C7526F" w:rsidRDefault="00C7526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ptune Light">
    <w:panose1 w:val="00000400000000000000"/>
    <w:charset w:val="00"/>
    <w:family w:val="auto"/>
    <w:pitch w:val="variable"/>
    <w:sig w:usb0="00000007" w:usb1="00000000" w:usb2="00000000" w:usb3="00000000" w:csb0="000000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eptune">
    <w:panose1 w:val="00000500000000000000"/>
    <w:charset w:val="00"/>
    <w:family w:val="auto"/>
    <w:pitch w:val="variable"/>
    <w:sig w:usb0="00000007" w:usb1="00000000" w:usb2="00000000" w:usb3="00000000" w:csb0="00000093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eptune Medium">
    <w:panose1 w:val="00000600000000000000"/>
    <w:charset w:val="00"/>
    <w:family w:val="auto"/>
    <w:pitch w:val="variable"/>
    <w:sig w:usb0="00000007" w:usb1="00000000" w:usb2="00000000" w:usb3="00000000" w:csb0="00000093" w:csb1="00000000"/>
  </w:font>
  <w:font w:name="Neptune Extralight">
    <w:panose1 w:val="00000300000000000000"/>
    <w:charset w:val="00"/>
    <w:family w:val="auto"/>
    <w:pitch w:val="variable"/>
    <w:sig w:usb0="00000007" w:usb1="00000000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88E0D7" w14:textId="77777777" w:rsidR="00C7526F" w:rsidRDefault="00C7526F">
      <w:r>
        <w:separator/>
      </w:r>
    </w:p>
    <w:p w14:paraId="3226649C" w14:textId="77777777" w:rsidR="00C7526F" w:rsidRDefault="00C7526F"/>
  </w:footnote>
  <w:footnote w:type="continuationSeparator" w:id="0">
    <w:p w14:paraId="28BC0D58" w14:textId="77777777" w:rsidR="00C7526F" w:rsidRDefault="00C7526F" w:rsidP="005F0FBB">
      <w:pPr>
        <w:spacing w:after="0" w:line="240" w:lineRule="auto"/>
      </w:pPr>
      <w:r>
        <w:continuationSeparator/>
      </w:r>
    </w:p>
    <w:p w14:paraId="5158C13C" w14:textId="77777777" w:rsidR="00C7526F" w:rsidRDefault="00C7526F"/>
    <w:p w14:paraId="54F9F396" w14:textId="77777777" w:rsidR="00C7526F" w:rsidRDefault="00C7526F"/>
    <w:p w14:paraId="1402A4B3" w14:textId="77777777" w:rsidR="00C7526F" w:rsidRDefault="00C7526F"/>
    <w:p w14:paraId="44752D63" w14:textId="77777777" w:rsidR="00C7526F" w:rsidRDefault="00C7526F"/>
    <w:p w14:paraId="5E5AF7F2" w14:textId="77777777" w:rsidR="00C7526F" w:rsidRDefault="00C7526F"/>
    <w:p w14:paraId="62E6D59B" w14:textId="77777777" w:rsidR="00C7526F" w:rsidRDefault="00C7526F"/>
    <w:p w14:paraId="4C9D7B37" w14:textId="77777777" w:rsidR="00C7526F" w:rsidRDefault="00C7526F"/>
    <w:p w14:paraId="508CDA00" w14:textId="77777777" w:rsidR="00C7526F" w:rsidRDefault="00C7526F"/>
    <w:p w14:paraId="469416DA" w14:textId="77777777" w:rsidR="00C7526F" w:rsidRDefault="00C7526F"/>
    <w:p w14:paraId="3A3D95C4" w14:textId="77777777" w:rsidR="00C7526F" w:rsidRDefault="00C7526F"/>
    <w:p w14:paraId="67A7619C" w14:textId="77777777" w:rsidR="00C7526F" w:rsidRDefault="00C7526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B8EA779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E"/>
    <w:multiLevelType w:val="singleLevel"/>
    <w:tmpl w:val="118A29B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2" w15:restartNumberingAfterBreak="0">
    <w:nsid w:val="FFFFFF7F"/>
    <w:multiLevelType w:val="singleLevel"/>
    <w:tmpl w:val="5EAEB12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3" w15:restartNumberingAfterBreak="0">
    <w:nsid w:val="FFFFFF80"/>
    <w:multiLevelType w:val="singleLevel"/>
    <w:tmpl w:val="85BE4CB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4" w15:restartNumberingAfterBreak="0">
    <w:nsid w:val="FFFFFF81"/>
    <w:multiLevelType w:val="singleLevel"/>
    <w:tmpl w:val="37761C4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5046E30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0B6A3C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AF8056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81AE6DE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4D21319"/>
    <w:multiLevelType w:val="multilevel"/>
    <w:tmpl w:val="47782A38"/>
    <w:lvl w:ilvl="0">
      <w:start w:val="1"/>
      <w:numFmt w:val="lowerLetter"/>
      <w:lvlText w:val="%1)"/>
      <w:lvlJc w:val="left"/>
      <w:pPr>
        <w:ind w:left="357" w:hanging="357"/>
      </w:pPr>
      <w:rPr>
        <w:rFonts w:hint="default"/>
      </w:rPr>
    </w:lvl>
    <w:lvl w:ilvl="1">
      <w:start w:val="2"/>
      <w:numFmt w:val="lowerLetter"/>
      <w:lvlText w:val="%2)"/>
      <w:lvlJc w:val="left"/>
      <w:pPr>
        <w:ind w:left="357" w:hanging="357"/>
      </w:pPr>
      <w:rPr>
        <w:rFonts w:hint="default"/>
      </w:rPr>
    </w:lvl>
    <w:lvl w:ilvl="2">
      <w:start w:val="3"/>
      <w:numFmt w:val="lowerLetter"/>
      <w:lvlText w:val="%3)"/>
      <w:lvlJc w:val="left"/>
      <w:pPr>
        <w:ind w:left="357" w:hanging="357"/>
      </w:pPr>
      <w:rPr>
        <w:rFonts w:hint="default"/>
      </w:rPr>
    </w:lvl>
    <w:lvl w:ilvl="3">
      <w:start w:val="4"/>
      <w:numFmt w:val="lowerLetter"/>
      <w:lvlText w:val="%4)"/>
      <w:lvlJc w:val="left"/>
      <w:pPr>
        <w:ind w:left="357" w:hanging="357"/>
      </w:pPr>
      <w:rPr>
        <w:rFonts w:hint="default"/>
      </w:rPr>
    </w:lvl>
    <w:lvl w:ilvl="4">
      <w:start w:val="5"/>
      <w:numFmt w:val="lowerLetter"/>
      <w:lvlText w:val="%5)"/>
      <w:lvlJc w:val="left"/>
      <w:pPr>
        <w:ind w:left="357" w:hanging="357"/>
      </w:pPr>
      <w:rPr>
        <w:rFonts w:hint="default"/>
      </w:rPr>
    </w:lvl>
    <w:lvl w:ilvl="5">
      <w:start w:val="1"/>
      <w:numFmt w:val="none"/>
      <w:lvlText w:val=""/>
      <w:lvlJc w:val="left"/>
      <w:pPr>
        <w:ind w:left="357" w:hanging="357"/>
      </w:pPr>
      <w:rPr>
        <w:rFonts w:hint="default"/>
      </w:rPr>
    </w:lvl>
    <w:lvl w:ilvl="6">
      <w:start w:val="1"/>
      <w:numFmt w:val="none"/>
      <w:lvlText w:val="%7"/>
      <w:lvlJc w:val="left"/>
      <w:pPr>
        <w:ind w:left="357" w:hanging="357"/>
      </w:pPr>
      <w:rPr>
        <w:rFonts w:hint="default"/>
      </w:rPr>
    </w:lvl>
    <w:lvl w:ilvl="7">
      <w:start w:val="1"/>
      <w:numFmt w:val="none"/>
      <w:lvlText w:val="%8"/>
      <w:lvlJc w:val="left"/>
      <w:pPr>
        <w:ind w:left="357" w:hanging="357"/>
      </w:pPr>
      <w:rPr>
        <w:rFonts w:hint="default"/>
      </w:rPr>
    </w:lvl>
    <w:lvl w:ilvl="8">
      <w:start w:val="1"/>
      <w:numFmt w:val="none"/>
      <w:lvlText w:val="%9"/>
      <w:lvlJc w:val="left"/>
      <w:pPr>
        <w:ind w:left="357" w:hanging="357"/>
      </w:pPr>
      <w:rPr>
        <w:rFonts w:hint="default"/>
      </w:rPr>
    </w:lvl>
  </w:abstractNum>
  <w:abstractNum w:abstractNumId="10" w15:restartNumberingAfterBreak="0">
    <w:nsid w:val="050836DC"/>
    <w:multiLevelType w:val="hybridMultilevel"/>
    <w:tmpl w:val="4F8C2CA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6BF74CE"/>
    <w:multiLevelType w:val="multilevel"/>
    <w:tmpl w:val="549C5AF2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357" w:hanging="357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357" w:hanging="357"/>
      </w:pPr>
      <w:rPr>
        <w:rFonts w:hint="default"/>
      </w:rPr>
    </w:lvl>
    <w:lvl w:ilvl="3">
      <w:start w:val="2"/>
      <w:numFmt w:val="decimal"/>
      <w:lvlText w:val="%4."/>
      <w:lvlJc w:val="left"/>
      <w:pPr>
        <w:ind w:left="357" w:hanging="357"/>
      </w:pPr>
      <w:rPr>
        <w:rFonts w:hint="default"/>
      </w:rPr>
    </w:lvl>
    <w:lvl w:ilvl="4">
      <w:start w:val="2"/>
      <w:numFmt w:val="lowerLetter"/>
      <w:lvlText w:val="%5)"/>
      <w:lvlJc w:val="left"/>
      <w:pPr>
        <w:ind w:left="357" w:hanging="357"/>
      </w:pPr>
      <w:rPr>
        <w:rFonts w:hint="default"/>
      </w:rPr>
    </w:lvl>
    <w:lvl w:ilvl="5">
      <w:start w:val="2"/>
      <w:numFmt w:val="lowerRoman"/>
      <w:lvlText w:val="%6)"/>
      <w:lvlJc w:val="left"/>
      <w:pPr>
        <w:ind w:left="357" w:hanging="357"/>
      </w:pPr>
      <w:rPr>
        <w:rFonts w:hint="default"/>
      </w:rPr>
    </w:lvl>
    <w:lvl w:ilvl="6">
      <w:start w:val="3"/>
      <w:numFmt w:val="decimal"/>
      <w:lvlText w:val="%7."/>
      <w:lvlJc w:val="left"/>
      <w:pPr>
        <w:ind w:left="357" w:hanging="357"/>
      </w:pPr>
      <w:rPr>
        <w:rFonts w:hint="default"/>
      </w:rPr>
    </w:lvl>
    <w:lvl w:ilvl="7">
      <w:start w:val="3"/>
      <w:numFmt w:val="lowerLetter"/>
      <w:lvlText w:val="%8)"/>
      <w:lvlJc w:val="left"/>
      <w:pPr>
        <w:ind w:left="357" w:hanging="357"/>
      </w:pPr>
      <w:rPr>
        <w:rFonts w:hint="default"/>
      </w:rPr>
    </w:lvl>
    <w:lvl w:ilvl="8">
      <w:start w:val="3"/>
      <w:numFmt w:val="lowerRoman"/>
      <w:lvlText w:val="%9)"/>
      <w:lvlJc w:val="left"/>
      <w:pPr>
        <w:ind w:left="357" w:hanging="357"/>
      </w:pPr>
      <w:rPr>
        <w:rFonts w:hint="default"/>
      </w:rPr>
    </w:lvl>
  </w:abstractNum>
  <w:abstractNum w:abstractNumId="12" w15:restartNumberingAfterBreak="0">
    <w:nsid w:val="10746590"/>
    <w:multiLevelType w:val="hybridMultilevel"/>
    <w:tmpl w:val="1EC61CB4"/>
    <w:lvl w:ilvl="0" w:tplc="871CC102">
      <w:numFmt w:val="bullet"/>
      <w:lvlText w:val="-"/>
      <w:lvlJc w:val="left"/>
      <w:pPr>
        <w:ind w:left="720" w:hanging="360"/>
      </w:pPr>
      <w:rPr>
        <w:rFonts w:ascii="Neptune Light" w:eastAsiaTheme="minorHAnsi" w:hAnsi="Neptune Light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9DB1A11"/>
    <w:multiLevelType w:val="hybridMultilevel"/>
    <w:tmpl w:val="472E2A2C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A597A52"/>
    <w:multiLevelType w:val="hybridMultilevel"/>
    <w:tmpl w:val="ED3EF31C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DA0281B"/>
    <w:multiLevelType w:val="multilevel"/>
    <w:tmpl w:val="472E2A2C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347B3B"/>
    <w:multiLevelType w:val="hybridMultilevel"/>
    <w:tmpl w:val="563A83E2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99366E"/>
    <w:multiLevelType w:val="multilevel"/>
    <w:tmpl w:val="7C6C9D6A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pStyle w:val="ListeEbene6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6">
      <w:start w:val="1"/>
      <w:numFmt w:val="bullet"/>
      <w:pStyle w:val="ListeEbene7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pStyle w:val="ListeEbene8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pStyle w:val="ListeEbene9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8" w15:restartNumberingAfterBreak="0">
    <w:nsid w:val="309E6B3E"/>
    <w:multiLevelType w:val="multilevel"/>
    <w:tmpl w:val="A566E758"/>
    <w:lvl w:ilvl="0">
      <w:start w:val="1"/>
      <w:numFmt w:val="bullet"/>
      <w:lvlText w:val=""/>
      <w:lvlJc w:val="left"/>
      <w:pPr>
        <w:ind w:left="357" w:hanging="357"/>
      </w:pPr>
      <w:rPr>
        <w:rFonts w:ascii="Wingdings" w:hAnsi="Wingdings" w:hint="default"/>
        <w:color w:val="1B212E" w:themeColor="text1"/>
      </w:rPr>
    </w:lvl>
    <w:lvl w:ilvl="1">
      <w:start w:val="1"/>
      <w:numFmt w:val="bullet"/>
      <w:lvlText w:val="o"/>
      <w:lvlJc w:val="left"/>
      <w:pPr>
        <w:ind w:left="714" w:hanging="357"/>
      </w:pPr>
      <w:rPr>
        <w:rFonts w:ascii="Courier New" w:hAnsi="Courier New" w:hint="default"/>
        <w:color w:val="1B212E" w:themeColor="text1"/>
      </w:rPr>
    </w:lvl>
    <w:lvl w:ilvl="2">
      <w:start w:val="1"/>
      <w:numFmt w:val="bullet"/>
      <w:lvlText w:val=""/>
      <w:lvlJc w:val="left"/>
      <w:pPr>
        <w:ind w:left="1071" w:hanging="357"/>
      </w:pPr>
      <w:rPr>
        <w:rFonts w:ascii="Symbol" w:hAnsi="Symbol" w:hint="default"/>
        <w:color w:val="1B212E" w:themeColor="text1"/>
      </w:rPr>
    </w:lvl>
    <w:lvl w:ilvl="3">
      <w:start w:val="1"/>
      <w:numFmt w:val="bullet"/>
      <w:lvlText w:val=""/>
      <w:lvlJc w:val="left"/>
      <w:pPr>
        <w:ind w:left="1428" w:hanging="357"/>
      </w:pPr>
      <w:rPr>
        <w:rFonts w:ascii="Symbol" w:hAnsi="Symbol" w:hint="default"/>
        <w:color w:val="1B212E" w:themeColor="text1"/>
      </w:rPr>
    </w:lvl>
    <w:lvl w:ilvl="4">
      <w:start w:val="1"/>
      <w:numFmt w:val="bullet"/>
      <w:lvlText w:val=""/>
      <w:lvlJc w:val="left"/>
      <w:pPr>
        <w:ind w:left="1785" w:hanging="357"/>
      </w:pPr>
      <w:rPr>
        <w:rFonts w:ascii="Wingdings" w:hAnsi="Wingdings" w:hint="default"/>
        <w:color w:val="1B212E" w:themeColor="text1"/>
      </w:rPr>
    </w:lvl>
    <w:lvl w:ilvl="5">
      <w:start w:val="1"/>
      <w:numFmt w:val="none"/>
      <w:lvlText w:val=""/>
      <w:lvlJc w:val="left"/>
      <w:pPr>
        <w:ind w:left="2142" w:hanging="357"/>
      </w:pPr>
      <w:rPr>
        <w:rFonts w:hint="default"/>
      </w:rPr>
    </w:lvl>
    <w:lvl w:ilvl="6">
      <w:start w:val="1"/>
      <w:numFmt w:val="none"/>
      <w:lvlText w:val="%7"/>
      <w:lvlJc w:val="left"/>
      <w:pPr>
        <w:ind w:left="2499" w:hanging="357"/>
      </w:pPr>
      <w:rPr>
        <w:rFonts w:hint="default"/>
      </w:rPr>
    </w:lvl>
    <w:lvl w:ilvl="7">
      <w:start w:val="1"/>
      <w:numFmt w:val="none"/>
      <w:lvlText w:val="%8"/>
      <w:lvlJc w:val="left"/>
      <w:pPr>
        <w:ind w:left="2856" w:hanging="357"/>
      </w:pPr>
      <w:rPr>
        <w:rFonts w:hint="default"/>
      </w:rPr>
    </w:lvl>
    <w:lvl w:ilvl="8">
      <w:start w:val="1"/>
      <w:numFmt w:val="none"/>
      <w:lvlText w:val="%9"/>
      <w:lvlJc w:val="left"/>
      <w:pPr>
        <w:ind w:left="3213" w:hanging="357"/>
      </w:pPr>
      <w:rPr>
        <w:rFonts w:hint="default"/>
      </w:rPr>
    </w:lvl>
  </w:abstractNum>
  <w:abstractNum w:abstractNumId="19" w15:restartNumberingAfterBreak="0">
    <w:nsid w:val="33614E39"/>
    <w:multiLevelType w:val="multilevel"/>
    <w:tmpl w:val="280E2EEE"/>
    <w:lvl w:ilvl="0">
      <w:start w:val="1"/>
      <w:numFmt w:val="decimal"/>
      <w:lvlText w:val="%1"/>
      <w:lvlJc w:val="left"/>
      <w:pPr>
        <w:ind w:left="357" w:hanging="357"/>
      </w:pPr>
      <w:rPr>
        <w:rFonts w:hint="default"/>
      </w:rPr>
    </w:lvl>
    <w:lvl w:ilvl="1">
      <w:start w:val="1"/>
      <w:numFmt w:val="lowerLetter"/>
      <w:pStyle w:val="Listenfortsetzung"/>
      <w:lvlText w:val="%2)"/>
      <w:lvlJc w:val="left"/>
      <w:pPr>
        <w:tabs>
          <w:tab w:val="num" w:pos="363"/>
        </w:tabs>
        <w:ind w:left="357" w:firstLine="0"/>
      </w:pPr>
      <w:rPr>
        <w:rFonts w:hint="default"/>
      </w:rPr>
    </w:lvl>
    <w:lvl w:ilvl="2">
      <w:start w:val="2"/>
      <w:numFmt w:val="decimal"/>
      <w:lvlText w:val="%3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57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5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7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7" w:hanging="357"/>
      </w:pPr>
      <w:rPr>
        <w:rFonts w:hint="default"/>
      </w:rPr>
    </w:lvl>
  </w:abstractNum>
  <w:abstractNum w:abstractNumId="20" w15:restartNumberingAfterBreak="0">
    <w:nsid w:val="35471B9A"/>
    <w:multiLevelType w:val="hybridMultilevel"/>
    <w:tmpl w:val="4EB25C04"/>
    <w:lvl w:ilvl="0" w:tplc="1B06041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A7905DC"/>
    <w:multiLevelType w:val="multilevel"/>
    <w:tmpl w:val="FEB4E152"/>
    <w:lvl w:ilvl="0">
      <w:start w:val="1"/>
      <w:numFmt w:val="decimal"/>
      <w:lvlText w:val="%1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3.%1.%2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4.%1.%2.%3"/>
      <w:lvlJc w:val="left"/>
      <w:pPr>
        <w:ind w:left="862" w:hanging="862"/>
      </w:pPr>
      <w:rPr>
        <w:rFonts w:hint="default"/>
      </w:rPr>
    </w:lvl>
    <w:lvl w:ilvl="4">
      <w:start w:val="1"/>
      <w:numFmt w:val="decimal"/>
      <w:lvlText w:val="%5.%1.%2.%3.%4"/>
      <w:lvlJc w:val="left"/>
      <w:pPr>
        <w:ind w:left="992" w:hanging="992"/>
      </w:pPr>
      <w:rPr>
        <w:rFonts w:hint="default"/>
      </w:rPr>
    </w:lvl>
    <w:lvl w:ilvl="5">
      <w:start w:val="1"/>
      <w:numFmt w:val="none"/>
      <w:lvlText w:val="%6"/>
      <w:lvlJc w:val="left"/>
      <w:pPr>
        <w:ind w:left="567" w:hanging="567"/>
      </w:pPr>
      <w:rPr>
        <w:rFonts w:hint="default"/>
      </w:rPr>
    </w:lvl>
    <w:lvl w:ilvl="6">
      <w:start w:val="1"/>
      <w:numFmt w:val="none"/>
      <w:lvlText w:val="%6"/>
      <w:lvlJc w:val="left"/>
      <w:pPr>
        <w:ind w:left="567" w:hanging="567"/>
      </w:pPr>
      <w:rPr>
        <w:rFonts w:hint="default"/>
      </w:rPr>
    </w:lvl>
    <w:lvl w:ilvl="7">
      <w:start w:val="1"/>
      <w:numFmt w:val="none"/>
      <w:lvlText w:val="%6"/>
      <w:lvlJc w:val="left"/>
      <w:pPr>
        <w:ind w:left="720" w:hanging="720"/>
      </w:pPr>
      <w:rPr>
        <w:rFonts w:hint="default"/>
      </w:rPr>
    </w:lvl>
    <w:lvl w:ilvl="8">
      <w:start w:val="1"/>
      <w:numFmt w:val="none"/>
      <w:lvlText w:val="%6"/>
      <w:lvlJc w:val="left"/>
      <w:pPr>
        <w:ind w:left="862" w:hanging="862"/>
      </w:pPr>
      <w:rPr>
        <w:rFonts w:hint="default"/>
      </w:rPr>
    </w:lvl>
  </w:abstractNum>
  <w:abstractNum w:abstractNumId="22" w15:restartNumberingAfterBreak="0">
    <w:nsid w:val="3B1566BA"/>
    <w:multiLevelType w:val="multilevel"/>
    <w:tmpl w:val="C6EA8CB4"/>
    <w:lvl w:ilvl="0">
      <w:start w:val="1"/>
      <w:numFmt w:val="decimal"/>
      <w:pStyle w:val="Numbering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ordinal"/>
      <w:lvlText w:val="%2"/>
      <w:lvlJc w:val="left"/>
      <w:pPr>
        <w:ind w:left="357" w:hanging="357"/>
      </w:pPr>
      <w:rPr>
        <w:rFonts w:hint="default"/>
      </w:rPr>
    </w:lvl>
    <w:lvl w:ilvl="2">
      <w:start w:val="3"/>
      <w:numFmt w:val="ordinal"/>
      <w:lvlText w:val="%3"/>
      <w:lvlJc w:val="left"/>
      <w:pPr>
        <w:ind w:left="357" w:hanging="357"/>
      </w:pPr>
      <w:rPr>
        <w:rFonts w:hint="default"/>
      </w:rPr>
    </w:lvl>
    <w:lvl w:ilvl="3">
      <w:start w:val="4"/>
      <w:numFmt w:val="ordinal"/>
      <w:lvlText w:val="%4"/>
      <w:lvlJc w:val="left"/>
      <w:pPr>
        <w:ind w:left="357" w:hanging="357"/>
      </w:pPr>
      <w:rPr>
        <w:rFonts w:hint="default"/>
      </w:rPr>
    </w:lvl>
    <w:lvl w:ilvl="4">
      <w:start w:val="5"/>
      <w:numFmt w:val="ordinal"/>
      <w:lvlText w:val="%5"/>
      <w:lvlJc w:val="left"/>
      <w:pPr>
        <w:ind w:left="357" w:hanging="357"/>
      </w:pPr>
      <w:rPr>
        <w:rFonts w:hint="default"/>
      </w:rPr>
    </w:lvl>
    <w:lvl w:ilvl="5">
      <w:start w:val="6"/>
      <w:numFmt w:val="ordinal"/>
      <w:lvlText w:val="%6"/>
      <w:lvlJc w:val="left"/>
      <w:pPr>
        <w:ind w:left="357" w:hanging="357"/>
      </w:pPr>
      <w:rPr>
        <w:rFonts w:hint="default"/>
      </w:rPr>
    </w:lvl>
    <w:lvl w:ilvl="6">
      <w:start w:val="7"/>
      <w:numFmt w:val="ordinal"/>
      <w:lvlText w:val="%7"/>
      <w:lvlJc w:val="left"/>
      <w:pPr>
        <w:ind w:left="357" w:hanging="357"/>
      </w:pPr>
      <w:rPr>
        <w:rFonts w:hint="default"/>
      </w:rPr>
    </w:lvl>
    <w:lvl w:ilvl="7">
      <w:start w:val="8"/>
      <w:numFmt w:val="ordinal"/>
      <w:lvlText w:val="%8"/>
      <w:lvlJc w:val="left"/>
      <w:pPr>
        <w:ind w:left="357" w:hanging="357"/>
      </w:pPr>
      <w:rPr>
        <w:rFonts w:hint="default"/>
      </w:rPr>
    </w:lvl>
    <w:lvl w:ilvl="8">
      <w:start w:val="9"/>
      <w:numFmt w:val="ordinal"/>
      <w:lvlText w:val="%9"/>
      <w:lvlJc w:val="left"/>
      <w:pPr>
        <w:ind w:left="357" w:hanging="357"/>
      </w:pPr>
      <w:rPr>
        <w:rFonts w:hint="default"/>
      </w:rPr>
    </w:lvl>
  </w:abstractNum>
  <w:abstractNum w:abstractNumId="23" w15:restartNumberingAfterBreak="0">
    <w:nsid w:val="42C410C4"/>
    <w:multiLevelType w:val="multilevel"/>
    <w:tmpl w:val="FEB4E152"/>
    <w:lvl w:ilvl="0">
      <w:start w:val="1"/>
      <w:numFmt w:val="decimal"/>
      <w:lvlText w:val="%1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3.%1.%2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4.%1.%2.%3"/>
      <w:lvlJc w:val="left"/>
      <w:pPr>
        <w:ind w:left="862" w:hanging="862"/>
      </w:pPr>
      <w:rPr>
        <w:rFonts w:hint="default"/>
      </w:rPr>
    </w:lvl>
    <w:lvl w:ilvl="4">
      <w:start w:val="1"/>
      <w:numFmt w:val="decimal"/>
      <w:lvlText w:val="%5.%1.%2.%3.%4"/>
      <w:lvlJc w:val="left"/>
      <w:pPr>
        <w:ind w:left="992" w:hanging="992"/>
      </w:pPr>
      <w:rPr>
        <w:rFonts w:hint="default"/>
      </w:rPr>
    </w:lvl>
    <w:lvl w:ilvl="5">
      <w:start w:val="1"/>
      <w:numFmt w:val="none"/>
      <w:lvlText w:val="%6"/>
      <w:lvlJc w:val="left"/>
      <w:pPr>
        <w:ind w:left="567" w:hanging="567"/>
      </w:pPr>
      <w:rPr>
        <w:rFonts w:hint="default"/>
      </w:rPr>
    </w:lvl>
    <w:lvl w:ilvl="6">
      <w:start w:val="1"/>
      <w:numFmt w:val="none"/>
      <w:lvlText w:val="%6"/>
      <w:lvlJc w:val="left"/>
      <w:pPr>
        <w:ind w:left="567" w:hanging="567"/>
      </w:pPr>
      <w:rPr>
        <w:rFonts w:hint="default"/>
      </w:rPr>
    </w:lvl>
    <w:lvl w:ilvl="7">
      <w:start w:val="1"/>
      <w:numFmt w:val="none"/>
      <w:lvlText w:val="%6"/>
      <w:lvlJc w:val="left"/>
      <w:pPr>
        <w:ind w:left="720" w:hanging="720"/>
      </w:pPr>
      <w:rPr>
        <w:rFonts w:hint="default"/>
      </w:rPr>
    </w:lvl>
    <w:lvl w:ilvl="8">
      <w:start w:val="1"/>
      <w:numFmt w:val="none"/>
      <w:lvlText w:val="%6"/>
      <w:lvlJc w:val="left"/>
      <w:pPr>
        <w:ind w:left="862" w:hanging="862"/>
      </w:pPr>
      <w:rPr>
        <w:rFonts w:hint="default"/>
      </w:rPr>
    </w:lvl>
  </w:abstractNum>
  <w:abstractNum w:abstractNumId="24" w15:restartNumberingAfterBreak="0">
    <w:nsid w:val="464D4874"/>
    <w:multiLevelType w:val="multilevel"/>
    <w:tmpl w:val="FEB4E152"/>
    <w:lvl w:ilvl="0">
      <w:start w:val="1"/>
      <w:numFmt w:val="decimal"/>
      <w:lvlText w:val="%1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3.%1.%2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4.%1.%2.%3"/>
      <w:lvlJc w:val="left"/>
      <w:pPr>
        <w:ind w:left="862" w:hanging="862"/>
      </w:pPr>
      <w:rPr>
        <w:rFonts w:hint="default"/>
      </w:rPr>
    </w:lvl>
    <w:lvl w:ilvl="4">
      <w:start w:val="1"/>
      <w:numFmt w:val="decimal"/>
      <w:lvlText w:val="%5.%1.%2.%3.%4"/>
      <w:lvlJc w:val="left"/>
      <w:pPr>
        <w:ind w:left="992" w:hanging="992"/>
      </w:pPr>
      <w:rPr>
        <w:rFonts w:hint="default"/>
      </w:rPr>
    </w:lvl>
    <w:lvl w:ilvl="5">
      <w:start w:val="1"/>
      <w:numFmt w:val="none"/>
      <w:lvlText w:val="%6"/>
      <w:lvlJc w:val="left"/>
      <w:pPr>
        <w:ind w:left="567" w:hanging="567"/>
      </w:pPr>
      <w:rPr>
        <w:rFonts w:hint="default"/>
      </w:rPr>
    </w:lvl>
    <w:lvl w:ilvl="6">
      <w:start w:val="1"/>
      <w:numFmt w:val="none"/>
      <w:lvlText w:val="%6"/>
      <w:lvlJc w:val="left"/>
      <w:pPr>
        <w:ind w:left="567" w:hanging="567"/>
      </w:pPr>
      <w:rPr>
        <w:rFonts w:hint="default"/>
      </w:rPr>
    </w:lvl>
    <w:lvl w:ilvl="7">
      <w:start w:val="1"/>
      <w:numFmt w:val="none"/>
      <w:lvlText w:val="%6"/>
      <w:lvlJc w:val="left"/>
      <w:pPr>
        <w:ind w:left="720" w:hanging="720"/>
      </w:pPr>
      <w:rPr>
        <w:rFonts w:hint="default"/>
      </w:rPr>
    </w:lvl>
    <w:lvl w:ilvl="8">
      <w:start w:val="1"/>
      <w:numFmt w:val="none"/>
      <w:lvlText w:val="%6"/>
      <w:lvlJc w:val="left"/>
      <w:pPr>
        <w:ind w:left="862" w:hanging="862"/>
      </w:pPr>
      <w:rPr>
        <w:rFonts w:hint="default"/>
      </w:rPr>
    </w:lvl>
  </w:abstractNum>
  <w:abstractNum w:abstractNumId="25" w15:restartNumberingAfterBreak="0">
    <w:nsid w:val="57F923E0"/>
    <w:multiLevelType w:val="multilevel"/>
    <w:tmpl w:val="05B074C0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2"/>
      <w:numFmt w:val="decimal"/>
      <w:lvlRestart w:val="0"/>
      <w:lvlText w:val="%2."/>
      <w:lvlJc w:val="left"/>
      <w:pPr>
        <w:ind w:left="357" w:hanging="357"/>
      </w:pPr>
      <w:rPr>
        <w:rFonts w:hint="default"/>
      </w:rPr>
    </w:lvl>
    <w:lvl w:ilvl="2">
      <w:start w:val="3"/>
      <w:numFmt w:val="decimal"/>
      <w:lvlRestart w:val="0"/>
      <w:lvlText w:val="%3."/>
      <w:lvlJc w:val="left"/>
      <w:pPr>
        <w:ind w:left="357" w:hanging="357"/>
      </w:pPr>
      <w:rPr>
        <w:rFonts w:hint="default"/>
      </w:rPr>
    </w:lvl>
    <w:lvl w:ilvl="3">
      <w:start w:val="4"/>
      <w:numFmt w:val="decimal"/>
      <w:lvlRestart w:val="0"/>
      <w:lvlText w:val="%4."/>
      <w:lvlJc w:val="left"/>
      <w:pPr>
        <w:ind w:left="357" w:hanging="357"/>
      </w:pPr>
      <w:rPr>
        <w:rFonts w:hint="default"/>
      </w:rPr>
    </w:lvl>
    <w:lvl w:ilvl="4">
      <w:start w:val="5"/>
      <w:numFmt w:val="decimal"/>
      <w:lvlRestart w:val="0"/>
      <w:lvlText w:val="%5."/>
      <w:lvlJc w:val="left"/>
      <w:pPr>
        <w:ind w:left="357" w:hanging="357"/>
      </w:pPr>
      <w:rPr>
        <w:rFonts w:hint="default"/>
      </w:rPr>
    </w:lvl>
    <w:lvl w:ilvl="5">
      <w:start w:val="1"/>
      <w:numFmt w:val="none"/>
      <w:lvlText w:val=""/>
      <w:lvlJc w:val="left"/>
      <w:pPr>
        <w:ind w:left="357" w:hanging="357"/>
      </w:pPr>
      <w:rPr>
        <w:rFonts w:hint="default"/>
      </w:rPr>
    </w:lvl>
    <w:lvl w:ilvl="6">
      <w:start w:val="1"/>
      <w:numFmt w:val="none"/>
      <w:lvlText w:val="%7"/>
      <w:lvlJc w:val="left"/>
      <w:pPr>
        <w:ind w:left="357" w:hanging="357"/>
      </w:pPr>
      <w:rPr>
        <w:rFonts w:hint="default"/>
      </w:rPr>
    </w:lvl>
    <w:lvl w:ilvl="7">
      <w:start w:val="1"/>
      <w:numFmt w:val="none"/>
      <w:lvlText w:val="%8"/>
      <w:lvlJc w:val="left"/>
      <w:pPr>
        <w:ind w:left="357" w:hanging="357"/>
      </w:pPr>
      <w:rPr>
        <w:rFonts w:hint="default"/>
      </w:rPr>
    </w:lvl>
    <w:lvl w:ilvl="8">
      <w:start w:val="1"/>
      <w:numFmt w:val="none"/>
      <w:lvlText w:val="%9"/>
      <w:lvlJc w:val="left"/>
      <w:pPr>
        <w:ind w:left="357" w:hanging="357"/>
      </w:pPr>
      <w:rPr>
        <w:rFonts w:hint="default"/>
      </w:rPr>
    </w:lvl>
  </w:abstractNum>
  <w:abstractNum w:abstractNumId="26" w15:restartNumberingAfterBreak="0">
    <w:nsid w:val="5F5B77B3"/>
    <w:multiLevelType w:val="multilevel"/>
    <w:tmpl w:val="4EE2924A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2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3"/>
      <w:numFmt w:val="lowerLetter"/>
      <w:lvlText w:val="%3)"/>
      <w:lvlJc w:val="left"/>
      <w:pPr>
        <w:ind w:left="1080" w:hanging="360"/>
      </w:pPr>
      <w:rPr>
        <w:rFonts w:hint="default"/>
      </w:rPr>
    </w:lvl>
    <w:lvl w:ilvl="3">
      <w:start w:val="4"/>
      <w:numFmt w:val="lowerLetter"/>
      <w:lvlText w:val="%4)"/>
      <w:lvlJc w:val="left"/>
      <w:pPr>
        <w:ind w:left="1440" w:hanging="360"/>
      </w:pPr>
      <w:rPr>
        <w:rFonts w:hint="default"/>
      </w:rPr>
    </w:lvl>
    <w:lvl w:ilvl="4">
      <w:start w:val="5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5"/>
      <w:numFmt w:val="lowerLetter"/>
      <w:lvlText w:val="%6)"/>
      <w:lvlJc w:val="left"/>
      <w:pPr>
        <w:ind w:left="2160" w:hanging="360"/>
      </w:pPr>
      <w:rPr>
        <w:rFonts w:hint="default"/>
      </w:rPr>
    </w:lvl>
    <w:lvl w:ilvl="6">
      <w:start w:val="6"/>
      <w:numFmt w:val="lowerLetter"/>
      <w:lvlText w:val="%7)"/>
      <w:lvlJc w:val="left"/>
      <w:pPr>
        <w:ind w:left="2520" w:hanging="360"/>
      </w:pPr>
      <w:rPr>
        <w:rFonts w:hint="default"/>
      </w:rPr>
    </w:lvl>
    <w:lvl w:ilvl="7">
      <w:start w:val="7"/>
      <w:numFmt w:val="lowerLetter"/>
      <w:lvlText w:val="%8)"/>
      <w:lvlJc w:val="left"/>
      <w:pPr>
        <w:ind w:left="2880" w:hanging="360"/>
      </w:pPr>
      <w:rPr>
        <w:rFonts w:hint="default"/>
      </w:rPr>
    </w:lvl>
    <w:lvl w:ilvl="8">
      <w:start w:val="8"/>
      <w:numFmt w:val="lowerLetter"/>
      <w:lvlText w:val="%9)"/>
      <w:lvlJc w:val="left"/>
      <w:pPr>
        <w:ind w:left="3240" w:hanging="360"/>
      </w:pPr>
      <w:rPr>
        <w:rFonts w:hint="default"/>
      </w:rPr>
    </w:lvl>
  </w:abstractNum>
  <w:abstractNum w:abstractNumId="27" w15:restartNumberingAfterBreak="0">
    <w:nsid w:val="61065B9E"/>
    <w:multiLevelType w:val="multilevel"/>
    <w:tmpl w:val="6B1EDD24"/>
    <w:lvl w:ilvl="0">
      <w:start w:val="1"/>
      <w:numFmt w:val="decimal"/>
      <w:pStyle w:val="berschrift1Nr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berschrift2Nr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berschrift3Nr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berschrift4Nr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berschrift5Nr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8" w15:restartNumberingAfterBreak="0">
    <w:nsid w:val="69244ACA"/>
    <w:multiLevelType w:val="hybridMultilevel"/>
    <w:tmpl w:val="023AE362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C043321"/>
    <w:multiLevelType w:val="hybridMultilevel"/>
    <w:tmpl w:val="3242748C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D327484"/>
    <w:multiLevelType w:val="multilevel"/>
    <w:tmpl w:val="87B802B6"/>
    <w:lvl w:ilvl="0">
      <w:start w:val="1"/>
      <w:numFmt w:val="bullet"/>
      <w:lvlText w:val=""/>
      <w:lvlJc w:val="left"/>
      <w:pPr>
        <w:ind w:left="720" w:hanging="363"/>
      </w:pPr>
      <w:rPr>
        <w:rFonts w:ascii="Wingdings" w:hAnsi="Wingdings" w:hint="default"/>
        <w:color w:val="1B212E" w:themeColor="text1"/>
      </w:rPr>
    </w:lvl>
    <w:lvl w:ilvl="1">
      <w:start w:val="1"/>
      <w:numFmt w:val="bullet"/>
      <w:lvlText w:val="o"/>
      <w:lvlJc w:val="left"/>
      <w:pPr>
        <w:ind w:left="1440" w:hanging="363"/>
      </w:pPr>
      <w:rPr>
        <w:rFonts w:ascii="Courier New" w:hAnsi="Courier New" w:hint="default"/>
        <w:color w:val="1B212E" w:themeColor="text1"/>
      </w:rPr>
    </w:lvl>
    <w:lvl w:ilvl="2">
      <w:start w:val="1"/>
      <w:numFmt w:val="bullet"/>
      <w:lvlText w:val=""/>
      <w:lvlJc w:val="left"/>
      <w:pPr>
        <w:ind w:left="2160" w:hanging="363"/>
      </w:pPr>
      <w:rPr>
        <w:rFonts w:ascii="Symbol" w:hAnsi="Symbol" w:hint="default"/>
        <w:color w:val="1B212E" w:themeColor="text1"/>
      </w:rPr>
    </w:lvl>
    <w:lvl w:ilvl="3">
      <w:start w:val="1"/>
      <w:numFmt w:val="bullet"/>
      <w:lvlText w:val="-"/>
      <w:lvlJc w:val="left"/>
      <w:pPr>
        <w:ind w:left="2880" w:hanging="363"/>
      </w:pPr>
      <w:rPr>
        <w:rFonts w:ascii="Courier New" w:hAnsi="Courier New" w:hint="default"/>
        <w:color w:val="1B212E" w:themeColor="text1"/>
      </w:rPr>
    </w:lvl>
    <w:lvl w:ilvl="4">
      <w:start w:val="1"/>
      <w:numFmt w:val="bullet"/>
      <w:lvlText w:val=""/>
      <w:lvlJc w:val="left"/>
      <w:pPr>
        <w:ind w:left="3600" w:hanging="363"/>
      </w:pPr>
      <w:rPr>
        <w:rFonts w:ascii="Wingdings" w:hAnsi="Wingdings" w:hint="default"/>
        <w:color w:val="1B212E" w:themeColor="text1"/>
      </w:rPr>
    </w:lvl>
    <w:lvl w:ilvl="5">
      <w:start w:val="1"/>
      <w:numFmt w:val="none"/>
      <w:lvlText w:val=""/>
      <w:lvlJc w:val="left"/>
      <w:pPr>
        <w:ind w:left="4320" w:hanging="363"/>
      </w:pPr>
      <w:rPr>
        <w:rFonts w:hint="default"/>
        <w:color w:val="1B212E" w:themeColor="text1"/>
      </w:rPr>
    </w:lvl>
    <w:lvl w:ilvl="6">
      <w:start w:val="1"/>
      <w:numFmt w:val="none"/>
      <w:lvlText w:val=""/>
      <w:lvlJc w:val="left"/>
      <w:pPr>
        <w:ind w:left="5040" w:hanging="363"/>
      </w:pPr>
      <w:rPr>
        <w:rFonts w:hint="default"/>
        <w:color w:val="1B212E" w:themeColor="text1"/>
      </w:rPr>
    </w:lvl>
    <w:lvl w:ilvl="7">
      <w:start w:val="1"/>
      <w:numFmt w:val="none"/>
      <w:lvlText w:val=""/>
      <w:lvlJc w:val="left"/>
      <w:pPr>
        <w:ind w:left="5760" w:hanging="363"/>
      </w:pPr>
      <w:rPr>
        <w:rFonts w:hint="default"/>
        <w:color w:val="1B212E" w:themeColor="text1"/>
      </w:rPr>
    </w:lvl>
    <w:lvl w:ilvl="8">
      <w:start w:val="1"/>
      <w:numFmt w:val="none"/>
      <w:lvlText w:val=""/>
      <w:lvlJc w:val="left"/>
      <w:pPr>
        <w:ind w:left="6480" w:hanging="363"/>
      </w:pPr>
      <w:rPr>
        <w:rFonts w:hint="default"/>
        <w:color w:val="1B212E" w:themeColor="text1"/>
      </w:rPr>
    </w:lvl>
  </w:abstractNum>
  <w:abstractNum w:abstractNumId="31" w15:restartNumberingAfterBreak="0">
    <w:nsid w:val="6E2142FA"/>
    <w:multiLevelType w:val="multilevel"/>
    <w:tmpl w:val="FEB4E152"/>
    <w:lvl w:ilvl="0">
      <w:start w:val="1"/>
      <w:numFmt w:val="decimal"/>
      <w:lvlText w:val="%1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3.%1.%2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4.%1.%2.%3"/>
      <w:lvlJc w:val="left"/>
      <w:pPr>
        <w:ind w:left="862" w:hanging="862"/>
      </w:pPr>
      <w:rPr>
        <w:rFonts w:hint="default"/>
      </w:rPr>
    </w:lvl>
    <w:lvl w:ilvl="4">
      <w:start w:val="1"/>
      <w:numFmt w:val="decimal"/>
      <w:lvlText w:val="%5.%1.%2.%3.%4"/>
      <w:lvlJc w:val="left"/>
      <w:pPr>
        <w:ind w:left="992" w:hanging="992"/>
      </w:pPr>
      <w:rPr>
        <w:rFonts w:hint="default"/>
      </w:rPr>
    </w:lvl>
    <w:lvl w:ilvl="5">
      <w:start w:val="1"/>
      <w:numFmt w:val="none"/>
      <w:lvlText w:val="%6"/>
      <w:lvlJc w:val="left"/>
      <w:pPr>
        <w:ind w:left="567" w:hanging="567"/>
      </w:pPr>
      <w:rPr>
        <w:rFonts w:hint="default"/>
      </w:rPr>
    </w:lvl>
    <w:lvl w:ilvl="6">
      <w:start w:val="1"/>
      <w:numFmt w:val="none"/>
      <w:lvlText w:val="%6"/>
      <w:lvlJc w:val="left"/>
      <w:pPr>
        <w:ind w:left="567" w:hanging="567"/>
      </w:pPr>
      <w:rPr>
        <w:rFonts w:hint="default"/>
      </w:rPr>
    </w:lvl>
    <w:lvl w:ilvl="7">
      <w:start w:val="1"/>
      <w:numFmt w:val="none"/>
      <w:lvlText w:val="%6"/>
      <w:lvlJc w:val="left"/>
      <w:pPr>
        <w:ind w:left="720" w:hanging="720"/>
      </w:pPr>
      <w:rPr>
        <w:rFonts w:hint="default"/>
      </w:rPr>
    </w:lvl>
    <w:lvl w:ilvl="8">
      <w:start w:val="1"/>
      <w:numFmt w:val="none"/>
      <w:lvlText w:val="%6"/>
      <w:lvlJc w:val="left"/>
      <w:pPr>
        <w:ind w:left="862" w:hanging="862"/>
      </w:pPr>
      <w:rPr>
        <w:rFonts w:hint="default"/>
      </w:rPr>
    </w:lvl>
  </w:abstractNum>
  <w:abstractNum w:abstractNumId="32" w15:restartNumberingAfterBreak="0">
    <w:nsid w:val="722834B4"/>
    <w:multiLevelType w:val="hybridMultilevel"/>
    <w:tmpl w:val="0E7851EE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D71F32"/>
    <w:multiLevelType w:val="multilevel"/>
    <w:tmpl w:val="304050E0"/>
    <w:lvl w:ilvl="0">
      <w:start w:val="1"/>
      <w:numFmt w:val="bullet"/>
      <w:pStyle w:val="Listlevel1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pStyle w:val="Listlevel2"/>
      <w:lvlText w:val="—"/>
      <w:lvlJc w:val="left"/>
      <w:pPr>
        <w:ind w:left="720" w:hanging="360"/>
      </w:pPr>
      <w:rPr>
        <w:rFonts w:ascii="Neptune Light" w:hAnsi="Neptune Light" w:hint="default"/>
      </w:rPr>
    </w:lvl>
    <w:lvl w:ilvl="2">
      <w:start w:val="1"/>
      <w:numFmt w:val="bullet"/>
      <w:pStyle w:val="Listlevel3"/>
      <w:lvlText w:val="–"/>
      <w:lvlJc w:val="left"/>
      <w:pPr>
        <w:ind w:left="1080" w:hanging="360"/>
      </w:pPr>
      <w:rPr>
        <w:rFonts w:ascii="Neptune Light" w:hAnsi="Neptune Light" w:hint="default"/>
      </w:rPr>
    </w:lvl>
    <w:lvl w:ilvl="3">
      <w:start w:val="1"/>
      <w:numFmt w:val="bullet"/>
      <w:pStyle w:val="Listlevel4"/>
      <w:lvlText w:val="–"/>
      <w:lvlJc w:val="left"/>
      <w:pPr>
        <w:ind w:left="1440" w:hanging="360"/>
      </w:pPr>
      <w:rPr>
        <w:rFonts w:ascii="Neptune Light" w:hAnsi="Neptune Light" w:hint="default"/>
      </w:rPr>
    </w:lvl>
    <w:lvl w:ilvl="4">
      <w:start w:val="1"/>
      <w:numFmt w:val="bullet"/>
      <w:pStyle w:val="Listlevel5"/>
      <w:lvlText w:val="–"/>
      <w:lvlJc w:val="left"/>
      <w:pPr>
        <w:ind w:left="1800" w:hanging="360"/>
      </w:pPr>
      <w:rPr>
        <w:rFonts w:ascii="Neptune Light" w:hAnsi="Neptune Light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487133452">
    <w:abstractNumId w:val="19"/>
  </w:num>
  <w:num w:numId="2" w16cid:durableId="1484930748">
    <w:abstractNumId w:val="30"/>
  </w:num>
  <w:num w:numId="3" w16cid:durableId="276832656">
    <w:abstractNumId w:val="17"/>
  </w:num>
  <w:num w:numId="4" w16cid:durableId="198781219">
    <w:abstractNumId w:val="23"/>
  </w:num>
  <w:num w:numId="5" w16cid:durableId="433869034">
    <w:abstractNumId w:val="25"/>
  </w:num>
  <w:num w:numId="6" w16cid:durableId="1947688463">
    <w:abstractNumId w:val="18"/>
  </w:num>
  <w:num w:numId="7" w16cid:durableId="1246306620">
    <w:abstractNumId w:val="9"/>
  </w:num>
  <w:num w:numId="8" w16cid:durableId="1223180320">
    <w:abstractNumId w:val="11"/>
  </w:num>
  <w:num w:numId="9" w16cid:durableId="1567061326">
    <w:abstractNumId w:val="24"/>
  </w:num>
  <w:num w:numId="10" w16cid:durableId="1916697419">
    <w:abstractNumId w:val="21"/>
  </w:num>
  <w:num w:numId="11" w16cid:durableId="1224102346">
    <w:abstractNumId w:val="31"/>
  </w:num>
  <w:num w:numId="12" w16cid:durableId="1409503241">
    <w:abstractNumId w:val="27"/>
  </w:num>
  <w:num w:numId="13" w16cid:durableId="413553775">
    <w:abstractNumId w:val="33"/>
  </w:num>
  <w:num w:numId="14" w16cid:durableId="994456907">
    <w:abstractNumId w:val="26"/>
  </w:num>
  <w:num w:numId="15" w16cid:durableId="1927763399">
    <w:abstractNumId w:val="8"/>
  </w:num>
  <w:num w:numId="16" w16cid:durableId="1584601671">
    <w:abstractNumId w:val="6"/>
  </w:num>
  <w:num w:numId="17" w16cid:durableId="1561133148">
    <w:abstractNumId w:val="5"/>
  </w:num>
  <w:num w:numId="18" w16cid:durableId="664820562">
    <w:abstractNumId w:val="4"/>
  </w:num>
  <w:num w:numId="19" w16cid:durableId="1356732790">
    <w:abstractNumId w:val="3"/>
  </w:num>
  <w:num w:numId="20" w16cid:durableId="1030761812">
    <w:abstractNumId w:val="2"/>
  </w:num>
  <w:num w:numId="21" w16cid:durableId="1114907693">
    <w:abstractNumId w:val="7"/>
  </w:num>
  <w:num w:numId="22" w16cid:durableId="805320778">
    <w:abstractNumId w:val="1"/>
  </w:num>
  <w:num w:numId="23" w16cid:durableId="364448664">
    <w:abstractNumId w:val="0"/>
  </w:num>
  <w:num w:numId="24" w16cid:durableId="945507284">
    <w:abstractNumId w:val="13"/>
  </w:num>
  <w:num w:numId="25" w16cid:durableId="62801612">
    <w:abstractNumId w:val="14"/>
  </w:num>
  <w:num w:numId="26" w16cid:durableId="551769172">
    <w:abstractNumId w:val="29"/>
  </w:num>
  <w:num w:numId="27" w16cid:durableId="1763800694">
    <w:abstractNumId w:val="32"/>
  </w:num>
  <w:num w:numId="28" w16cid:durableId="1772820597">
    <w:abstractNumId w:val="15"/>
  </w:num>
  <w:num w:numId="29" w16cid:durableId="1192914341">
    <w:abstractNumId w:val="20"/>
  </w:num>
  <w:num w:numId="30" w16cid:durableId="1707560782">
    <w:abstractNumId w:val="28"/>
  </w:num>
  <w:num w:numId="31" w16cid:durableId="309409483">
    <w:abstractNumId w:val="10"/>
  </w:num>
  <w:num w:numId="32" w16cid:durableId="1754666589">
    <w:abstractNumId w:val="16"/>
  </w:num>
  <w:num w:numId="33" w16cid:durableId="557476363">
    <w:abstractNumId w:val="22"/>
  </w:num>
  <w:num w:numId="34" w16cid:durableId="2013950891">
    <w:abstractNumId w:val="1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F23"/>
    <w:rsid w:val="00000EFE"/>
    <w:rsid w:val="00002647"/>
    <w:rsid w:val="00002FC4"/>
    <w:rsid w:val="0000383B"/>
    <w:rsid w:val="00003B8B"/>
    <w:rsid w:val="00005074"/>
    <w:rsid w:val="00005669"/>
    <w:rsid w:val="00006A5B"/>
    <w:rsid w:val="00007C43"/>
    <w:rsid w:val="000105C4"/>
    <w:rsid w:val="00011BC4"/>
    <w:rsid w:val="00011CB0"/>
    <w:rsid w:val="0001242D"/>
    <w:rsid w:val="000131A6"/>
    <w:rsid w:val="0001427B"/>
    <w:rsid w:val="00014514"/>
    <w:rsid w:val="00017421"/>
    <w:rsid w:val="00017E46"/>
    <w:rsid w:val="00020398"/>
    <w:rsid w:val="00020ADB"/>
    <w:rsid w:val="000213B2"/>
    <w:rsid w:val="000234A5"/>
    <w:rsid w:val="00023A14"/>
    <w:rsid w:val="000247C0"/>
    <w:rsid w:val="00024FFF"/>
    <w:rsid w:val="00025CA4"/>
    <w:rsid w:val="00027C25"/>
    <w:rsid w:val="00030995"/>
    <w:rsid w:val="000324AB"/>
    <w:rsid w:val="00033A12"/>
    <w:rsid w:val="00033B23"/>
    <w:rsid w:val="00034349"/>
    <w:rsid w:val="00040634"/>
    <w:rsid w:val="00040942"/>
    <w:rsid w:val="00041859"/>
    <w:rsid w:val="0004217E"/>
    <w:rsid w:val="00042298"/>
    <w:rsid w:val="00042E65"/>
    <w:rsid w:val="00043944"/>
    <w:rsid w:val="0004410D"/>
    <w:rsid w:val="00044920"/>
    <w:rsid w:val="0004541C"/>
    <w:rsid w:val="0004600E"/>
    <w:rsid w:val="00046CD4"/>
    <w:rsid w:val="00046CF7"/>
    <w:rsid w:val="000470B7"/>
    <w:rsid w:val="00047619"/>
    <w:rsid w:val="00050305"/>
    <w:rsid w:val="00051050"/>
    <w:rsid w:val="00052ECC"/>
    <w:rsid w:val="0005355E"/>
    <w:rsid w:val="000537E3"/>
    <w:rsid w:val="00054C48"/>
    <w:rsid w:val="00055A61"/>
    <w:rsid w:val="00055E3D"/>
    <w:rsid w:val="00056376"/>
    <w:rsid w:val="00056A48"/>
    <w:rsid w:val="00060F80"/>
    <w:rsid w:val="000612D7"/>
    <w:rsid w:val="000617BF"/>
    <w:rsid w:val="00061C71"/>
    <w:rsid w:val="0006204E"/>
    <w:rsid w:val="00062717"/>
    <w:rsid w:val="00063FF4"/>
    <w:rsid w:val="000644F1"/>
    <w:rsid w:val="0006492E"/>
    <w:rsid w:val="00064FBC"/>
    <w:rsid w:val="000660B9"/>
    <w:rsid w:val="0006789F"/>
    <w:rsid w:val="00067A5D"/>
    <w:rsid w:val="00067FC6"/>
    <w:rsid w:val="000712F3"/>
    <w:rsid w:val="000721EB"/>
    <w:rsid w:val="00074053"/>
    <w:rsid w:val="00074189"/>
    <w:rsid w:val="000741A8"/>
    <w:rsid w:val="00074656"/>
    <w:rsid w:val="000746F5"/>
    <w:rsid w:val="000753EC"/>
    <w:rsid w:val="0007549D"/>
    <w:rsid w:val="00076828"/>
    <w:rsid w:val="00077BCF"/>
    <w:rsid w:val="00077D00"/>
    <w:rsid w:val="00080A1D"/>
    <w:rsid w:val="00081091"/>
    <w:rsid w:val="000812EA"/>
    <w:rsid w:val="000847B4"/>
    <w:rsid w:val="00084C19"/>
    <w:rsid w:val="00084E15"/>
    <w:rsid w:val="00092643"/>
    <w:rsid w:val="00092AB3"/>
    <w:rsid w:val="00093926"/>
    <w:rsid w:val="00093DD8"/>
    <w:rsid w:val="00094710"/>
    <w:rsid w:val="00094DCA"/>
    <w:rsid w:val="000958A8"/>
    <w:rsid w:val="00096061"/>
    <w:rsid w:val="00097593"/>
    <w:rsid w:val="000976CC"/>
    <w:rsid w:val="00097F70"/>
    <w:rsid w:val="000A0676"/>
    <w:rsid w:val="000A0772"/>
    <w:rsid w:val="000A0815"/>
    <w:rsid w:val="000A3176"/>
    <w:rsid w:val="000A3A9C"/>
    <w:rsid w:val="000A41D2"/>
    <w:rsid w:val="000A453C"/>
    <w:rsid w:val="000A5924"/>
    <w:rsid w:val="000A661E"/>
    <w:rsid w:val="000A74F8"/>
    <w:rsid w:val="000B06D3"/>
    <w:rsid w:val="000B08A8"/>
    <w:rsid w:val="000B211B"/>
    <w:rsid w:val="000B230A"/>
    <w:rsid w:val="000B2566"/>
    <w:rsid w:val="000B298C"/>
    <w:rsid w:val="000B379A"/>
    <w:rsid w:val="000B3AB0"/>
    <w:rsid w:val="000B3F1C"/>
    <w:rsid w:val="000B4AC5"/>
    <w:rsid w:val="000B5AF6"/>
    <w:rsid w:val="000B5F28"/>
    <w:rsid w:val="000B6295"/>
    <w:rsid w:val="000B69A8"/>
    <w:rsid w:val="000B7EFB"/>
    <w:rsid w:val="000C0F2B"/>
    <w:rsid w:val="000C1328"/>
    <w:rsid w:val="000C13DD"/>
    <w:rsid w:val="000C25FE"/>
    <w:rsid w:val="000C26AB"/>
    <w:rsid w:val="000C4B88"/>
    <w:rsid w:val="000C6A41"/>
    <w:rsid w:val="000D0071"/>
    <w:rsid w:val="000D0C59"/>
    <w:rsid w:val="000D1857"/>
    <w:rsid w:val="000D1C30"/>
    <w:rsid w:val="000D2603"/>
    <w:rsid w:val="000D34B5"/>
    <w:rsid w:val="000D4BE0"/>
    <w:rsid w:val="000D534A"/>
    <w:rsid w:val="000D6274"/>
    <w:rsid w:val="000E1AB7"/>
    <w:rsid w:val="000E1F68"/>
    <w:rsid w:val="000E2517"/>
    <w:rsid w:val="000E32A8"/>
    <w:rsid w:val="000E3D6A"/>
    <w:rsid w:val="000E52D7"/>
    <w:rsid w:val="000E5317"/>
    <w:rsid w:val="000E6EA6"/>
    <w:rsid w:val="000E7064"/>
    <w:rsid w:val="000F12B2"/>
    <w:rsid w:val="000F1758"/>
    <w:rsid w:val="000F1DA0"/>
    <w:rsid w:val="000F2CD2"/>
    <w:rsid w:val="000F352E"/>
    <w:rsid w:val="000F4548"/>
    <w:rsid w:val="000F5ABA"/>
    <w:rsid w:val="000F658C"/>
    <w:rsid w:val="000F68B7"/>
    <w:rsid w:val="00100417"/>
    <w:rsid w:val="0010042E"/>
    <w:rsid w:val="00101A1F"/>
    <w:rsid w:val="001031B9"/>
    <w:rsid w:val="00103386"/>
    <w:rsid w:val="001035AB"/>
    <w:rsid w:val="00104701"/>
    <w:rsid w:val="00104C97"/>
    <w:rsid w:val="00105FFF"/>
    <w:rsid w:val="00106832"/>
    <w:rsid w:val="00106B42"/>
    <w:rsid w:val="00107714"/>
    <w:rsid w:val="00107FDB"/>
    <w:rsid w:val="00110312"/>
    <w:rsid w:val="00111205"/>
    <w:rsid w:val="001123C3"/>
    <w:rsid w:val="001135DA"/>
    <w:rsid w:val="001139C0"/>
    <w:rsid w:val="00114B56"/>
    <w:rsid w:val="00114BB6"/>
    <w:rsid w:val="00115098"/>
    <w:rsid w:val="001153AF"/>
    <w:rsid w:val="001160A9"/>
    <w:rsid w:val="00116505"/>
    <w:rsid w:val="00116C95"/>
    <w:rsid w:val="00120CE8"/>
    <w:rsid w:val="0012131D"/>
    <w:rsid w:val="001215D5"/>
    <w:rsid w:val="00122B87"/>
    <w:rsid w:val="00123427"/>
    <w:rsid w:val="00124F6E"/>
    <w:rsid w:val="00125208"/>
    <w:rsid w:val="00125EF2"/>
    <w:rsid w:val="00126432"/>
    <w:rsid w:val="001267E4"/>
    <w:rsid w:val="00126D1A"/>
    <w:rsid w:val="00127876"/>
    <w:rsid w:val="00127E76"/>
    <w:rsid w:val="0013097E"/>
    <w:rsid w:val="00130FC1"/>
    <w:rsid w:val="00131E43"/>
    <w:rsid w:val="00132132"/>
    <w:rsid w:val="0013382C"/>
    <w:rsid w:val="00133FAE"/>
    <w:rsid w:val="00134F5E"/>
    <w:rsid w:val="00135532"/>
    <w:rsid w:val="0013619D"/>
    <w:rsid w:val="00137804"/>
    <w:rsid w:val="00141025"/>
    <w:rsid w:val="001431A7"/>
    <w:rsid w:val="001433CF"/>
    <w:rsid w:val="001449B3"/>
    <w:rsid w:val="00145C28"/>
    <w:rsid w:val="001466F9"/>
    <w:rsid w:val="00146F21"/>
    <w:rsid w:val="001516C6"/>
    <w:rsid w:val="00151A04"/>
    <w:rsid w:val="0015288E"/>
    <w:rsid w:val="001529BA"/>
    <w:rsid w:val="00152A06"/>
    <w:rsid w:val="00153B8F"/>
    <w:rsid w:val="00153BC5"/>
    <w:rsid w:val="00153FF2"/>
    <w:rsid w:val="00154C74"/>
    <w:rsid w:val="00154CD8"/>
    <w:rsid w:val="00155154"/>
    <w:rsid w:val="00156333"/>
    <w:rsid w:val="00156AB9"/>
    <w:rsid w:val="00156AC9"/>
    <w:rsid w:val="00156D6F"/>
    <w:rsid w:val="00156F41"/>
    <w:rsid w:val="001579BE"/>
    <w:rsid w:val="00160A67"/>
    <w:rsid w:val="001614AE"/>
    <w:rsid w:val="001615D7"/>
    <w:rsid w:val="00161F4B"/>
    <w:rsid w:val="001628DB"/>
    <w:rsid w:val="001631BA"/>
    <w:rsid w:val="001632B2"/>
    <w:rsid w:val="00163FA2"/>
    <w:rsid w:val="00164327"/>
    <w:rsid w:val="00164AAF"/>
    <w:rsid w:val="00164C88"/>
    <w:rsid w:val="00165F3E"/>
    <w:rsid w:val="001665DC"/>
    <w:rsid w:val="001674BD"/>
    <w:rsid w:val="0016768F"/>
    <w:rsid w:val="00167A5A"/>
    <w:rsid w:val="001727FA"/>
    <w:rsid w:val="00172EE8"/>
    <w:rsid w:val="0017521A"/>
    <w:rsid w:val="00175DB8"/>
    <w:rsid w:val="00176C28"/>
    <w:rsid w:val="0017784B"/>
    <w:rsid w:val="00181999"/>
    <w:rsid w:val="00182F1E"/>
    <w:rsid w:val="00183052"/>
    <w:rsid w:val="0018354B"/>
    <w:rsid w:val="0018376E"/>
    <w:rsid w:val="00184025"/>
    <w:rsid w:val="00184700"/>
    <w:rsid w:val="00184717"/>
    <w:rsid w:val="00184AA2"/>
    <w:rsid w:val="001858BE"/>
    <w:rsid w:val="00187228"/>
    <w:rsid w:val="001879F5"/>
    <w:rsid w:val="00190617"/>
    <w:rsid w:val="001906BF"/>
    <w:rsid w:val="001911EB"/>
    <w:rsid w:val="001919FF"/>
    <w:rsid w:val="00191B74"/>
    <w:rsid w:val="00192F13"/>
    <w:rsid w:val="00193A93"/>
    <w:rsid w:val="00194C86"/>
    <w:rsid w:val="00194D9F"/>
    <w:rsid w:val="00194EAE"/>
    <w:rsid w:val="001970EA"/>
    <w:rsid w:val="001A1563"/>
    <w:rsid w:val="001A1963"/>
    <w:rsid w:val="001A367A"/>
    <w:rsid w:val="001A3BD1"/>
    <w:rsid w:val="001A4097"/>
    <w:rsid w:val="001A4161"/>
    <w:rsid w:val="001A7817"/>
    <w:rsid w:val="001B02F4"/>
    <w:rsid w:val="001B07F1"/>
    <w:rsid w:val="001B1833"/>
    <w:rsid w:val="001B2669"/>
    <w:rsid w:val="001B2FCB"/>
    <w:rsid w:val="001B303F"/>
    <w:rsid w:val="001B3C0E"/>
    <w:rsid w:val="001B3EF3"/>
    <w:rsid w:val="001B4C7A"/>
    <w:rsid w:val="001B502F"/>
    <w:rsid w:val="001B53F4"/>
    <w:rsid w:val="001B68F2"/>
    <w:rsid w:val="001B7554"/>
    <w:rsid w:val="001C0A4F"/>
    <w:rsid w:val="001C1232"/>
    <w:rsid w:val="001C2354"/>
    <w:rsid w:val="001C28D4"/>
    <w:rsid w:val="001C2D76"/>
    <w:rsid w:val="001C3009"/>
    <w:rsid w:val="001C404E"/>
    <w:rsid w:val="001C4769"/>
    <w:rsid w:val="001C514F"/>
    <w:rsid w:val="001C5F62"/>
    <w:rsid w:val="001C75EF"/>
    <w:rsid w:val="001D01C7"/>
    <w:rsid w:val="001D0E2E"/>
    <w:rsid w:val="001D1274"/>
    <w:rsid w:val="001D26BB"/>
    <w:rsid w:val="001D2E45"/>
    <w:rsid w:val="001D3452"/>
    <w:rsid w:val="001D359E"/>
    <w:rsid w:val="001D3D65"/>
    <w:rsid w:val="001D4648"/>
    <w:rsid w:val="001D5504"/>
    <w:rsid w:val="001D6811"/>
    <w:rsid w:val="001D79C9"/>
    <w:rsid w:val="001D7C6F"/>
    <w:rsid w:val="001E0780"/>
    <w:rsid w:val="001E0F49"/>
    <w:rsid w:val="001E1C6D"/>
    <w:rsid w:val="001E20CF"/>
    <w:rsid w:val="001E287A"/>
    <w:rsid w:val="001E2BD7"/>
    <w:rsid w:val="001E31FA"/>
    <w:rsid w:val="001E363E"/>
    <w:rsid w:val="001E535D"/>
    <w:rsid w:val="001E5719"/>
    <w:rsid w:val="001E68BC"/>
    <w:rsid w:val="001E73B5"/>
    <w:rsid w:val="001E7F28"/>
    <w:rsid w:val="001F0D6D"/>
    <w:rsid w:val="001F1549"/>
    <w:rsid w:val="001F25F2"/>
    <w:rsid w:val="001F2837"/>
    <w:rsid w:val="001F285E"/>
    <w:rsid w:val="001F2D75"/>
    <w:rsid w:val="001F2EB3"/>
    <w:rsid w:val="001F466C"/>
    <w:rsid w:val="001F4CB9"/>
    <w:rsid w:val="001F519C"/>
    <w:rsid w:val="001F5CBB"/>
    <w:rsid w:val="001F6BBB"/>
    <w:rsid w:val="00200FD9"/>
    <w:rsid w:val="00201B78"/>
    <w:rsid w:val="00203551"/>
    <w:rsid w:val="00206501"/>
    <w:rsid w:val="00210A23"/>
    <w:rsid w:val="00210C32"/>
    <w:rsid w:val="002137B9"/>
    <w:rsid w:val="00213B83"/>
    <w:rsid w:val="00213DE2"/>
    <w:rsid w:val="0021494F"/>
    <w:rsid w:val="00214ADE"/>
    <w:rsid w:val="00214D03"/>
    <w:rsid w:val="00215437"/>
    <w:rsid w:val="002154FD"/>
    <w:rsid w:val="0021576C"/>
    <w:rsid w:val="00215F22"/>
    <w:rsid w:val="0021715D"/>
    <w:rsid w:val="002171A2"/>
    <w:rsid w:val="00217F13"/>
    <w:rsid w:val="0022025E"/>
    <w:rsid w:val="002202F9"/>
    <w:rsid w:val="00220DEA"/>
    <w:rsid w:val="002212AA"/>
    <w:rsid w:val="0022158D"/>
    <w:rsid w:val="002219B6"/>
    <w:rsid w:val="00221BD7"/>
    <w:rsid w:val="00222AB8"/>
    <w:rsid w:val="00222FE8"/>
    <w:rsid w:val="002242D2"/>
    <w:rsid w:val="00224FAE"/>
    <w:rsid w:val="002258DB"/>
    <w:rsid w:val="00226041"/>
    <w:rsid w:val="002260B5"/>
    <w:rsid w:val="002262CC"/>
    <w:rsid w:val="00226B76"/>
    <w:rsid w:val="00226F12"/>
    <w:rsid w:val="00226F38"/>
    <w:rsid w:val="00227736"/>
    <w:rsid w:val="00234DB6"/>
    <w:rsid w:val="00237619"/>
    <w:rsid w:val="00240D71"/>
    <w:rsid w:val="0024178A"/>
    <w:rsid w:val="002417A8"/>
    <w:rsid w:val="002432B7"/>
    <w:rsid w:val="002438A7"/>
    <w:rsid w:val="00244173"/>
    <w:rsid w:val="00244891"/>
    <w:rsid w:val="002449C9"/>
    <w:rsid w:val="00244D1F"/>
    <w:rsid w:val="00244D7B"/>
    <w:rsid w:val="00245C33"/>
    <w:rsid w:val="00247B1E"/>
    <w:rsid w:val="00251597"/>
    <w:rsid w:val="00251839"/>
    <w:rsid w:val="00251B6C"/>
    <w:rsid w:val="00251E0F"/>
    <w:rsid w:val="00252434"/>
    <w:rsid w:val="00253D5F"/>
    <w:rsid w:val="002543C6"/>
    <w:rsid w:val="0025521B"/>
    <w:rsid w:val="002559AC"/>
    <w:rsid w:val="002566DD"/>
    <w:rsid w:val="00256EAD"/>
    <w:rsid w:val="00257149"/>
    <w:rsid w:val="00260722"/>
    <w:rsid w:val="002612E4"/>
    <w:rsid w:val="0026143F"/>
    <w:rsid w:val="00263022"/>
    <w:rsid w:val="002638B1"/>
    <w:rsid w:val="002639B6"/>
    <w:rsid w:val="00264574"/>
    <w:rsid w:val="00264682"/>
    <w:rsid w:val="00264A74"/>
    <w:rsid w:val="00265C0B"/>
    <w:rsid w:val="00266077"/>
    <w:rsid w:val="002660D2"/>
    <w:rsid w:val="002660F6"/>
    <w:rsid w:val="002667A2"/>
    <w:rsid w:val="00267237"/>
    <w:rsid w:val="0027040A"/>
    <w:rsid w:val="00270530"/>
    <w:rsid w:val="00270696"/>
    <w:rsid w:val="00272DFF"/>
    <w:rsid w:val="0027525A"/>
    <w:rsid w:val="002753E1"/>
    <w:rsid w:val="00275F5E"/>
    <w:rsid w:val="00277249"/>
    <w:rsid w:val="00277538"/>
    <w:rsid w:val="002775A0"/>
    <w:rsid w:val="00277C58"/>
    <w:rsid w:val="00277EBE"/>
    <w:rsid w:val="00281084"/>
    <w:rsid w:val="002810F1"/>
    <w:rsid w:val="00281710"/>
    <w:rsid w:val="00282C56"/>
    <w:rsid w:val="00283497"/>
    <w:rsid w:val="00283A85"/>
    <w:rsid w:val="00283ADF"/>
    <w:rsid w:val="00283CA1"/>
    <w:rsid w:val="0028582A"/>
    <w:rsid w:val="002867A8"/>
    <w:rsid w:val="00287622"/>
    <w:rsid w:val="00287D64"/>
    <w:rsid w:val="0029091E"/>
    <w:rsid w:val="00290EF2"/>
    <w:rsid w:val="00293290"/>
    <w:rsid w:val="00294232"/>
    <w:rsid w:val="002947A4"/>
    <w:rsid w:val="002947A5"/>
    <w:rsid w:val="0029485D"/>
    <w:rsid w:val="00295A5E"/>
    <w:rsid w:val="002A08E7"/>
    <w:rsid w:val="002A1286"/>
    <w:rsid w:val="002A154F"/>
    <w:rsid w:val="002A1C6E"/>
    <w:rsid w:val="002A28C5"/>
    <w:rsid w:val="002A44AF"/>
    <w:rsid w:val="002A54AE"/>
    <w:rsid w:val="002A5EF2"/>
    <w:rsid w:val="002A6D70"/>
    <w:rsid w:val="002A76F9"/>
    <w:rsid w:val="002B1209"/>
    <w:rsid w:val="002B2B6E"/>
    <w:rsid w:val="002B42C4"/>
    <w:rsid w:val="002B4595"/>
    <w:rsid w:val="002B51A3"/>
    <w:rsid w:val="002B55CB"/>
    <w:rsid w:val="002B711C"/>
    <w:rsid w:val="002C029F"/>
    <w:rsid w:val="002C0795"/>
    <w:rsid w:val="002C0CC1"/>
    <w:rsid w:val="002C0D52"/>
    <w:rsid w:val="002C1293"/>
    <w:rsid w:val="002C1BD2"/>
    <w:rsid w:val="002C262A"/>
    <w:rsid w:val="002C2746"/>
    <w:rsid w:val="002C2CF9"/>
    <w:rsid w:val="002C368B"/>
    <w:rsid w:val="002C411F"/>
    <w:rsid w:val="002C47C7"/>
    <w:rsid w:val="002C4A96"/>
    <w:rsid w:val="002C6AC3"/>
    <w:rsid w:val="002C6CBA"/>
    <w:rsid w:val="002C7CCC"/>
    <w:rsid w:val="002D04D2"/>
    <w:rsid w:val="002D05D3"/>
    <w:rsid w:val="002D187F"/>
    <w:rsid w:val="002D2694"/>
    <w:rsid w:val="002D2E90"/>
    <w:rsid w:val="002D5203"/>
    <w:rsid w:val="002D5AFC"/>
    <w:rsid w:val="002D61D6"/>
    <w:rsid w:val="002D65AD"/>
    <w:rsid w:val="002D6E22"/>
    <w:rsid w:val="002D791B"/>
    <w:rsid w:val="002E1626"/>
    <w:rsid w:val="002E29DE"/>
    <w:rsid w:val="002E2ABD"/>
    <w:rsid w:val="002E2D9C"/>
    <w:rsid w:val="002E3C8B"/>
    <w:rsid w:val="002E4199"/>
    <w:rsid w:val="002E4940"/>
    <w:rsid w:val="002E537A"/>
    <w:rsid w:val="002E60B8"/>
    <w:rsid w:val="002E6C94"/>
    <w:rsid w:val="002E7294"/>
    <w:rsid w:val="002E749B"/>
    <w:rsid w:val="002F0542"/>
    <w:rsid w:val="002F09C0"/>
    <w:rsid w:val="002F0A91"/>
    <w:rsid w:val="002F38CF"/>
    <w:rsid w:val="002F3CED"/>
    <w:rsid w:val="002F3FBD"/>
    <w:rsid w:val="002F4003"/>
    <w:rsid w:val="002F4B5F"/>
    <w:rsid w:val="002F4F25"/>
    <w:rsid w:val="002F5A9F"/>
    <w:rsid w:val="002F6616"/>
    <w:rsid w:val="002F77E4"/>
    <w:rsid w:val="00300BAE"/>
    <w:rsid w:val="003011E7"/>
    <w:rsid w:val="00301D44"/>
    <w:rsid w:val="0030295C"/>
    <w:rsid w:val="00302BBD"/>
    <w:rsid w:val="00302C0D"/>
    <w:rsid w:val="0030314C"/>
    <w:rsid w:val="003032A4"/>
    <w:rsid w:val="003040F3"/>
    <w:rsid w:val="00304C87"/>
    <w:rsid w:val="00305762"/>
    <w:rsid w:val="0030642D"/>
    <w:rsid w:val="003073FD"/>
    <w:rsid w:val="00312B1C"/>
    <w:rsid w:val="0031321D"/>
    <w:rsid w:val="003137B5"/>
    <w:rsid w:val="003139D0"/>
    <w:rsid w:val="003141C4"/>
    <w:rsid w:val="00314889"/>
    <w:rsid w:val="00314A10"/>
    <w:rsid w:val="0031506C"/>
    <w:rsid w:val="0031570B"/>
    <w:rsid w:val="00315839"/>
    <w:rsid w:val="0031627A"/>
    <w:rsid w:val="0031740C"/>
    <w:rsid w:val="00317961"/>
    <w:rsid w:val="00317DFA"/>
    <w:rsid w:val="00317EBB"/>
    <w:rsid w:val="00320D59"/>
    <w:rsid w:val="00321CDA"/>
    <w:rsid w:val="00322513"/>
    <w:rsid w:val="003229CB"/>
    <w:rsid w:val="003229F6"/>
    <w:rsid w:val="00324877"/>
    <w:rsid w:val="00324D5C"/>
    <w:rsid w:val="00324D97"/>
    <w:rsid w:val="0032531D"/>
    <w:rsid w:val="003258A7"/>
    <w:rsid w:val="00325BE0"/>
    <w:rsid w:val="00325DF3"/>
    <w:rsid w:val="00325EAB"/>
    <w:rsid w:val="00327244"/>
    <w:rsid w:val="00327320"/>
    <w:rsid w:val="003279AE"/>
    <w:rsid w:val="00330087"/>
    <w:rsid w:val="00330C1D"/>
    <w:rsid w:val="00332689"/>
    <w:rsid w:val="00333197"/>
    <w:rsid w:val="00333A3E"/>
    <w:rsid w:val="00333C15"/>
    <w:rsid w:val="00335358"/>
    <w:rsid w:val="00335896"/>
    <w:rsid w:val="0034124B"/>
    <w:rsid w:val="00341830"/>
    <w:rsid w:val="00341BC4"/>
    <w:rsid w:val="003435E2"/>
    <w:rsid w:val="00343F6F"/>
    <w:rsid w:val="003447A1"/>
    <w:rsid w:val="003450BE"/>
    <w:rsid w:val="0034686F"/>
    <w:rsid w:val="00346B1A"/>
    <w:rsid w:val="00346C7F"/>
    <w:rsid w:val="00347140"/>
    <w:rsid w:val="00351FC9"/>
    <w:rsid w:val="00353602"/>
    <w:rsid w:val="00353839"/>
    <w:rsid w:val="00353A60"/>
    <w:rsid w:val="003544F6"/>
    <w:rsid w:val="00354706"/>
    <w:rsid w:val="00355A75"/>
    <w:rsid w:val="00357095"/>
    <w:rsid w:val="00357F05"/>
    <w:rsid w:val="0036042F"/>
    <w:rsid w:val="003606F8"/>
    <w:rsid w:val="003609D4"/>
    <w:rsid w:val="00361F53"/>
    <w:rsid w:val="003620C0"/>
    <w:rsid w:val="00362104"/>
    <w:rsid w:val="00362106"/>
    <w:rsid w:val="00362B44"/>
    <w:rsid w:val="00363346"/>
    <w:rsid w:val="003637F3"/>
    <w:rsid w:val="00363823"/>
    <w:rsid w:val="003644FB"/>
    <w:rsid w:val="0036534C"/>
    <w:rsid w:val="00365479"/>
    <w:rsid w:val="00366068"/>
    <w:rsid w:val="0036619B"/>
    <w:rsid w:val="0036673C"/>
    <w:rsid w:val="0036686F"/>
    <w:rsid w:val="00366F04"/>
    <w:rsid w:val="00366F5A"/>
    <w:rsid w:val="0036705A"/>
    <w:rsid w:val="00367B9D"/>
    <w:rsid w:val="0037088A"/>
    <w:rsid w:val="00370F5D"/>
    <w:rsid w:val="00371B0D"/>
    <w:rsid w:val="0037211A"/>
    <w:rsid w:val="00372660"/>
    <w:rsid w:val="0037275B"/>
    <w:rsid w:val="00372E50"/>
    <w:rsid w:val="0037450C"/>
    <w:rsid w:val="0037587D"/>
    <w:rsid w:val="003759D1"/>
    <w:rsid w:val="003760C0"/>
    <w:rsid w:val="0038129B"/>
    <w:rsid w:val="00382455"/>
    <w:rsid w:val="00383810"/>
    <w:rsid w:val="00386813"/>
    <w:rsid w:val="0038747A"/>
    <w:rsid w:val="003902AB"/>
    <w:rsid w:val="00392B73"/>
    <w:rsid w:val="00393696"/>
    <w:rsid w:val="003944DE"/>
    <w:rsid w:val="0039454E"/>
    <w:rsid w:val="00394C49"/>
    <w:rsid w:val="00396CE5"/>
    <w:rsid w:val="00397098"/>
    <w:rsid w:val="003A0B1A"/>
    <w:rsid w:val="003A0FFD"/>
    <w:rsid w:val="003A1D89"/>
    <w:rsid w:val="003A27D0"/>
    <w:rsid w:val="003A320D"/>
    <w:rsid w:val="003A3279"/>
    <w:rsid w:val="003A3D9A"/>
    <w:rsid w:val="003A41AC"/>
    <w:rsid w:val="003A47A5"/>
    <w:rsid w:val="003A4CC6"/>
    <w:rsid w:val="003A59B2"/>
    <w:rsid w:val="003A5E27"/>
    <w:rsid w:val="003A69CE"/>
    <w:rsid w:val="003B010A"/>
    <w:rsid w:val="003B040B"/>
    <w:rsid w:val="003B092D"/>
    <w:rsid w:val="003B0F30"/>
    <w:rsid w:val="003B3B2F"/>
    <w:rsid w:val="003B540A"/>
    <w:rsid w:val="003B5E6B"/>
    <w:rsid w:val="003B6456"/>
    <w:rsid w:val="003B7FA5"/>
    <w:rsid w:val="003C11D8"/>
    <w:rsid w:val="003C204D"/>
    <w:rsid w:val="003C27C8"/>
    <w:rsid w:val="003C43E9"/>
    <w:rsid w:val="003C59EA"/>
    <w:rsid w:val="003C6349"/>
    <w:rsid w:val="003C658A"/>
    <w:rsid w:val="003C65B3"/>
    <w:rsid w:val="003C726C"/>
    <w:rsid w:val="003D1D29"/>
    <w:rsid w:val="003D1FC8"/>
    <w:rsid w:val="003D2747"/>
    <w:rsid w:val="003D29DF"/>
    <w:rsid w:val="003D2B60"/>
    <w:rsid w:val="003D39C4"/>
    <w:rsid w:val="003D3C9D"/>
    <w:rsid w:val="003D423C"/>
    <w:rsid w:val="003D5AEB"/>
    <w:rsid w:val="003D5F0E"/>
    <w:rsid w:val="003D65AB"/>
    <w:rsid w:val="003E0535"/>
    <w:rsid w:val="003E1166"/>
    <w:rsid w:val="003E18BD"/>
    <w:rsid w:val="003E2835"/>
    <w:rsid w:val="003E2F8E"/>
    <w:rsid w:val="003E363A"/>
    <w:rsid w:val="003E3B4A"/>
    <w:rsid w:val="003E408E"/>
    <w:rsid w:val="003E4470"/>
    <w:rsid w:val="003E558A"/>
    <w:rsid w:val="003E6C3C"/>
    <w:rsid w:val="003E6D7A"/>
    <w:rsid w:val="003E6DB7"/>
    <w:rsid w:val="003E73AA"/>
    <w:rsid w:val="003E74E7"/>
    <w:rsid w:val="003E7872"/>
    <w:rsid w:val="003F0261"/>
    <w:rsid w:val="003F05EA"/>
    <w:rsid w:val="003F18B7"/>
    <w:rsid w:val="003F385C"/>
    <w:rsid w:val="003F3D05"/>
    <w:rsid w:val="003F4878"/>
    <w:rsid w:val="003F5607"/>
    <w:rsid w:val="003F66AB"/>
    <w:rsid w:val="003F7A3D"/>
    <w:rsid w:val="00400208"/>
    <w:rsid w:val="0040084C"/>
    <w:rsid w:val="00400DCF"/>
    <w:rsid w:val="00400FFC"/>
    <w:rsid w:val="00401317"/>
    <w:rsid w:val="00401BE1"/>
    <w:rsid w:val="00401DE5"/>
    <w:rsid w:val="00402325"/>
    <w:rsid w:val="00402A5E"/>
    <w:rsid w:val="00402F85"/>
    <w:rsid w:val="004039AD"/>
    <w:rsid w:val="00404C7E"/>
    <w:rsid w:val="00405A3D"/>
    <w:rsid w:val="00406559"/>
    <w:rsid w:val="004109BF"/>
    <w:rsid w:val="00411438"/>
    <w:rsid w:val="00411CF9"/>
    <w:rsid w:val="00412426"/>
    <w:rsid w:val="00413422"/>
    <w:rsid w:val="00413875"/>
    <w:rsid w:val="00413CB8"/>
    <w:rsid w:val="00414192"/>
    <w:rsid w:val="004142F5"/>
    <w:rsid w:val="00415F21"/>
    <w:rsid w:val="0041682A"/>
    <w:rsid w:val="0041720F"/>
    <w:rsid w:val="00417E62"/>
    <w:rsid w:val="00420336"/>
    <w:rsid w:val="0042049A"/>
    <w:rsid w:val="00420B48"/>
    <w:rsid w:val="00420B86"/>
    <w:rsid w:val="00421F71"/>
    <w:rsid w:val="004228AD"/>
    <w:rsid w:val="00423E1A"/>
    <w:rsid w:val="00424071"/>
    <w:rsid w:val="00424FC1"/>
    <w:rsid w:val="00427ED2"/>
    <w:rsid w:val="004316F7"/>
    <w:rsid w:val="004320FC"/>
    <w:rsid w:val="004323A8"/>
    <w:rsid w:val="00432418"/>
    <w:rsid w:val="00432F77"/>
    <w:rsid w:val="004340C5"/>
    <w:rsid w:val="004345C5"/>
    <w:rsid w:val="00437AA3"/>
    <w:rsid w:val="00437FCD"/>
    <w:rsid w:val="00440232"/>
    <w:rsid w:val="00440530"/>
    <w:rsid w:val="004405BE"/>
    <w:rsid w:val="00440D32"/>
    <w:rsid w:val="0044190F"/>
    <w:rsid w:val="004423EC"/>
    <w:rsid w:val="004424FE"/>
    <w:rsid w:val="004425D2"/>
    <w:rsid w:val="00442A43"/>
    <w:rsid w:val="00443AB5"/>
    <w:rsid w:val="004441D8"/>
    <w:rsid w:val="00446990"/>
    <w:rsid w:val="00447662"/>
    <w:rsid w:val="00447CB7"/>
    <w:rsid w:val="00447D98"/>
    <w:rsid w:val="00450066"/>
    <w:rsid w:val="004500DB"/>
    <w:rsid w:val="0045034B"/>
    <w:rsid w:val="004518CE"/>
    <w:rsid w:val="00452DA7"/>
    <w:rsid w:val="00456CE9"/>
    <w:rsid w:val="00457739"/>
    <w:rsid w:val="004607B4"/>
    <w:rsid w:val="004608E5"/>
    <w:rsid w:val="00460D2C"/>
    <w:rsid w:val="00462690"/>
    <w:rsid w:val="00462A2E"/>
    <w:rsid w:val="004632C3"/>
    <w:rsid w:val="00463C13"/>
    <w:rsid w:val="00464369"/>
    <w:rsid w:val="004649EA"/>
    <w:rsid w:val="00465558"/>
    <w:rsid w:val="004655B1"/>
    <w:rsid w:val="00465C30"/>
    <w:rsid w:val="00466DB8"/>
    <w:rsid w:val="00466DBB"/>
    <w:rsid w:val="0046729C"/>
    <w:rsid w:val="00467531"/>
    <w:rsid w:val="00470067"/>
    <w:rsid w:val="00470C16"/>
    <w:rsid w:val="00471515"/>
    <w:rsid w:val="0047243A"/>
    <w:rsid w:val="0047338E"/>
    <w:rsid w:val="004734E3"/>
    <w:rsid w:val="00474595"/>
    <w:rsid w:val="00474DB7"/>
    <w:rsid w:val="0047604F"/>
    <w:rsid w:val="004773C0"/>
    <w:rsid w:val="004808EB"/>
    <w:rsid w:val="00481B77"/>
    <w:rsid w:val="004830D0"/>
    <w:rsid w:val="004839A3"/>
    <w:rsid w:val="00483F69"/>
    <w:rsid w:val="004840DB"/>
    <w:rsid w:val="0048442F"/>
    <w:rsid w:val="00484865"/>
    <w:rsid w:val="00485928"/>
    <w:rsid w:val="004859F7"/>
    <w:rsid w:val="004873A4"/>
    <w:rsid w:val="00487914"/>
    <w:rsid w:val="00487AD4"/>
    <w:rsid w:val="00487E1E"/>
    <w:rsid w:val="00490073"/>
    <w:rsid w:val="00490718"/>
    <w:rsid w:val="00490FDA"/>
    <w:rsid w:val="00491985"/>
    <w:rsid w:val="00491B81"/>
    <w:rsid w:val="00491CA8"/>
    <w:rsid w:val="00491FE1"/>
    <w:rsid w:val="00492795"/>
    <w:rsid w:val="00492D6A"/>
    <w:rsid w:val="00492F73"/>
    <w:rsid w:val="004941AF"/>
    <w:rsid w:val="004953BC"/>
    <w:rsid w:val="004958ED"/>
    <w:rsid w:val="0049656A"/>
    <w:rsid w:val="004973DD"/>
    <w:rsid w:val="004A01A2"/>
    <w:rsid w:val="004A0CF7"/>
    <w:rsid w:val="004A2B0F"/>
    <w:rsid w:val="004A3321"/>
    <w:rsid w:val="004A4E09"/>
    <w:rsid w:val="004A53CE"/>
    <w:rsid w:val="004A6AE0"/>
    <w:rsid w:val="004A6BA5"/>
    <w:rsid w:val="004B104A"/>
    <w:rsid w:val="004B19D4"/>
    <w:rsid w:val="004B3B0C"/>
    <w:rsid w:val="004B4306"/>
    <w:rsid w:val="004B483B"/>
    <w:rsid w:val="004B4C52"/>
    <w:rsid w:val="004B4FAB"/>
    <w:rsid w:val="004B5259"/>
    <w:rsid w:val="004B6005"/>
    <w:rsid w:val="004B6AA7"/>
    <w:rsid w:val="004B6CAB"/>
    <w:rsid w:val="004B75C2"/>
    <w:rsid w:val="004B792F"/>
    <w:rsid w:val="004B7C32"/>
    <w:rsid w:val="004B7C68"/>
    <w:rsid w:val="004C0AF3"/>
    <w:rsid w:val="004C0B0A"/>
    <w:rsid w:val="004C1880"/>
    <w:rsid w:val="004C1B93"/>
    <w:rsid w:val="004C2435"/>
    <w:rsid w:val="004C27BE"/>
    <w:rsid w:val="004C4F08"/>
    <w:rsid w:val="004C5D73"/>
    <w:rsid w:val="004C668A"/>
    <w:rsid w:val="004D12A8"/>
    <w:rsid w:val="004D18A2"/>
    <w:rsid w:val="004D1FA1"/>
    <w:rsid w:val="004D329C"/>
    <w:rsid w:val="004D36D7"/>
    <w:rsid w:val="004D3B47"/>
    <w:rsid w:val="004D4B42"/>
    <w:rsid w:val="004D5829"/>
    <w:rsid w:val="004D5C50"/>
    <w:rsid w:val="004D69DE"/>
    <w:rsid w:val="004D6F77"/>
    <w:rsid w:val="004D7184"/>
    <w:rsid w:val="004E0E7A"/>
    <w:rsid w:val="004E125E"/>
    <w:rsid w:val="004E4313"/>
    <w:rsid w:val="004E47D9"/>
    <w:rsid w:val="004E5077"/>
    <w:rsid w:val="004E52DD"/>
    <w:rsid w:val="004E6738"/>
    <w:rsid w:val="004F0B62"/>
    <w:rsid w:val="004F0D06"/>
    <w:rsid w:val="004F24D6"/>
    <w:rsid w:val="004F354B"/>
    <w:rsid w:val="004F3950"/>
    <w:rsid w:val="004F4731"/>
    <w:rsid w:val="004F49FB"/>
    <w:rsid w:val="004F4C3A"/>
    <w:rsid w:val="004F5379"/>
    <w:rsid w:val="004F5E45"/>
    <w:rsid w:val="004F608B"/>
    <w:rsid w:val="004F64E8"/>
    <w:rsid w:val="004F7F51"/>
    <w:rsid w:val="00501164"/>
    <w:rsid w:val="00501385"/>
    <w:rsid w:val="00501850"/>
    <w:rsid w:val="00501F3B"/>
    <w:rsid w:val="00503A8B"/>
    <w:rsid w:val="0050430E"/>
    <w:rsid w:val="00504B49"/>
    <w:rsid w:val="00505FBD"/>
    <w:rsid w:val="005072E5"/>
    <w:rsid w:val="005076FA"/>
    <w:rsid w:val="005103F0"/>
    <w:rsid w:val="0051241B"/>
    <w:rsid w:val="005142F1"/>
    <w:rsid w:val="0051438A"/>
    <w:rsid w:val="00514394"/>
    <w:rsid w:val="0051556F"/>
    <w:rsid w:val="005159A3"/>
    <w:rsid w:val="00516B47"/>
    <w:rsid w:val="00520444"/>
    <w:rsid w:val="00520B4A"/>
    <w:rsid w:val="0052158E"/>
    <w:rsid w:val="005219F2"/>
    <w:rsid w:val="00521C9E"/>
    <w:rsid w:val="00522445"/>
    <w:rsid w:val="00522F8A"/>
    <w:rsid w:val="00524250"/>
    <w:rsid w:val="00524F18"/>
    <w:rsid w:val="00525B16"/>
    <w:rsid w:val="00527082"/>
    <w:rsid w:val="00530E7A"/>
    <w:rsid w:val="00531868"/>
    <w:rsid w:val="00532573"/>
    <w:rsid w:val="0053384A"/>
    <w:rsid w:val="00533904"/>
    <w:rsid w:val="00534DDA"/>
    <w:rsid w:val="005351D1"/>
    <w:rsid w:val="00537123"/>
    <w:rsid w:val="005378C5"/>
    <w:rsid w:val="00537E47"/>
    <w:rsid w:val="005416EA"/>
    <w:rsid w:val="005454A2"/>
    <w:rsid w:val="00546326"/>
    <w:rsid w:val="0054764D"/>
    <w:rsid w:val="00547CB7"/>
    <w:rsid w:val="00550D0C"/>
    <w:rsid w:val="005518A6"/>
    <w:rsid w:val="00552973"/>
    <w:rsid w:val="00552D72"/>
    <w:rsid w:val="005554FD"/>
    <w:rsid w:val="0055569F"/>
    <w:rsid w:val="00557AB0"/>
    <w:rsid w:val="005606E1"/>
    <w:rsid w:val="00560720"/>
    <w:rsid w:val="00561BD7"/>
    <w:rsid w:val="00562B65"/>
    <w:rsid w:val="00563838"/>
    <w:rsid w:val="0056433A"/>
    <w:rsid w:val="0056478B"/>
    <w:rsid w:val="00564998"/>
    <w:rsid w:val="005651FB"/>
    <w:rsid w:val="00565521"/>
    <w:rsid w:val="005658C4"/>
    <w:rsid w:val="00565B17"/>
    <w:rsid w:val="00566A8B"/>
    <w:rsid w:val="00566D1E"/>
    <w:rsid w:val="00566F1C"/>
    <w:rsid w:val="00567A62"/>
    <w:rsid w:val="005704B2"/>
    <w:rsid w:val="005705AA"/>
    <w:rsid w:val="00570622"/>
    <w:rsid w:val="00571A63"/>
    <w:rsid w:val="00571F81"/>
    <w:rsid w:val="0057509C"/>
    <w:rsid w:val="00575234"/>
    <w:rsid w:val="00577612"/>
    <w:rsid w:val="00577946"/>
    <w:rsid w:val="0058052C"/>
    <w:rsid w:val="00582C96"/>
    <w:rsid w:val="0058315F"/>
    <w:rsid w:val="00583BE5"/>
    <w:rsid w:val="00585945"/>
    <w:rsid w:val="005861C5"/>
    <w:rsid w:val="00586214"/>
    <w:rsid w:val="0058647B"/>
    <w:rsid w:val="005864DB"/>
    <w:rsid w:val="00587116"/>
    <w:rsid w:val="00590767"/>
    <w:rsid w:val="00590972"/>
    <w:rsid w:val="005922FF"/>
    <w:rsid w:val="00592308"/>
    <w:rsid w:val="005924F2"/>
    <w:rsid w:val="00592D29"/>
    <w:rsid w:val="00592E49"/>
    <w:rsid w:val="00592E9F"/>
    <w:rsid w:val="00596491"/>
    <w:rsid w:val="0059783F"/>
    <w:rsid w:val="005A0DCA"/>
    <w:rsid w:val="005A0EF3"/>
    <w:rsid w:val="005A160A"/>
    <w:rsid w:val="005A1773"/>
    <w:rsid w:val="005A1B2F"/>
    <w:rsid w:val="005A1DF1"/>
    <w:rsid w:val="005A3972"/>
    <w:rsid w:val="005A4305"/>
    <w:rsid w:val="005A4D7B"/>
    <w:rsid w:val="005A5D00"/>
    <w:rsid w:val="005A5D96"/>
    <w:rsid w:val="005A68F2"/>
    <w:rsid w:val="005B0171"/>
    <w:rsid w:val="005B154B"/>
    <w:rsid w:val="005B259B"/>
    <w:rsid w:val="005B5BCA"/>
    <w:rsid w:val="005B5D6A"/>
    <w:rsid w:val="005B6C7D"/>
    <w:rsid w:val="005B770E"/>
    <w:rsid w:val="005B7B1A"/>
    <w:rsid w:val="005B7D3B"/>
    <w:rsid w:val="005B7D4B"/>
    <w:rsid w:val="005C0BAA"/>
    <w:rsid w:val="005C1A19"/>
    <w:rsid w:val="005C1CEB"/>
    <w:rsid w:val="005C1EC3"/>
    <w:rsid w:val="005C2794"/>
    <w:rsid w:val="005C2D10"/>
    <w:rsid w:val="005C486C"/>
    <w:rsid w:val="005C4F74"/>
    <w:rsid w:val="005C6263"/>
    <w:rsid w:val="005C6996"/>
    <w:rsid w:val="005D1031"/>
    <w:rsid w:val="005D1330"/>
    <w:rsid w:val="005D2395"/>
    <w:rsid w:val="005D3922"/>
    <w:rsid w:val="005D4507"/>
    <w:rsid w:val="005D66EA"/>
    <w:rsid w:val="005D6ACD"/>
    <w:rsid w:val="005D7096"/>
    <w:rsid w:val="005D74D2"/>
    <w:rsid w:val="005D7635"/>
    <w:rsid w:val="005D7A0B"/>
    <w:rsid w:val="005E0AF3"/>
    <w:rsid w:val="005E0D5F"/>
    <w:rsid w:val="005E28F4"/>
    <w:rsid w:val="005E2B4E"/>
    <w:rsid w:val="005E3BB4"/>
    <w:rsid w:val="005E425A"/>
    <w:rsid w:val="005E7900"/>
    <w:rsid w:val="005E7E08"/>
    <w:rsid w:val="005F021C"/>
    <w:rsid w:val="005F0281"/>
    <w:rsid w:val="005F02E7"/>
    <w:rsid w:val="005F0FBB"/>
    <w:rsid w:val="005F14A5"/>
    <w:rsid w:val="005F2F06"/>
    <w:rsid w:val="005F3652"/>
    <w:rsid w:val="005F3AFC"/>
    <w:rsid w:val="005F649C"/>
    <w:rsid w:val="005F6A21"/>
    <w:rsid w:val="006006E2"/>
    <w:rsid w:val="0060084F"/>
    <w:rsid w:val="00601180"/>
    <w:rsid w:val="006021CB"/>
    <w:rsid w:val="0060263E"/>
    <w:rsid w:val="006032A3"/>
    <w:rsid w:val="006033A9"/>
    <w:rsid w:val="0060390C"/>
    <w:rsid w:val="00604EA6"/>
    <w:rsid w:val="00605487"/>
    <w:rsid w:val="006056D7"/>
    <w:rsid w:val="00605A67"/>
    <w:rsid w:val="00607314"/>
    <w:rsid w:val="0060736C"/>
    <w:rsid w:val="0061185E"/>
    <w:rsid w:val="00613404"/>
    <w:rsid w:val="0061377F"/>
    <w:rsid w:val="00613998"/>
    <w:rsid w:val="00613ABC"/>
    <w:rsid w:val="00613D88"/>
    <w:rsid w:val="00614A92"/>
    <w:rsid w:val="00617C7D"/>
    <w:rsid w:val="00617E10"/>
    <w:rsid w:val="00620BD1"/>
    <w:rsid w:val="006242DE"/>
    <w:rsid w:val="00625228"/>
    <w:rsid w:val="0062579E"/>
    <w:rsid w:val="006261BA"/>
    <w:rsid w:val="00626ECD"/>
    <w:rsid w:val="006279D6"/>
    <w:rsid w:val="0063002A"/>
    <w:rsid w:val="006308E1"/>
    <w:rsid w:val="00631BBE"/>
    <w:rsid w:val="00632F75"/>
    <w:rsid w:val="00633231"/>
    <w:rsid w:val="00633253"/>
    <w:rsid w:val="00634CFB"/>
    <w:rsid w:val="006351EE"/>
    <w:rsid w:val="006367C8"/>
    <w:rsid w:val="00636CE0"/>
    <w:rsid w:val="00636F20"/>
    <w:rsid w:val="0063712D"/>
    <w:rsid w:val="006379FE"/>
    <w:rsid w:val="006404A8"/>
    <w:rsid w:val="006405A0"/>
    <w:rsid w:val="00640A2E"/>
    <w:rsid w:val="006420AD"/>
    <w:rsid w:val="006433B8"/>
    <w:rsid w:val="00644972"/>
    <w:rsid w:val="00646475"/>
    <w:rsid w:val="0064677E"/>
    <w:rsid w:val="006504EE"/>
    <w:rsid w:val="00652028"/>
    <w:rsid w:val="00652B21"/>
    <w:rsid w:val="00654282"/>
    <w:rsid w:val="006544EB"/>
    <w:rsid w:val="00654F5D"/>
    <w:rsid w:val="00655AD3"/>
    <w:rsid w:val="00655C37"/>
    <w:rsid w:val="0065667D"/>
    <w:rsid w:val="00657853"/>
    <w:rsid w:val="00660484"/>
    <w:rsid w:val="00660985"/>
    <w:rsid w:val="00661657"/>
    <w:rsid w:val="00661925"/>
    <w:rsid w:val="00662C28"/>
    <w:rsid w:val="00662D7F"/>
    <w:rsid w:val="006639DF"/>
    <w:rsid w:val="00663B1B"/>
    <w:rsid w:val="00664C4E"/>
    <w:rsid w:val="00664C67"/>
    <w:rsid w:val="00665EAB"/>
    <w:rsid w:val="00666A0B"/>
    <w:rsid w:val="00666BE4"/>
    <w:rsid w:val="00667079"/>
    <w:rsid w:val="00667528"/>
    <w:rsid w:val="00667CFA"/>
    <w:rsid w:val="00670E2D"/>
    <w:rsid w:val="006712EF"/>
    <w:rsid w:val="0067183F"/>
    <w:rsid w:val="00671C5B"/>
    <w:rsid w:val="00671EE7"/>
    <w:rsid w:val="006727CA"/>
    <w:rsid w:val="006730DE"/>
    <w:rsid w:val="006757C1"/>
    <w:rsid w:val="00676E87"/>
    <w:rsid w:val="00677032"/>
    <w:rsid w:val="0067715B"/>
    <w:rsid w:val="00681320"/>
    <w:rsid w:val="0068165C"/>
    <w:rsid w:val="006816BC"/>
    <w:rsid w:val="00681BDE"/>
    <w:rsid w:val="00682979"/>
    <w:rsid w:val="00683E8B"/>
    <w:rsid w:val="00684768"/>
    <w:rsid w:val="00684A4C"/>
    <w:rsid w:val="00684B8E"/>
    <w:rsid w:val="006876EF"/>
    <w:rsid w:val="0069056D"/>
    <w:rsid w:val="006910CF"/>
    <w:rsid w:val="0069140B"/>
    <w:rsid w:val="006924BD"/>
    <w:rsid w:val="0069373C"/>
    <w:rsid w:val="00694711"/>
    <w:rsid w:val="00694B81"/>
    <w:rsid w:val="00694D7D"/>
    <w:rsid w:val="0069666E"/>
    <w:rsid w:val="0069674E"/>
    <w:rsid w:val="006A0AD5"/>
    <w:rsid w:val="006A1F3E"/>
    <w:rsid w:val="006A1FE1"/>
    <w:rsid w:val="006A359E"/>
    <w:rsid w:val="006A735C"/>
    <w:rsid w:val="006B21F0"/>
    <w:rsid w:val="006B4898"/>
    <w:rsid w:val="006B6399"/>
    <w:rsid w:val="006B6A03"/>
    <w:rsid w:val="006B72B9"/>
    <w:rsid w:val="006C3348"/>
    <w:rsid w:val="006C353F"/>
    <w:rsid w:val="006C3BD5"/>
    <w:rsid w:val="006C3C6B"/>
    <w:rsid w:val="006C618F"/>
    <w:rsid w:val="006C6452"/>
    <w:rsid w:val="006C686B"/>
    <w:rsid w:val="006D0B2F"/>
    <w:rsid w:val="006D13BB"/>
    <w:rsid w:val="006D14C3"/>
    <w:rsid w:val="006D2348"/>
    <w:rsid w:val="006D25F8"/>
    <w:rsid w:val="006D2C5E"/>
    <w:rsid w:val="006D3A65"/>
    <w:rsid w:val="006D3D29"/>
    <w:rsid w:val="006D475C"/>
    <w:rsid w:val="006D5005"/>
    <w:rsid w:val="006D61AC"/>
    <w:rsid w:val="006D659E"/>
    <w:rsid w:val="006D6970"/>
    <w:rsid w:val="006D6EAC"/>
    <w:rsid w:val="006D74D8"/>
    <w:rsid w:val="006D75FF"/>
    <w:rsid w:val="006D7734"/>
    <w:rsid w:val="006E0536"/>
    <w:rsid w:val="006E06FD"/>
    <w:rsid w:val="006E0BE6"/>
    <w:rsid w:val="006E1E00"/>
    <w:rsid w:val="006E2E05"/>
    <w:rsid w:val="006E2F76"/>
    <w:rsid w:val="006E32F0"/>
    <w:rsid w:val="006E3CB3"/>
    <w:rsid w:val="006E3DBA"/>
    <w:rsid w:val="006E570E"/>
    <w:rsid w:val="006E5B2C"/>
    <w:rsid w:val="006E6942"/>
    <w:rsid w:val="006E6DAA"/>
    <w:rsid w:val="006F0099"/>
    <w:rsid w:val="006F0268"/>
    <w:rsid w:val="006F1BF8"/>
    <w:rsid w:val="006F2250"/>
    <w:rsid w:val="006F25E3"/>
    <w:rsid w:val="006F3E9C"/>
    <w:rsid w:val="006F43EB"/>
    <w:rsid w:val="006F4579"/>
    <w:rsid w:val="006F5434"/>
    <w:rsid w:val="006F5AEC"/>
    <w:rsid w:val="006F6370"/>
    <w:rsid w:val="006F65B7"/>
    <w:rsid w:val="006F65F0"/>
    <w:rsid w:val="006F72EC"/>
    <w:rsid w:val="006F761C"/>
    <w:rsid w:val="006F78EC"/>
    <w:rsid w:val="006F7B4A"/>
    <w:rsid w:val="00701D42"/>
    <w:rsid w:val="0070212E"/>
    <w:rsid w:val="007027F2"/>
    <w:rsid w:val="00702C17"/>
    <w:rsid w:val="00703413"/>
    <w:rsid w:val="007048B2"/>
    <w:rsid w:val="0070556B"/>
    <w:rsid w:val="00705B4B"/>
    <w:rsid w:val="00706429"/>
    <w:rsid w:val="00707C7E"/>
    <w:rsid w:val="00710468"/>
    <w:rsid w:val="00710507"/>
    <w:rsid w:val="007108F4"/>
    <w:rsid w:val="00710BB2"/>
    <w:rsid w:val="007133E8"/>
    <w:rsid w:val="007138BD"/>
    <w:rsid w:val="00713A42"/>
    <w:rsid w:val="00713B1E"/>
    <w:rsid w:val="00714B32"/>
    <w:rsid w:val="007161C5"/>
    <w:rsid w:val="007162DC"/>
    <w:rsid w:val="00716D34"/>
    <w:rsid w:val="007172A6"/>
    <w:rsid w:val="007179C8"/>
    <w:rsid w:val="00720019"/>
    <w:rsid w:val="00720533"/>
    <w:rsid w:val="00720F0A"/>
    <w:rsid w:val="007211E1"/>
    <w:rsid w:val="007215F5"/>
    <w:rsid w:val="00721CD4"/>
    <w:rsid w:val="0072206A"/>
    <w:rsid w:val="007237FE"/>
    <w:rsid w:val="00723A58"/>
    <w:rsid w:val="00724F46"/>
    <w:rsid w:val="00724FA9"/>
    <w:rsid w:val="00726412"/>
    <w:rsid w:val="007274E1"/>
    <w:rsid w:val="00727EBA"/>
    <w:rsid w:val="00730336"/>
    <w:rsid w:val="00730938"/>
    <w:rsid w:val="007323AD"/>
    <w:rsid w:val="007330FE"/>
    <w:rsid w:val="00733D67"/>
    <w:rsid w:val="00733DCC"/>
    <w:rsid w:val="00733EB7"/>
    <w:rsid w:val="00734F46"/>
    <w:rsid w:val="00734F5E"/>
    <w:rsid w:val="007350A8"/>
    <w:rsid w:val="007352C7"/>
    <w:rsid w:val="0074019B"/>
    <w:rsid w:val="007406F0"/>
    <w:rsid w:val="00741278"/>
    <w:rsid w:val="00742AC5"/>
    <w:rsid w:val="007435D9"/>
    <w:rsid w:val="007446C8"/>
    <w:rsid w:val="007457A6"/>
    <w:rsid w:val="00746067"/>
    <w:rsid w:val="00750531"/>
    <w:rsid w:val="007519B0"/>
    <w:rsid w:val="00753599"/>
    <w:rsid w:val="007547A8"/>
    <w:rsid w:val="00754AED"/>
    <w:rsid w:val="00755E5B"/>
    <w:rsid w:val="00756AFB"/>
    <w:rsid w:val="007576DB"/>
    <w:rsid w:val="00760681"/>
    <w:rsid w:val="00760698"/>
    <w:rsid w:val="00760A8C"/>
    <w:rsid w:val="00761112"/>
    <w:rsid w:val="00761888"/>
    <w:rsid w:val="00761CAA"/>
    <w:rsid w:val="00762A81"/>
    <w:rsid w:val="00762C58"/>
    <w:rsid w:val="0076368B"/>
    <w:rsid w:val="00763CAF"/>
    <w:rsid w:val="0076411F"/>
    <w:rsid w:val="00764F97"/>
    <w:rsid w:val="007655C2"/>
    <w:rsid w:val="00765C02"/>
    <w:rsid w:val="00765DCA"/>
    <w:rsid w:val="0076614F"/>
    <w:rsid w:val="00766FDC"/>
    <w:rsid w:val="0076761B"/>
    <w:rsid w:val="007704F7"/>
    <w:rsid w:val="00770A73"/>
    <w:rsid w:val="0077142A"/>
    <w:rsid w:val="00771880"/>
    <w:rsid w:val="00771FD1"/>
    <w:rsid w:val="00772073"/>
    <w:rsid w:val="00773FB6"/>
    <w:rsid w:val="00775CFE"/>
    <w:rsid w:val="0077663C"/>
    <w:rsid w:val="0078005E"/>
    <w:rsid w:val="007801C0"/>
    <w:rsid w:val="00780C1E"/>
    <w:rsid w:val="00780ED1"/>
    <w:rsid w:val="00782291"/>
    <w:rsid w:val="0078259E"/>
    <w:rsid w:val="00782691"/>
    <w:rsid w:val="00782DEB"/>
    <w:rsid w:val="00783A5C"/>
    <w:rsid w:val="0078486D"/>
    <w:rsid w:val="0078672F"/>
    <w:rsid w:val="00787662"/>
    <w:rsid w:val="00791E0A"/>
    <w:rsid w:val="00791E33"/>
    <w:rsid w:val="007925A8"/>
    <w:rsid w:val="00792A64"/>
    <w:rsid w:val="0079633F"/>
    <w:rsid w:val="00796A41"/>
    <w:rsid w:val="007973D4"/>
    <w:rsid w:val="007A0541"/>
    <w:rsid w:val="007A05DD"/>
    <w:rsid w:val="007A066A"/>
    <w:rsid w:val="007A0BE3"/>
    <w:rsid w:val="007A0E7D"/>
    <w:rsid w:val="007A1505"/>
    <w:rsid w:val="007A1F06"/>
    <w:rsid w:val="007A2866"/>
    <w:rsid w:val="007A308F"/>
    <w:rsid w:val="007A3BC9"/>
    <w:rsid w:val="007A5082"/>
    <w:rsid w:val="007A61E2"/>
    <w:rsid w:val="007A6D3B"/>
    <w:rsid w:val="007B0216"/>
    <w:rsid w:val="007B0466"/>
    <w:rsid w:val="007B2062"/>
    <w:rsid w:val="007B21D1"/>
    <w:rsid w:val="007B3171"/>
    <w:rsid w:val="007B32B9"/>
    <w:rsid w:val="007B3CD4"/>
    <w:rsid w:val="007B4596"/>
    <w:rsid w:val="007B4D79"/>
    <w:rsid w:val="007B5777"/>
    <w:rsid w:val="007B7A89"/>
    <w:rsid w:val="007B7D2C"/>
    <w:rsid w:val="007C03A5"/>
    <w:rsid w:val="007C0C5D"/>
    <w:rsid w:val="007C0D4C"/>
    <w:rsid w:val="007C1315"/>
    <w:rsid w:val="007C15B7"/>
    <w:rsid w:val="007C353A"/>
    <w:rsid w:val="007C476A"/>
    <w:rsid w:val="007C4FBC"/>
    <w:rsid w:val="007C6A16"/>
    <w:rsid w:val="007C6B7D"/>
    <w:rsid w:val="007C6E8B"/>
    <w:rsid w:val="007C7B73"/>
    <w:rsid w:val="007D0BDC"/>
    <w:rsid w:val="007D1A1E"/>
    <w:rsid w:val="007D1B02"/>
    <w:rsid w:val="007D2F9A"/>
    <w:rsid w:val="007D34C4"/>
    <w:rsid w:val="007D3F31"/>
    <w:rsid w:val="007D4370"/>
    <w:rsid w:val="007D4603"/>
    <w:rsid w:val="007D4DF1"/>
    <w:rsid w:val="007D6DCA"/>
    <w:rsid w:val="007D6FED"/>
    <w:rsid w:val="007D7E4D"/>
    <w:rsid w:val="007E0896"/>
    <w:rsid w:val="007E0C1D"/>
    <w:rsid w:val="007E1251"/>
    <w:rsid w:val="007E205B"/>
    <w:rsid w:val="007E284B"/>
    <w:rsid w:val="007E301E"/>
    <w:rsid w:val="007E3396"/>
    <w:rsid w:val="007E38D5"/>
    <w:rsid w:val="007E40E3"/>
    <w:rsid w:val="007E423F"/>
    <w:rsid w:val="007E45D1"/>
    <w:rsid w:val="007E4E13"/>
    <w:rsid w:val="007E5878"/>
    <w:rsid w:val="007E70A0"/>
    <w:rsid w:val="007E7711"/>
    <w:rsid w:val="007E78FD"/>
    <w:rsid w:val="007F06E0"/>
    <w:rsid w:val="007F07BC"/>
    <w:rsid w:val="007F4B8B"/>
    <w:rsid w:val="007F4C82"/>
    <w:rsid w:val="007F5466"/>
    <w:rsid w:val="007F5C78"/>
    <w:rsid w:val="007F629F"/>
    <w:rsid w:val="007F6578"/>
    <w:rsid w:val="007F7967"/>
    <w:rsid w:val="007F7B19"/>
    <w:rsid w:val="007F7E56"/>
    <w:rsid w:val="007F7F11"/>
    <w:rsid w:val="008001D9"/>
    <w:rsid w:val="00800348"/>
    <w:rsid w:val="00800DB4"/>
    <w:rsid w:val="00801374"/>
    <w:rsid w:val="008014C5"/>
    <w:rsid w:val="0080258A"/>
    <w:rsid w:val="00802CAF"/>
    <w:rsid w:val="00802E27"/>
    <w:rsid w:val="00803316"/>
    <w:rsid w:val="00804135"/>
    <w:rsid w:val="0080493D"/>
    <w:rsid w:val="0080562A"/>
    <w:rsid w:val="008061A3"/>
    <w:rsid w:val="00806237"/>
    <w:rsid w:val="00806664"/>
    <w:rsid w:val="00807CF4"/>
    <w:rsid w:val="0081024F"/>
    <w:rsid w:val="008109A4"/>
    <w:rsid w:val="00811A7F"/>
    <w:rsid w:val="00812975"/>
    <w:rsid w:val="00812B80"/>
    <w:rsid w:val="00815D15"/>
    <w:rsid w:val="0081601A"/>
    <w:rsid w:val="0081718C"/>
    <w:rsid w:val="00820371"/>
    <w:rsid w:val="00820F24"/>
    <w:rsid w:val="0082104C"/>
    <w:rsid w:val="008214B7"/>
    <w:rsid w:val="0082238B"/>
    <w:rsid w:val="00823053"/>
    <w:rsid w:val="00824FC9"/>
    <w:rsid w:val="008250CA"/>
    <w:rsid w:val="008254EF"/>
    <w:rsid w:val="00825A2F"/>
    <w:rsid w:val="008268F1"/>
    <w:rsid w:val="00827567"/>
    <w:rsid w:val="0082764F"/>
    <w:rsid w:val="00827F38"/>
    <w:rsid w:val="008300E6"/>
    <w:rsid w:val="00830867"/>
    <w:rsid w:val="00831131"/>
    <w:rsid w:val="00831471"/>
    <w:rsid w:val="008327BD"/>
    <w:rsid w:val="00832BDC"/>
    <w:rsid w:val="008337F0"/>
    <w:rsid w:val="0083408B"/>
    <w:rsid w:val="008343BE"/>
    <w:rsid w:val="0083497C"/>
    <w:rsid w:val="00834EB9"/>
    <w:rsid w:val="00835E7C"/>
    <w:rsid w:val="00837866"/>
    <w:rsid w:val="00840605"/>
    <w:rsid w:val="00840A1F"/>
    <w:rsid w:val="0084185D"/>
    <w:rsid w:val="00841E97"/>
    <w:rsid w:val="00842846"/>
    <w:rsid w:val="00843045"/>
    <w:rsid w:val="00843BF3"/>
    <w:rsid w:val="00843F65"/>
    <w:rsid w:val="00847BF2"/>
    <w:rsid w:val="00847FEC"/>
    <w:rsid w:val="00850302"/>
    <w:rsid w:val="00850B2B"/>
    <w:rsid w:val="0085108D"/>
    <w:rsid w:val="0085160C"/>
    <w:rsid w:val="00852677"/>
    <w:rsid w:val="008527BA"/>
    <w:rsid w:val="00853FE5"/>
    <w:rsid w:val="0085468A"/>
    <w:rsid w:val="008554CF"/>
    <w:rsid w:val="00855DE5"/>
    <w:rsid w:val="0085715C"/>
    <w:rsid w:val="008572FD"/>
    <w:rsid w:val="00857A35"/>
    <w:rsid w:val="00857B33"/>
    <w:rsid w:val="00857E1A"/>
    <w:rsid w:val="00860E52"/>
    <w:rsid w:val="00860F3F"/>
    <w:rsid w:val="00861CF6"/>
    <w:rsid w:val="00863296"/>
    <w:rsid w:val="00863724"/>
    <w:rsid w:val="0086388D"/>
    <w:rsid w:val="00863A6B"/>
    <w:rsid w:val="008641CB"/>
    <w:rsid w:val="0086548C"/>
    <w:rsid w:val="0086558B"/>
    <w:rsid w:val="0086587A"/>
    <w:rsid w:val="00865A52"/>
    <w:rsid w:val="00866544"/>
    <w:rsid w:val="00867246"/>
    <w:rsid w:val="00870D02"/>
    <w:rsid w:val="00870DCA"/>
    <w:rsid w:val="00871927"/>
    <w:rsid w:val="00872C74"/>
    <w:rsid w:val="00873656"/>
    <w:rsid w:val="00874028"/>
    <w:rsid w:val="00874837"/>
    <w:rsid w:val="00874EF0"/>
    <w:rsid w:val="008751B0"/>
    <w:rsid w:val="00875D73"/>
    <w:rsid w:val="00875FF7"/>
    <w:rsid w:val="008765FC"/>
    <w:rsid w:val="0087690E"/>
    <w:rsid w:val="00880BAC"/>
    <w:rsid w:val="00881926"/>
    <w:rsid w:val="00883899"/>
    <w:rsid w:val="0088506A"/>
    <w:rsid w:val="00885272"/>
    <w:rsid w:val="00885285"/>
    <w:rsid w:val="0088548A"/>
    <w:rsid w:val="00885B1E"/>
    <w:rsid w:val="00885FCB"/>
    <w:rsid w:val="00886324"/>
    <w:rsid w:val="008863CE"/>
    <w:rsid w:val="00886401"/>
    <w:rsid w:val="00890BAD"/>
    <w:rsid w:val="008920C2"/>
    <w:rsid w:val="00892256"/>
    <w:rsid w:val="00893170"/>
    <w:rsid w:val="008939EF"/>
    <w:rsid w:val="00895133"/>
    <w:rsid w:val="00896335"/>
    <w:rsid w:val="008967BD"/>
    <w:rsid w:val="00897559"/>
    <w:rsid w:val="008A07F8"/>
    <w:rsid w:val="008A114D"/>
    <w:rsid w:val="008A17D2"/>
    <w:rsid w:val="008A2BE5"/>
    <w:rsid w:val="008A2EDF"/>
    <w:rsid w:val="008A2F19"/>
    <w:rsid w:val="008A34A9"/>
    <w:rsid w:val="008A3F23"/>
    <w:rsid w:val="008A5F55"/>
    <w:rsid w:val="008A71F0"/>
    <w:rsid w:val="008B0C41"/>
    <w:rsid w:val="008B1A25"/>
    <w:rsid w:val="008B2574"/>
    <w:rsid w:val="008B3799"/>
    <w:rsid w:val="008B3F82"/>
    <w:rsid w:val="008B4373"/>
    <w:rsid w:val="008B7A49"/>
    <w:rsid w:val="008C09E0"/>
    <w:rsid w:val="008C1DFD"/>
    <w:rsid w:val="008C28BD"/>
    <w:rsid w:val="008C3C4C"/>
    <w:rsid w:val="008C6863"/>
    <w:rsid w:val="008C7351"/>
    <w:rsid w:val="008C7690"/>
    <w:rsid w:val="008C7825"/>
    <w:rsid w:val="008D1070"/>
    <w:rsid w:val="008D131A"/>
    <w:rsid w:val="008D21AE"/>
    <w:rsid w:val="008D2C17"/>
    <w:rsid w:val="008D3047"/>
    <w:rsid w:val="008D3869"/>
    <w:rsid w:val="008D41D3"/>
    <w:rsid w:val="008D497A"/>
    <w:rsid w:val="008D5A42"/>
    <w:rsid w:val="008D725A"/>
    <w:rsid w:val="008D76D1"/>
    <w:rsid w:val="008E04B3"/>
    <w:rsid w:val="008E0932"/>
    <w:rsid w:val="008E0CE8"/>
    <w:rsid w:val="008E2B03"/>
    <w:rsid w:val="008E4218"/>
    <w:rsid w:val="008E44E8"/>
    <w:rsid w:val="008E4A0C"/>
    <w:rsid w:val="008E67BF"/>
    <w:rsid w:val="008F3C75"/>
    <w:rsid w:val="008F4D14"/>
    <w:rsid w:val="008F62F7"/>
    <w:rsid w:val="008F64A9"/>
    <w:rsid w:val="008F7046"/>
    <w:rsid w:val="008F7D70"/>
    <w:rsid w:val="009001CF"/>
    <w:rsid w:val="00900F24"/>
    <w:rsid w:val="00902200"/>
    <w:rsid w:val="00902424"/>
    <w:rsid w:val="00902A03"/>
    <w:rsid w:val="00902BDB"/>
    <w:rsid w:val="00902C5A"/>
    <w:rsid w:val="00903078"/>
    <w:rsid w:val="00904817"/>
    <w:rsid w:val="00905598"/>
    <w:rsid w:val="00910219"/>
    <w:rsid w:val="009104DE"/>
    <w:rsid w:val="00910D93"/>
    <w:rsid w:val="009130D2"/>
    <w:rsid w:val="00913B36"/>
    <w:rsid w:val="009149AA"/>
    <w:rsid w:val="00914C2A"/>
    <w:rsid w:val="00915D4D"/>
    <w:rsid w:val="00916619"/>
    <w:rsid w:val="00916EC6"/>
    <w:rsid w:val="00917AEC"/>
    <w:rsid w:val="009205E2"/>
    <w:rsid w:val="00920791"/>
    <w:rsid w:val="00921017"/>
    <w:rsid w:val="009211C8"/>
    <w:rsid w:val="00921E1E"/>
    <w:rsid w:val="0092218F"/>
    <w:rsid w:val="00923088"/>
    <w:rsid w:val="00923282"/>
    <w:rsid w:val="00925063"/>
    <w:rsid w:val="00925BB9"/>
    <w:rsid w:val="00926040"/>
    <w:rsid w:val="00926D55"/>
    <w:rsid w:val="00926E0C"/>
    <w:rsid w:val="0092756D"/>
    <w:rsid w:val="0092773D"/>
    <w:rsid w:val="009315A2"/>
    <w:rsid w:val="009320CC"/>
    <w:rsid w:val="009336F8"/>
    <w:rsid w:val="00933A4D"/>
    <w:rsid w:val="00933F0E"/>
    <w:rsid w:val="0093457D"/>
    <w:rsid w:val="00935090"/>
    <w:rsid w:val="009357DF"/>
    <w:rsid w:val="00935814"/>
    <w:rsid w:val="00935AF0"/>
    <w:rsid w:val="0093602A"/>
    <w:rsid w:val="0093605C"/>
    <w:rsid w:val="00936399"/>
    <w:rsid w:val="009363C6"/>
    <w:rsid w:val="00936902"/>
    <w:rsid w:val="009373E4"/>
    <w:rsid w:val="00937C2D"/>
    <w:rsid w:val="00940304"/>
    <w:rsid w:val="00943B0F"/>
    <w:rsid w:val="00943D61"/>
    <w:rsid w:val="00944F5B"/>
    <w:rsid w:val="00945153"/>
    <w:rsid w:val="00945AE0"/>
    <w:rsid w:val="0094643F"/>
    <w:rsid w:val="00946A5C"/>
    <w:rsid w:val="00946C23"/>
    <w:rsid w:val="00946D4F"/>
    <w:rsid w:val="009472B7"/>
    <w:rsid w:val="0094731E"/>
    <w:rsid w:val="00947666"/>
    <w:rsid w:val="00947878"/>
    <w:rsid w:val="00947990"/>
    <w:rsid w:val="00947AB3"/>
    <w:rsid w:val="00950A54"/>
    <w:rsid w:val="00951BD7"/>
    <w:rsid w:val="00952869"/>
    <w:rsid w:val="009536A1"/>
    <w:rsid w:val="009546EC"/>
    <w:rsid w:val="00954E59"/>
    <w:rsid w:val="00956323"/>
    <w:rsid w:val="00956F8A"/>
    <w:rsid w:val="009578D9"/>
    <w:rsid w:val="009613C5"/>
    <w:rsid w:val="0096190F"/>
    <w:rsid w:val="00962435"/>
    <w:rsid w:val="0096302D"/>
    <w:rsid w:val="00966264"/>
    <w:rsid w:val="00966EF4"/>
    <w:rsid w:val="0096761A"/>
    <w:rsid w:val="00967712"/>
    <w:rsid w:val="009679ED"/>
    <w:rsid w:val="00967BCD"/>
    <w:rsid w:val="00970074"/>
    <w:rsid w:val="009707F2"/>
    <w:rsid w:val="00970CBB"/>
    <w:rsid w:val="009712C1"/>
    <w:rsid w:val="00971962"/>
    <w:rsid w:val="009723F1"/>
    <w:rsid w:val="00973F57"/>
    <w:rsid w:val="00975160"/>
    <w:rsid w:val="0097529C"/>
    <w:rsid w:val="00975302"/>
    <w:rsid w:val="00975967"/>
    <w:rsid w:val="00975F8D"/>
    <w:rsid w:val="00976850"/>
    <w:rsid w:val="009768DD"/>
    <w:rsid w:val="009771DE"/>
    <w:rsid w:val="00977EB2"/>
    <w:rsid w:val="009811F7"/>
    <w:rsid w:val="00981460"/>
    <w:rsid w:val="00981D5D"/>
    <w:rsid w:val="00981F7C"/>
    <w:rsid w:val="0098255E"/>
    <w:rsid w:val="0098270C"/>
    <w:rsid w:val="00982F47"/>
    <w:rsid w:val="00983632"/>
    <w:rsid w:val="00983A71"/>
    <w:rsid w:val="00984307"/>
    <w:rsid w:val="00986066"/>
    <w:rsid w:val="009867FA"/>
    <w:rsid w:val="00987191"/>
    <w:rsid w:val="0099086F"/>
    <w:rsid w:val="009914C0"/>
    <w:rsid w:val="009919E0"/>
    <w:rsid w:val="00991D8C"/>
    <w:rsid w:val="009933DD"/>
    <w:rsid w:val="009938FF"/>
    <w:rsid w:val="00997EE9"/>
    <w:rsid w:val="009A0245"/>
    <w:rsid w:val="009A29C3"/>
    <w:rsid w:val="009A2F71"/>
    <w:rsid w:val="009A4B5F"/>
    <w:rsid w:val="009A4BC1"/>
    <w:rsid w:val="009A51C5"/>
    <w:rsid w:val="009A5753"/>
    <w:rsid w:val="009A5C2B"/>
    <w:rsid w:val="009A5DDA"/>
    <w:rsid w:val="009A7254"/>
    <w:rsid w:val="009A7897"/>
    <w:rsid w:val="009A7989"/>
    <w:rsid w:val="009A7CD6"/>
    <w:rsid w:val="009B0983"/>
    <w:rsid w:val="009B0D63"/>
    <w:rsid w:val="009B27B9"/>
    <w:rsid w:val="009B312A"/>
    <w:rsid w:val="009B3DC6"/>
    <w:rsid w:val="009B55CC"/>
    <w:rsid w:val="009B5620"/>
    <w:rsid w:val="009B5B39"/>
    <w:rsid w:val="009B5B71"/>
    <w:rsid w:val="009B6067"/>
    <w:rsid w:val="009B6333"/>
    <w:rsid w:val="009B6C31"/>
    <w:rsid w:val="009B7055"/>
    <w:rsid w:val="009B7734"/>
    <w:rsid w:val="009B7BBB"/>
    <w:rsid w:val="009C0C47"/>
    <w:rsid w:val="009C1030"/>
    <w:rsid w:val="009C12BA"/>
    <w:rsid w:val="009C3B38"/>
    <w:rsid w:val="009C4741"/>
    <w:rsid w:val="009C6734"/>
    <w:rsid w:val="009C7C21"/>
    <w:rsid w:val="009D042E"/>
    <w:rsid w:val="009D2ADF"/>
    <w:rsid w:val="009D59DA"/>
    <w:rsid w:val="009D6D2C"/>
    <w:rsid w:val="009D711D"/>
    <w:rsid w:val="009E232A"/>
    <w:rsid w:val="009E232F"/>
    <w:rsid w:val="009E2A67"/>
    <w:rsid w:val="009E33AE"/>
    <w:rsid w:val="009E3483"/>
    <w:rsid w:val="009E39A1"/>
    <w:rsid w:val="009E4293"/>
    <w:rsid w:val="009E4E59"/>
    <w:rsid w:val="009E703C"/>
    <w:rsid w:val="009E7384"/>
    <w:rsid w:val="009E7A6C"/>
    <w:rsid w:val="009E7B91"/>
    <w:rsid w:val="009F04D1"/>
    <w:rsid w:val="009F147A"/>
    <w:rsid w:val="009F155A"/>
    <w:rsid w:val="009F353C"/>
    <w:rsid w:val="009F3621"/>
    <w:rsid w:val="009F4330"/>
    <w:rsid w:val="009F44E8"/>
    <w:rsid w:val="009F595E"/>
    <w:rsid w:val="009F5A16"/>
    <w:rsid w:val="009F6363"/>
    <w:rsid w:val="009F7CCF"/>
    <w:rsid w:val="009F7DEA"/>
    <w:rsid w:val="00A004F6"/>
    <w:rsid w:val="00A00818"/>
    <w:rsid w:val="00A00C6E"/>
    <w:rsid w:val="00A01A69"/>
    <w:rsid w:val="00A02F05"/>
    <w:rsid w:val="00A03C56"/>
    <w:rsid w:val="00A04068"/>
    <w:rsid w:val="00A05AD9"/>
    <w:rsid w:val="00A079B1"/>
    <w:rsid w:val="00A07F77"/>
    <w:rsid w:val="00A105DF"/>
    <w:rsid w:val="00A109DF"/>
    <w:rsid w:val="00A11408"/>
    <w:rsid w:val="00A11E55"/>
    <w:rsid w:val="00A13A83"/>
    <w:rsid w:val="00A13C84"/>
    <w:rsid w:val="00A13DAB"/>
    <w:rsid w:val="00A1455A"/>
    <w:rsid w:val="00A1486E"/>
    <w:rsid w:val="00A14906"/>
    <w:rsid w:val="00A15C40"/>
    <w:rsid w:val="00A16058"/>
    <w:rsid w:val="00A1715E"/>
    <w:rsid w:val="00A17ED2"/>
    <w:rsid w:val="00A20B5E"/>
    <w:rsid w:val="00A20DFA"/>
    <w:rsid w:val="00A2165F"/>
    <w:rsid w:val="00A21ECE"/>
    <w:rsid w:val="00A22639"/>
    <w:rsid w:val="00A254E8"/>
    <w:rsid w:val="00A25EAE"/>
    <w:rsid w:val="00A26C4B"/>
    <w:rsid w:val="00A27D41"/>
    <w:rsid w:val="00A30951"/>
    <w:rsid w:val="00A32493"/>
    <w:rsid w:val="00A33459"/>
    <w:rsid w:val="00A3440B"/>
    <w:rsid w:val="00A35252"/>
    <w:rsid w:val="00A36041"/>
    <w:rsid w:val="00A3688F"/>
    <w:rsid w:val="00A4026F"/>
    <w:rsid w:val="00A40812"/>
    <w:rsid w:val="00A41A22"/>
    <w:rsid w:val="00A4272D"/>
    <w:rsid w:val="00A44219"/>
    <w:rsid w:val="00A45699"/>
    <w:rsid w:val="00A45A7C"/>
    <w:rsid w:val="00A464A0"/>
    <w:rsid w:val="00A50190"/>
    <w:rsid w:val="00A520E0"/>
    <w:rsid w:val="00A526D4"/>
    <w:rsid w:val="00A53347"/>
    <w:rsid w:val="00A55F5B"/>
    <w:rsid w:val="00A56530"/>
    <w:rsid w:val="00A56571"/>
    <w:rsid w:val="00A56CB3"/>
    <w:rsid w:val="00A60093"/>
    <w:rsid w:val="00A60BB9"/>
    <w:rsid w:val="00A611C9"/>
    <w:rsid w:val="00A613CA"/>
    <w:rsid w:val="00A61557"/>
    <w:rsid w:val="00A6187B"/>
    <w:rsid w:val="00A61880"/>
    <w:rsid w:val="00A620C8"/>
    <w:rsid w:val="00A63029"/>
    <w:rsid w:val="00A6366F"/>
    <w:rsid w:val="00A63B00"/>
    <w:rsid w:val="00A65399"/>
    <w:rsid w:val="00A70ADB"/>
    <w:rsid w:val="00A712C4"/>
    <w:rsid w:val="00A72286"/>
    <w:rsid w:val="00A73158"/>
    <w:rsid w:val="00A73663"/>
    <w:rsid w:val="00A73B0C"/>
    <w:rsid w:val="00A73BF8"/>
    <w:rsid w:val="00A7465F"/>
    <w:rsid w:val="00A74E6A"/>
    <w:rsid w:val="00A74F3A"/>
    <w:rsid w:val="00A75BE1"/>
    <w:rsid w:val="00A7674A"/>
    <w:rsid w:val="00A776B9"/>
    <w:rsid w:val="00A8046B"/>
    <w:rsid w:val="00A81479"/>
    <w:rsid w:val="00A81A9A"/>
    <w:rsid w:val="00A82755"/>
    <w:rsid w:val="00A83D58"/>
    <w:rsid w:val="00A84A0B"/>
    <w:rsid w:val="00A861DD"/>
    <w:rsid w:val="00A865FE"/>
    <w:rsid w:val="00A87688"/>
    <w:rsid w:val="00A87A25"/>
    <w:rsid w:val="00A87F9B"/>
    <w:rsid w:val="00A900B0"/>
    <w:rsid w:val="00A91828"/>
    <w:rsid w:val="00A92F15"/>
    <w:rsid w:val="00A92F16"/>
    <w:rsid w:val="00A93089"/>
    <w:rsid w:val="00A944DA"/>
    <w:rsid w:val="00A96E1D"/>
    <w:rsid w:val="00A97843"/>
    <w:rsid w:val="00AA00E0"/>
    <w:rsid w:val="00AA05A8"/>
    <w:rsid w:val="00AA121B"/>
    <w:rsid w:val="00AA1F8D"/>
    <w:rsid w:val="00AA2769"/>
    <w:rsid w:val="00AA2BF9"/>
    <w:rsid w:val="00AA3A00"/>
    <w:rsid w:val="00AA3EA3"/>
    <w:rsid w:val="00AA4AA9"/>
    <w:rsid w:val="00AA500E"/>
    <w:rsid w:val="00AA56AF"/>
    <w:rsid w:val="00AA69D5"/>
    <w:rsid w:val="00AB02B0"/>
    <w:rsid w:val="00AB03C9"/>
    <w:rsid w:val="00AB0C62"/>
    <w:rsid w:val="00AB1080"/>
    <w:rsid w:val="00AB1147"/>
    <w:rsid w:val="00AB1261"/>
    <w:rsid w:val="00AB1330"/>
    <w:rsid w:val="00AB1F99"/>
    <w:rsid w:val="00AB329F"/>
    <w:rsid w:val="00AB3A78"/>
    <w:rsid w:val="00AB3F3D"/>
    <w:rsid w:val="00AB519D"/>
    <w:rsid w:val="00AB595E"/>
    <w:rsid w:val="00AB68B6"/>
    <w:rsid w:val="00AB727C"/>
    <w:rsid w:val="00AB77FB"/>
    <w:rsid w:val="00AC0365"/>
    <w:rsid w:val="00AC059C"/>
    <w:rsid w:val="00AC35DB"/>
    <w:rsid w:val="00AC3DDC"/>
    <w:rsid w:val="00AC4C00"/>
    <w:rsid w:val="00AC516D"/>
    <w:rsid w:val="00AC56F1"/>
    <w:rsid w:val="00AC677D"/>
    <w:rsid w:val="00AC69B4"/>
    <w:rsid w:val="00AD06AB"/>
    <w:rsid w:val="00AD1112"/>
    <w:rsid w:val="00AD21C2"/>
    <w:rsid w:val="00AD2A60"/>
    <w:rsid w:val="00AD4546"/>
    <w:rsid w:val="00AD5E75"/>
    <w:rsid w:val="00AD605F"/>
    <w:rsid w:val="00AD6178"/>
    <w:rsid w:val="00AD76F6"/>
    <w:rsid w:val="00AD7BD1"/>
    <w:rsid w:val="00AD7DA4"/>
    <w:rsid w:val="00AD7E9E"/>
    <w:rsid w:val="00AD7FCE"/>
    <w:rsid w:val="00AE1507"/>
    <w:rsid w:val="00AE154A"/>
    <w:rsid w:val="00AE287D"/>
    <w:rsid w:val="00AE38A0"/>
    <w:rsid w:val="00AE4FD1"/>
    <w:rsid w:val="00AE537A"/>
    <w:rsid w:val="00AE69C1"/>
    <w:rsid w:val="00AE752A"/>
    <w:rsid w:val="00AE7EB8"/>
    <w:rsid w:val="00AF0137"/>
    <w:rsid w:val="00AF05D1"/>
    <w:rsid w:val="00AF237A"/>
    <w:rsid w:val="00AF39FB"/>
    <w:rsid w:val="00AF5BAB"/>
    <w:rsid w:val="00AF6191"/>
    <w:rsid w:val="00AF6C0F"/>
    <w:rsid w:val="00AF713E"/>
    <w:rsid w:val="00AF7675"/>
    <w:rsid w:val="00AF76E4"/>
    <w:rsid w:val="00B0164A"/>
    <w:rsid w:val="00B01926"/>
    <w:rsid w:val="00B02613"/>
    <w:rsid w:val="00B02A63"/>
    <w:rsid w:val="00B02A9F"/>
    <w:rsid w:val="00B03A39"/>
    <w:rsid w:val="00B064CA"/>
    <w:rsid w:val="00B07466"/>
    <w:rsid w:val="00B100D6"/>
    <w:rsid w:val="00B10BF8"/>
    <w:rsid w:val="00B11AD7"/>
    <w:rsid w:val="00B15FA4"/>
    <w:rsid w:val="00B16416"/>
    <w:rsid w:val="00B16A88"/>
    <w:rsid w:val="00B17569"/>
    <w:rsid w:val="00B206BD"/>
    <w:rsid w:val="00B21E57"/>
    <w:rsid w:val="00B24543"/>
    <w:rsid w:val="00B246FC"/>
    <w:rsid w:val="00B252D0"/>
    <w:rsid w:val="00B25462"/>
    <w:rsid w:val="00B25F60"/>
    <w:rsid w:val="00B25FC6"/>
    <w:rsid w:val="00B27CEB"/>
    <w:rsid w:val="00B30BED"/>
    <w:rsid w:val="00B31EF3"/>
    <w:rsid w:val="00B3246C"/>
    <w:rsid w:val="00B32966"/>
    <w:rsid w:val="00B32A17"/>
    <w:rsid w:val="00B33783"/>
    <w:rsid w:val="00B33DA7"/>
    <w:rsid w:val="00B34157"/>
    <w:rsid w:val="00B35E88"/>
    <w:rsid w:val="00B3793F"/>
    <w:rsid w:val="00B40250"/>
    <w:rsid w:val="00B40A7D"/>
    <w:rsid w:val="00B419FA"/>
    <w:rsid w:val="00B420EF"/>
    <w:rsid w:val="00B42783"/>
    <w:rsid w:val="00B44E2B"/>
    <w:rsid w:val="00B4549F"/>
    <w:rsid w:val="00B454E8"/>
    <w:rsid w:val="00B45874"/>
    <w:rsid w:val="00B46F0E"/>
    <w:rsid w:val="00B50470"/>
    <w:rsid w:val="00B50634"/>
    <w:rsid w:val="00B50A84"/>
    <w:rsid w:val="00B51CE4"/>
    <w:rsid w:val="00B52EB9"/>
    <w:rsid w:val="00B54165"/>
    <w:rsid w:val="00B54B83"/>
    <w:rsid w:val="00B551EF"/>
    <w:rsid w:val="00B5531C"/>
    <w:rsid w:val="00B55E80"/>
    <w:rsid w:val="00B562C9"/>
    <w:rsid w:val="00B565A5"/>
    <w:rsid w:val="00B56B08"/>
    <w:rsid w:val="00B56E09"/>
    <w:rsid w:val="00B56FE0"/>
    <w:rsid w:val="00B57291"/>
    <w:rsid w:val="00B57382"/>
    <w:rsid w:val="00B57526"/>
    <w:rsid w:val="00B57AC6"/>
    <w:rsid w:val="00B57B51"/>
    <w:rsid w:val="00B57FA3"/>
    <w:rsid w:val="00B611F1"/>
    <w:rsid w:val="00B61393"/>
    <w:rsid w:val="00B617E9"/>
    <w:rsid w:val="00B61B78"/>
    <w:rsid w:val="00B61CFF"/>
    <w:rsid w:val="00B626D7"/>
    <w:rsid w:val="00B629F7"/>
    <w:rsid w:val="00B62A03"/>
    <w:rsid w:val="00B6389B"/>
    <w:rsid w:val="00B639E8"/>
    <w:rsid w:val="00B63B8A"/>
    <w:rsid w:val="00B63C26"/>
    <w:rsid w:val="00B6487D"/>
    <w:rsid w:val="00B64B53"/>
    <w:rsid w:val="00B65BAF"/>
    <w:rsid w:val="00B65FD9"/>
    <w:rsid w:val="00B66B95"/>
    <w:rsid w:val="00B66EF0"/>
    <w:rsid w:val="00B677E3"/>
    <w:rsid w:val="00B71C34"/>
    <w:rsid w:val="00B71D8F"/>
    <w:rsid w:val="00B72245"/>
    <w:rsid w:val="00B73011"/>
    <w:rsid w:val="00B730E9"/>
    <w:rsid w:val="00B73B3F"/>
    <w:rsid w:val="00B7475F"/>
    <w:rsid w:val="00B74DBD"/>
    <w:rsid w:val="00B75E73"/>
    <w:rsid w:val="00B769A2"/>
    <w:rsid w:val="00B832BA"/>
    <w:rsid w:val="00B83869"/>
    <w:rsid w:val="00B842C2"/>
    <w:rsid w:val="00B8464F"/>
    <w:rsid w:val="00B85637"/>
    <w:rsid w:val="00B8578E"/>
    <w:rsid w:val="00B86656"/>
    <w:rsid w:val="00B86821"/>
    <w:rsid w:val="00B8693C"/>
    <w:rsid w:val="00B86F4A"/>
    <w:rsid w:val="00B87491"/>
    <w:rsid w:val="00B8783F"/>
    <w:rsid w:val="00B87ABE"/>
    <w:rsid w:val="00B87E5B"/>
    <w:rsid w:val="00B901FB"/>
    <w:rsid w:val="00B916DA"/>
    <w:rsid w:val="00B91F1F"/>
    <w:rsid w:val="00B9219D"/>
    <w:rsid w:val="00B92ACB"/>
    <w:rsid w:val="00B9325F"/>
    <w:rsid w:val="00B9380C"/>
    <w:rsid w:val="00B940EE"/>
    <w:rsid w:val="00B94572"/>
    <w:rsid w:val="00B94A7E"/>
    <w:rsid w:val="00B965E4"/>
    <w:rsid w:val="00B97C3A"/>
    <w:rsid w:val="00BA1C60"/>
    <w:rsid w:val="00BA31BE"/>
    <w:rsid w:val="00BA4D5D"/>
    <w:rsid w:val="00BA58DA"/>
    <w:rsid w:val="00BA59E4"/>
    <w:rsid w:val="00BA5B24"/>
    <w:rsid w:val="00BA5FDF"/>
    <w:rsid w:val="00BA77E1"/>
    <w:rsid w:val="00BA7FB8"/>
    <w:rsid w:val="00BB0744"/>
    <w:rsid w:val="00BB07B9"/>
    <w:rsid w:val="00BB24D3"/>
    <w:rsid w:val="00BB294B"/>
    <w:rsid w:val="00BB2D8E"/>
    <w:rsid w:val="00BB3324"/>
    <w:rsid w:val="00BB3EC4"/>
    <w:rsid w:val="00BB4033"/>
    <w:rsid w:val="00BB575A"/>
    <w:rsid w:val="00BB6EFC"/>
    <w:rsid w:val="00BC00D1"/>
    <w:rsid w:val="00BC0672"/>
    <w:rsid w:val="00BC1AAA"/>
    <w:rsid w:val="00BC3E2D"/>
    <w:rsid w:val="00BC3E59"/>
    <w:rsid w:val="00BC44A7"/>
    <w:rsid w:val="00BC4932"/>
    <w:rsid w:val="00BC4ADB"/>
    <w:rsid w:val="00BC569D"/>
    <w:rsid w:val="00BC5EA9"/>
    <w:rsid w:val="00BC62A9"/>
    <w:rsid w:val="00BC630D"/>
    <w:rsid w:val="00BC6436"/>
    <w:rsid w:val="00BC67D2"/>
    <w:rsid w:val="00BC6E6D"/>
    <w:rsid w:val="00BC78BF"/>
    <w:rsid w:val="00BC7D70"/>
    <w:rsid w:val="00BD0E58"/>
    <w:rsid w:val="00BD19AF"/>
    <w:rsid w:val="00BD1B77"/>
    <w:rsid w:val="00BD2B94"/>
    <w:rsid w:val="00BD43ED"/>
    <w:rsid w:val="00BD5771"/>
    <w:rsid w:val="00BD60C7"/>
    <w:rsid w:val="00BD60F3"/>
    <w:rsid w:val="00BD614A"/>
    <w:rsid w:val="00BD66A2"/>
    <w:rsid w:val="00BD6CC2"/>
    <w:rsid w:val="00BE0260"/>
    <w:rsid w:val="00BE0978"/>
    <w:rsid w:val="00BE0E1B"/>
    <w:rsid w:val="00BE132F"/>
    <w:rsid w:val="00BE17FD"/>
    <w:rsid w:val="00BE1F5C"/>
    <w:rsid w:val="00BE2B0C"/>
    <w:rsid w:val="00BE2C37"/>
    <w:rsid w:val="00BE3342"/>
    <w:rsid w:val="00BE3C81"/>
    <w:rsid w:val="00BE40D7"/>
    <w:rsid w:val="00BE434F"/>
    <w:rsid w:val="00BE4F8A"/>
    <w:rsid w:val="00BE52E6"/>
    <w:rsid w:val="00BE73D1"/>
    <w:rsid w:val="00BF0C80"/>
    <w:rsid w:val="00BF1F99"/>
    <w:rsid w:val="00BF2BF0"/>
    <w:rsid w:val="00BF52AF"/>
    <w:rsid w:val="00BF61E2"/>
    <w:rsid w:val="00BF7C1E"/>
    <w:rsid w:val="00C003BF"/>
    <w:rsid w:val="00C00631"/>
    <w:rsid w:val="00C01454"/>
    <w:rsid w:val="00C018F2"/>
    <w:rsid w:val="00C01DCB"/>
    <w:rsid w:val="00C02DD6"/>
    <w:rsid w:val="00C04A74"/>
    <w:rsid w:val="00C05D64"/>
    <w:rsid w:val="00C064D1"/>
    <w:rsid w:val="00C079A5"/>
    <w:rsid w:val="00C1057C"/>
    <w:rsid w:val="00C10EDB"/>
    <w:rsid w:val="00C110D2"/>
    <w:rsid w:val="00C11882"/>
    <w:rsid w:val="00C1193F"/>
    <w:rsid w:val="00C12F4B"/>
    <w:rsid w:val="00C13096"/>
    <w:rsid w:val="00C1358C"/>
    <w:rsid w:val="00C139DB"/>
    <w:rsid w:val="00C13E6F"/>
    <w:rsid w:val="00C16101"/>
    <w:rsid w:val="00C1630F"/>
    <w:rsid w:val="00C16A5E"/>
    <w:rsid w:val="00C17965"/>
    <w:rsid w:val="00C21570"/>
    <w:rsid w:val="00C21B1E"/>
    <w:rsid w:val="00C21B5B"/>
    <w:rsid w:val="00C23BA7"/>
    <w:rsid w:val="00C23F95"/>
    <w:rsid w:val="00C2431C"/>
    <w:rsid w:val="00C245D5"/>
    <w:rsid w:val="00C24A53"/>
    <w:rsid w:val="00C24DF2"/>
    <w:rsid w:val="00C272F0"/>
    <w:rsid w:val="00C2794D"/>
    <w:rsid w:val="00C30A43"/>
    <w:rsid w:val="00C316D2"/>
    <w:rsid w:val="00C31F09"/>
    <w:rsid w:val="00C325E6"/>
    <w:rsid w:val="00C32C81"/>
    <w:rsid w:val="00C330E7"/>
    <w:rsid w:val="00C3325C"/>
    <w:rsid w:val="00C33C5A"/>
    <w:rsid w:val="00C33F2C"/>
    <w:rsid w:val="00C3520C"/>
    <w:rsid w:val="00C35EC2"/>
    <w:rsid w:val="00C4130D"/>
    <w:rsid w:val="00C41A22"/>
    <w:rsid w:val="00C41C4A"/>
    <w:rsid w:val="00C41C9B"/>
    <w:rsid w:val="00C424D7"/>
    <w:rsid w:val="00C42A86"/>
    <w:rsid w:val="00C42DE7"/>
    <w:rsid w:val="00C43494"/>
    <w:rsid w:val="00C43A8D"/>
    <w:rsid w:val="00C43E05"/>
    <w:rsid w:val="00C43F78"/>
    <w:rsid w:val="00C442EC"/>
    <w:rsid w:val="00C44A5B"/>
    <w:rsid w:val="00C453D2"/>
    <w:rsid w:val="00C45DF8"/>
    <w:rsid w:val="00C46343"/>
    <w:rsid w:val="00C4748A"/>
    <w:rsid w:val="00C5018C"/>
    <w:rsid w:val="00C51094"/>
    <w:rsid w:val="00C51358"/>
    <w:rsid w:val="00C51713"/>
    <w:rsid w:val="00C518C9"/>
    <w:rsid w:val="00C51C6E"/>
    <w:rsid w:val="00C52867"/>
    <w:rsid w:val="00C54403"/>
    <w:rsid w:val="00C544B0"/>
    <w:rsid w:val="00C54A16"/>
    <w:rsid w:val="00C54D80"/>
    <w:rsid w:val="00C576F2"/>
    <w:rsid w:val="00C579E7"/>
    <w:rsid w:val="00C61220"/>
    <w:rsid w:val="00C62889"/>
    <w:rsid w:val="00C62CE5"/>
    <w:rsid w:val="00C62ECE"/>
    <w:rsid w:val="00C651E4"/>
    <w:rsid w:val="00C65A19"/>
    <w:rsid w:val="00C65DC7"/>
    <w:rsid w:val="00C70082"/>
    <w:rsid w:val="00C70FAE"/>
    <w:rsid w:val="00C71F85"/>
    <w:rsid w:val="00C727C1"/>
    <w:rsid w:val="00C72A3C"/>
    <w:rsid w:val="00C73CFC"/>
    <w:rsid w:val="00C7526F"/>
    <w:rsid w:val="00C759E7"/>
    <w:rsid w:val="00C75B64"/>
    <w:rsid w:val="00C76F83"/>
    <w:rsid w:val="00C7792E"/>
    <w:rsid w:val="00C7794D"/>
    <w:rsid w:val="00C77D58"/>
    <w:rsid w:val="00C80651"/>
    <w:rsid w:val="00C80962"/>
    <w:rsid w:val="00C813A2"/>
    <w:rsid w:val="00C8160B"/>
    <w:rsid w:val="00C81E5B"/>
    <w:rsid w:val="00C84CF1"/>
    <w:rsid w:val="00C85435"/>
    <w:rsid w:val="00C85B7C"/>
    <w:rsid w:val="00C87B63"/>
    <w:rsid w:val="00C900D2"/>
    <w:rsid w:val="00C90645"/>
    <w:rsid w:val="00C90A2D"/>
    <w:rsid w:val="00C90E7B"/>
    <w:rsid w:val="00C90ECF"/>
    <w:rsid w:val="00C91E6B"/>
    <w:rsid w:val="00C921AA"/>
    <w:rsid w:val="00C9378D"/>
    <w:rsid w:val="00C93E14"/>
    <w:rsid w:val="00C94AD4"/>
    <w:rsid w:val="00C9594A"/>
    <w:rsid w:val="00C96104"/>
    <w:rsid w:val="00C962BE"/>
    <w:rsid w:val="00C9688A"/>
    <w:rsid w:val="00C96DFA"/>
    <w:rsid w:val="00C96F8C"/>
    <w:rsid w:val="00C9787E"/>
    <w:rsid w:val="00CA0A87"/>
    <w:rsid w:val="00CA12F8"/>
    <w:rsid w:val="00CA27FF"/>
    <w:rsid w:val="00CA49E0"/>
    <w:rsid w:val="00CA4F62"/>
    <w:rsid w:val="00CA54A1"/>
    <w:rsid w:val="00CA612C"/>
    <w:rsid w:val="00CA631E"/>
    <w:rsid w:val="00CA6CDD"/>
    <w:rsid w:val="00CA6FC5"/>
    <w:rsid w:val="00CB00E5"/>
    <w:rsid w:val="00CB2037"/>
    <w:rsid w:val="00CB23A6"/>
    <w:rsid w:val="00CB71C8"/>
    <w:rsid w:val="00CB75B9"/>
    <w:rsid w:val="00CC095C"/>
    <w:rsid w:val="00CC1B44"/>
    <w:rsid w:val="00CC1D89"/>
    <w:rsid w:val="00CC2EEC"/>
    <w:rsid w:val="00CC3A12"/>
    <w:rsid w:val="00CC4199"/>
    <w:rsid w:val="00CC5EA5"/>
    <w:rsid w:val="00CC7349"/>
    <w:rsid w:val="00CC799A"/>
    <w:rsid w:val="00CC7D20"/>
    <w:rsid w:val="00CC7F19"/>
    <w:rsid w:val="00CC7F57"/>
    <w:rsid w:val="00CD219B"/>
    <w:rsid w:val="00CD2542"/>
    <w:rsid w:val="00CD3853"/>
    <w:rsid w:val="00CD6F85"/>
    <w:rsid w:val="00CD740D"/>
    <w:rsid w:val="00CD7943"/>
    <w:rsid w:val="00CE009E"/>
    <w:rsid w:val="00CE0C29"/>
    <w:rsid w:val="00CE19B4"/>
    <w:rsid w:val="00CE3447"/>
    <w:rsid w:val="00CE3488"/>
    <w:rsid w:val="00CE45C2"/>
    <w:rsid w:val="00CE4717"/>
    <w:rsid w:val="00CE4C59"/>
    <w:rsid w:val="00CE50C5"/>
    <w:rsid w:val="00CE66C7"/>
    <w:rsid w:val="00CE6704"/>
    <w:rsid w:val="00CE7304"/>
    <w:rsid w:val="00CE73ED"/>
    <w:rsid w:val="00CE7935"/>
    <w:rsid w:val="00CF104E"/>
    <w:rsid w:val="00CF106F"/>
    <w:rsid w:val="00CF1363"/>
    <w:rsid w:val="00CF150F"/>
    <w:rsid w:val="00CF384E"/>
    <w:rsid w:val="00CF397C"/>
    <w:rsid w:val="00CF64DF"/>
    <w:rsid w:val="00CF7060"/>
    <w:rsid w:val="00CF786B"/>
    <w:rsid w:val="00CF7941"/>
    <w:rsid w:val="00CF7E5A"/>
    <w:rsid w:val="00D00646"/>
    <w:rsid w:val="00D007C5"/>
    <w:rsid w:val="00D01691"/>
    <w:rsid w:val="00D02D77"/>
    <w:rsid w:val="00D036CF"/>
    <w:rsid w:val="00D04141"/>
    <w:rsid w:val="00D04734"/>
    <w:rsid w:val="00D0518C"/>
    <w:rsid w:val="00D06A76"/>
    <w:rsid w:val="00D07575"/>
    <w:rsid w:val="00D105A4"/>
    <w:rsid w:val="00D106E7"/>
    <w:rsid w:val="00D10D2E"/>
    <w:rsid w:val="00D10ECA"/>
    <w:rsid w:val="00D119B7"/>
    <w:rsid w:val="00D11CE5"/>
    <w:rsid w:val="00D12E66"/>
    <w:rsid w:val="00D13207"/>
    <w:rsid w:val="00D137F0"/>
    <w:rsid w:val="00D1395C"/>
    <w:rsid w:val="00D14C5E"/>
    <w:rsid w:val="00D15D70"/>
    <w:rsid w:val="00D15E64"/>
    <w:rsid w:val="00D17565"/>
    <w:rsid w:val="00D17E59"/>
    <w:rsid w:val="00D17F85"/>
    <w:rsid w:val="00D20F48"/>
    <w:rsid w:val="00D218D0"/>
    <w:rsid w:val="00D2223B"/>
    <w:rsid w:val="00D22AAB"/>
    <w:rsid w:val="00D235B9"/>
    <w:rsid w:val="00D24FE8"/>
    <w:rsid w:val="00D25441"/>
    <w:rsid w:val="00D30089"/>
    <w:rsid w:val="00D30F14"/>
    <w:rsid w:val="00D316E7"/>
    <w:rsid w:val="00D32DCB"/>
    <w:rsid w:val="00D3364F"/>
    <w:rsid w:val="00D343B7"/>
    <w:rsid w:val="00D34D89"/>
    <w:rsid w:val="00D36670"/>
    <w:rsid w:val="00D36DC1"/>
    <w:rsid w:val="00D411D4"/>
    <w:rsid w:val="00D4160C"/>
    <w:rsid w:val="00D41668"/>
    <w:rsid w:val="00D4190D"/>
    <w:rsid w:val="00D41D86"/>
    <w:rsid w:val="00D432FF"/>
    <w:rsid w:val="00D43352"/>
    <w:rsid w:val="00D452D6"/>
    <w:rsid w:val="00D45A0C"/>
    <w:rsid w:val="00D464A0"/>
    <w:rsid w:val="00D46BB4"/>
    <w:rsid w:val="00D51814"/>
    <w:rsid w:val="00D51FF2"/>
    <w:rsid w:val="00D5243F"/>
    <w:rsid w:val="00D52A72"/>
    <w:rsid w:val="00D52FD7"/>
    <w:rsid w:val="00D542A1"/>
    <w:rsid w:val="00D55A19"/>
    <w:rsid w:val="00D56069"/>
    <w:rsid w:val="00D60CAB"/>
    <w:rsid w:val="00D60CB5"/>
    <w:rsid w:val="00D60F31"/>
    <w:rsid w:val="00D61002"/>
    <w:rsid w:val="00D617AD"/>
    <w:rsid w:val="00D61C0F"/>
    <w:rsid w:val="00D6309D"/>
    <w:rsid w:val="00D63270"/>
    <w:rsid w:val="00D63AD2"/>
    <w:rsid w:val="00D63AE7"/>
    <w:rsid w:val="00D65551"/>
    <w:rsid w:val="00D66C4C"/>
    <w:rsid w:val="00D67EBD"/>
    <w:rsid w:val="00D67F52"/>
    <w:rsid w:val="00D70653"/>
    <w:rsid w:val="00D70891"/>
    <w:rsid w:val="00D70F20"/>
    <w:rsid w:val="00D71B88"/>
    <w:rsid w:val="00D71BD8"/>
    <w:rsid w:val="00D72EFC"/>
    <w:rsid w:val="00D7360E"/>
    <w:rsid w:val="00D73BCF"/>
    <w:rsid w:val="00D75392"/>
    <w:rsid w:val="00D75927"/>
    <w:rsid w:val="00D75F99"/>
    <w:rsid w:val="00D75FA5"/>
    <w:rsid w:val="00D76C37"/>
    <w:rsid w:val="00D76D8A"/>
    <w:rsid w:val="00D80730"/>
    <w:rsid w:val="00D80827"/>
    <w:rsid w:val="00D81365"/>
    <w:rsid w:val="00D821A3"/>
    <w:rsid w:val="00D82C41"/>
    <w:rsid w:val="00D83937"/>
    <w:rsid w:val="00D86724"/>
    <w:rsid w:val="00D86847"/>
    <w:rsid w:val="00D86AB8"/>
    <w:rsid w:val="00D86BA9"/>
    <w:rsid w:val="00D86EE5"/>
    <w:rsid w:val="00D87E00"/>
    <w:rsid w:val="00D90B23"/>
    <w:rsid w:val="00D90F05"/>
    <w:rsid w:val="00D91D66"/>
    <w:rsid w:val="00D93BBA"/>
    <w:rsid w:val="00D95703"/>
    <w:rsid w:val="00D95CC1"/>
    <w:rsid w:val="00D96959"/>
    <w:rsid w:val="00D97D74"/>
    <w:rsid w:val="00DA03EE"/>
    <w:rsid w:val="00DA1574"/>
    <w:rsid w:val="00DA376B"/>
    <w:rsid w:val="00DA3A42"/>
    <w:rsid w:val="00DA3E33"/>
    <w:rsid w:val="00DA66D7"/>
    <w:rsid w:val="00DA754E"/>
    <w:rsid w:val="00DA7A79"/>
    <w:rsid w:val="00DA7F4A"/>
    <w:rsid w:val="00DB0110"/>
    <w:rsid w:val="00DB0CAB"/>
    <w:rsid w:val="00DB0E11"/>
    <w:rsid w:val="00DB2B55"/>
    <w:rsid w:val="00DB5B50"/>
    <w:rsid w:val="00DB6658"/>
    <w:rsid w:val="00DB6CAE"/>
    <w:rsid w:val="00DC0A25"/>
    <w:rsid w:val="00DC0CDA"/>
    <w:rsid w:val="00DC11AA"/>
    <w:rsid w:val="00DC1BDF"/>
    <w:rsid w:val="00DC1EC2"/>
    <w:rsid w:val="00DC1F20"/>
    <w:rsid w:val="00DC233A"/>
    <w:rsid w:val="00DC31FB"/>
    <w:rsid w:val="00DC3525"/>
    <w:rsid w:val="00DC3929"/>
    <w:rsid w:val="00DC3D3A"/>
    <w:rsid w:val="00DC4B2F"/>
    <w:rsid w:val="00DC4BA4"/>
    <w:rsid w:val="00DC5866"/>
    <w:rsid w:val="00DC5FD7"/>
    <w:rsid w:val="00DD112E"/>
    <w:rsid w:val="00DD3901"/>
    <w:rsid w:val="00DD4D3E"/>
    <w:rsid w:val="00DD5F7B"/>
    <w:rsid w:val="00DD6069"/>
    <w:rsid w:val="00DD6677"/>
    <w:rsid w:val="00DD6680"/>
    <w:rsid w:val="00DD72DF"/>
    <w:rsid w:val="00DE0E39"/>
    <w:rsid w:val="00DE1476"/>
    <w:rsid w:val="00DE1759"/>
    <w:rsid w:val="00DE1B34"/>
    <w:rsid w:val="00DE210C"/>
    <w:rsid w:val="00DE53F0"/>
    <w:rsid w:val="00DE569D"/>
    <w:rsid w:val="00DE57CF"/>
    <w:rsid w:val="00DE58B3"/>
    <w:rsid w:val="00DE6A42"/>
    <w:rsid w:val="00DE6C4F"/>
    <w:rsid w:val="00DE7C5B"/>
    <w:rsid w:val="00DF07FE"/>
    <w:rsid w:val="00DF2DA4"/>
    <w:rsid w:val="00DF43C5"/>
    <w:rsid w:val="00DF483A"/>
    <w:rsid w:val="00DF4A30"/>
    <w:rsid w:val="00DF6852"/>
    <w:rsid w:val="00DF7014"/>
    <w:rsid w:val="00DF702C"/>
    <w:rsid w:val="00DF7366"/>
    <w:rsid w:val="00DF7C18"/>
    <w:rsid w:val="00E0040D"/>
    <w:rsid w:val="00E00607"/>
    <w:rsid w:val="00E00784"/>
    <w:rsid w:val="00E009BD"/>
    <w:rsid w:val="00E03869"/>
    <w:rsid w:val="00E03A0F"/>
    <w:rsid w:val="00E040DF"/>
    <w:rsid w:val="00E0424B"/>
    <w:rsid w:val="00E045B4"/>
    <w:rsid w:val="00E04751"/>
    <w:rsid w:val="00E107AF"/>
    <w:rsid w:val="00E112FA"/>
    <w:rsid w:val="00E1213D"/>
    <w:rsid w:val="00E12305"/>
    <w:rsid w:val="00E12549"/>
    <w:rsid w:val="00E14726"/>
    <w:rsid w:val="00E15DEB"/>
    <w:rsid w:val="00E16A00"/>
    <w:rsid w:val="00E1701B"/>
    <w:rsid w:val="00E17F16"/>
    <w:rsid w:val="00E209F7"/>
    <w:rsid w:val="00E20EAF"/>
    <w:rsid w:val="00E20FF5"/>
    <w:rsid w:val="00E23F61"/>
    <w:rsid w:val="00E25A33"/>
    <w:rsid w:val="00E25B86"/>
    <w:rsid w:val="00E25E23"/>
    <w:rsid w:val="00E30781"/>
    <w:rsid w:val="00E30DF7"/>
    <w:rsid w:val="00E33CED"/>
    <w:rsid w:val="00E34442"/>
    <w:rsid w:val="00E349F3"/>
    <w:rsid w:val="00E37ECF"/>
    <w:rsid w:val="00E41B7A"/>
    <w:rsid w:val="00E41F4C"/>
    <w:rsid w:val="00E424AE"/>
    <w:rsid w:val="00E42FC5"/>
    <w:rsid w:val="00E435C6"/>
    <w:rsid w:val="00E43AC1"/>
    <w:rsid w:val="00E47E4C"/>
    <w:rsid w:val="00E500C7"/>
    <w:rsid w:val="00E50558"/>
    <w:rsid w:val="00E5172D"/>
    <w:rsid w:val="00E51E2F"/>
    <w:rsid w:val="00E52AE3"/>
    <w:rsid w:val="00E52AF3"/>
    <w:rsid w:val="00E538FA"/>
    <w:rsid w:val="00E53918"/>
    <w:rsid w:val="00E54B7A"/>
    <w:rsid w:val="00E559F2"/>
    <w:rsid w:val="00E562EA"/>
    <w:rsid w:val="00E56BF6"/>
    <w:rsid w:val="00E60CEF"/>
    <w:rsid w:val="00E6126D"/>
    <w:rsid w:val="00E61345"/>
    <w:rsid w:val="00E617B8"/>
    <w:rsid w:val="00E64734"/>
    <w:rsid w:val="00E6555C"/>
    <w:rsid w:val="00E6606C"/>
    <w:rsid w:val="00E67602"/>
    <w:rsid w:val="00E7014B"/>
    <w:rsid w:val="00E709B1"/>
    <w:rsid w:val="00E71F64"/>
    <w:rsid w:val="00E72B30"/>
    <w:rsid w:val="00E7459F"/>
    <w:rsid w:val="00E750F6"/>
    <w:rsid w:val="00E75982"/>
    <w:rsid w:val="00E75A91"/>
    <w:rsid w:val="00E75BC9"/>
    <w:rsid w:val="00E75F58"/>
    <w:rsid w:val="00E763F7"/>
    <w:rsid w:val="00E76694"/>
    <w:rsid w:val="00E76B7F"/>
    <w:rsid w:val="00E808C4"/>
    <w:rsid w:val="00E80A28"/>
    <w:rsid w:val="00E815DD"/>
    <w:rsid w:val="00E82EF6"/>
    <w:rsid w:val="00E83D2A"/>
    <w:rsid w:val="00E8523D"/>
    <w:rsid w:val="00E85748"/>
    <w:rsid w:val="00E87773"/>
    <w:rsid w:val="00E90179"/>
    <w:rsid w:val="00E90B93"/>
    <w:rsid w:val="00E9233E"/>
    <w:rsid w:val="00E9237E"/>
    <w:rsid w:val="00E92556"/>
    <w:rsid w:val="00E92652"/>
    <w:rsid w:val="00E93C5B"/>
    <w:rsid w:val="00E9427F"/>
    <w:rsid w:val="00E94BD6"/>
    <w:rsid w:val="00E955F7"/>
    <w:rsid w:val="00E964F2"/>
    <w:rsid w:val="00E96681"/>
    <w:rsid w:val="00E96ECA"/>
    <w:rsid w:val="00E971BF"/>
    <w:rsid w:val="00E974EA"/>
    <w:rsid w:val="00E97C4D"/>
    <w:rsid w:val="00EA0ACA"/>
    <w:rsid w:val="00EA10B8"/>
    <w:rsid w:val="00EA1EE8"/>
    <w:rsid w:val="00EA24F7"/>
    <w:rsid w:val="00EA3204"/>
    <w:rsid w:val="00EA5633"/>
    <w:rsid w:val="00EA5783"/>
    <w:rsid w:val="00EB0527"/>
    <w:rsid w:val="00EB14CE"/>
    <w:rsid w:val="00EB157D"/>
    <w:rsid w:val="00EB206E"/>
    <w:rsid w:val="00EB24B0"/>
    <w:rsid w:val="00EB27EF"/>
    <w:rsid w:val="00EB2C70"/>
    <w:rsid w:val="00EB3C6F"/>
    <w:rsid w:val="00EB4660"/>
    <w:rsid w:val="00EB69B2"/>
    <w:rsid w:val="00EC04C0"/>
    <w:rsid w:val="00EC0528"/>
    <w:rsid w:val="00EC055B"/>
    <w:rsid w:val="00EC06B8"/>
    <w:rsid w:val="00EC19B4"/>
    <w:rsid w:val="00EC1B26"/>
    <w:rsid w:val="00EC20B5"/>
    <w:rsid w:val="00EC2248"/>
    <w:rsid w:val="00EC3A72"/>
    <w:rsid w:val="00EC3EAD"/>
    <w:rsid w:val="00EC4548"/>
    <w:rsid w:val="00EC5DD5"/>
    <w:rsid w:val="00EC71F0"/>
    <w:rsid w:val="00EC751D"/>
    <w:rsid w:val="00EC77D0"/>
    <w:rsid w:val="00ED0A21"/>
    <w:rsid w:val="00ED0C55"/>
    <w:rsid w:val="00ED1228"/>
    <w:rsid w:val="00ED1D92"/>
    <w:rsid w:val="00ED39B6"/>
    <w:rsid w:val="00ED3DC0"/>
    <w:rsid w:val="00ED47BA"/>
    <w:rsid w:val="00ED4D1B"/>
    <w:rsid w:val="00ED4E92"/>
    <w:rsid w:val="00ED555C"/>
    <w:rsid w:val="00ED6E81"/>
    <w:rsid w:val="00ED7164"/>
    <w:rsid w:val="00ED7314"/>
    <w:rsid w:val="00ED7C22"/>
    <w:rsid w:val="00EE03EA"/>
    <w:rsid w:val="00EE0CE5"/>
    <w:rsid w:val="00EE14E0"/>
    <w:rsid w:val="00EE3907"/>
    <w:rsid w:val="00EE4071"/>
    <w:rsid w:val="00EE4884"/>
    <w:rsid w:val="00EE4AA5"/>
    <w:rsid w:val="00EE52EE"/>
    <w:rsid w:val="00EE573F"/>
    <w:rsid w:val="00EE60A6"/>
    <w:rsid w:val="00EF09E0"/>
    <w:rsid w:val="00EF1B87"/>
    <w:rsid w:val="00EF1D8B"/>
    <w:rsid w:val="00EF2AC5"/>
    <w:rsid w:val="00EF2CE0"/>
    <w:rsid w:val="00EF483D"/>
    <w:rsid w:val="00EF57C2"/>
    <w:rsid w:val="00EF5AF6"/>
    <w:rsid w:val="00EF67F1"/>
    <w:rsid w:val="00EF7EC1"/>
    <w:rsid w:val="00F019DC"/>
    <w:rsid w:val="00F02715"/>
    <w:rsid w:val="00F03413"/>
    <w:rsid w:val="00F03852"/>
    <w:rsid w:val="00F03E2E"/>
    <w:rsid w:val="00F03EBC"/>
    <w:rsid w:val="00F04FEC"/>
    <w:rsid w:val="00F059CC"/>
    <w:rsid w:val="00F059EC"/>
    <w:rsid w:val="00F06269"/>
    <w:rsid w:val="00F0679D"/>
    <w:rsid w:val="00F070CE"/>
    <w:rsid w:val="00F07DD4"/>
    <w:rsid w:val="00F108CE"/>
    <w:rsid w:val="00F10C32"/>
    <w:rsid w:val="00F11635"/>
    <w:rsid w:val="00F11AAC"/>
    <w:rsid w:val="00F11C08"/>
    <w:rsid w:val="00F12055"/>
    <w:rsid w:val="00F14EB4"/>
    <w:rsid w:val="00F1522F"/>
    <w:rsid w:val="00F154EE"/>
    <w:rsid w:val="00F16CB3"/>
    <w:rsid w:val="00F17A23"/>
    <w:rsid w:val="00F17CF5"/>
    <w:rsid w:val="00F17E96"/>
    <w:rsid w:val="00F20A4A"/>
    <w:rsid w:val="00F20AAC"/>
    <w:rsid w:val="00F20C5D"/>
    <w:rsid w:val="00F212C4"/>
    <w:rsid w:val="00F2171F"/>
    <w:rsid w:val="00F21DFF"/>
    <w:rsid w:val="00F238AF"/>
    <w:rsid w:val="00F23C82"/>
    <w:rsid w:val="00F24A36"/>
    <w:rsid w:val="00F25449"/>
    <w:rsid w:val="00F25A87"/>
    <w:rsid w:val="00F26C11"/>
    <w:rsid w:val="00F310C2"/>
    <w:rsid w:val="00F32792"/>
    <w:rsid w:val="00F32E5C"/>
    <w:rsid w:val="00F33411"/>
    <w:rsid w:val="00F33EA2"/>
    <w:rsid w:val="00F35D09"/>
    <w:rsid w:val="00F370EA"/>
    <w:rsid w:val="00F371E9"/>
    <w:rsid w:val="00F379B4"/>
    <w:rsid w:val="00F37B46"/>
    <w:rsid w:val="00F4026C"/>
    <w:rsid w:val="00F41EB5"/>
    <w:rsid w:val="00F429C2"/>
    <w:rsid w:val="00F42F53"/>
    <w:rsid w:val="00F43B66"/>
    <w:rsid w:val="00F44AAD"/>
    <w:rsid w:val="00F44E45"/>
    <w:rsid w:val="00F47471"/>
    <w:rsid w:val="00F501EF"/>
    <w:rsid w:val="00F50617"/>
    <w:rsid w:val="00F528AF"/>
    <w:rsid w:val="00F52AD4"/>
    <w:rsid w:val="00F542E0"/>
    <w:rsid w:val="00F55073"/>
    <w:rsid w:val="00F551F9"/>
    <w:rsid w:val="00F55882"/>
    <w:rsid w:val="00F55AAA"/>
    <w:rsid w:val="00F560C0"/>
    <w:rsid w:val="00F577FF"/>
    <w:rsid w:val="00F57DB2"/>
    <w:rsid w:val="00F57FC9"/>
    <w:rsid w:val="00F601EA"/>
    <w:rsid w:val="00F6105F"/>
    <w:rsid w:val="00F61130"/>
    <w:rsid w:val="00F62A97"/>
    <w:rsid w:val="00F62DF4"/>
    <w:rsid w:val="00F63A77"/>
    <w:rsid w:val="00F63BA2"/>
    <w:rsid w:val="00F63DB7"/>
    <w:rsid w:val="00F645B5"/>
    <w:rsid w:val="00F64FF3"/>
    <w:rsid w:val="00F658B6"/>
    <w:rsid w:val="00F66500"/>
    <w:rsid w:val="00F66B83"/>
    <w:rsid w:val="00F66FA8"/>
    <w:rsid w:val="00F67E84"/>
    <w:rsid w:val="00F708F9"/>
    <w:rsid w:val="00F70B6E"/>
    <w:rsid w:val="00F71991"/>
    <w:rsid w:val="00F741BE"/>
    <w:rsid w:val="00F74960"/>
    <w:rsid w:val="00F74E13"/>
    <w:rsid w:val="00F75CB9"/>
    <w:rsid w:val="00F76379"/>
    <w:rsid w:val="00F7650D"/>
    <w:rsid w:val="00F76841"/>
    <w:rsid w:val="00F7790F"/>
    <w:rsid w:val="00F77AB6"/>
    <w:rsid w:val="00F8076A"/>
    <w:rsid w:val="00F81AED"/>
    <w:rsid w:val="00F8277D"/>
    <w:rsid w:val="00F82CAD"/>
    <w:rsid w:val="00F8304C"/>
    <w:rsid w:val="00F8424A"/>
    <w:rsid w:val="00F84263"/>
    <w:rsid w:val="00F8574A"/>
    <w:rsid w:val="00F85B91"/>
    <w:rsid w:val="00F862E1"/>
    <w:rsid w:val="00F86D43"/>
    <w:rsid w:val="00F86F21"/>
    <w:rsid w:val="00F870A1"/>
    <w:rsid w:val="00F8732D"/>
    <w:rsid w:val="00F87443"/>
    <w:rsid w:val="00F914E2"/>
    <w:rsid w:val="00F92293"/>
    <w:rsid w:val="00F92D65"/>
    <w:rsid w:val="00F9364B"/>
    <w:rsid w:val="00F936AC"/>
    <w:rsid w:val="00F9373A"/>
    <w:rsid w:val="00F9431E"/>
    <w:rsid w:val="00F950F2"/>
    <w:rsid w:val="00F96CC2"/>
    <w:rsid w:val="00FA0B9D"/>
    <w:rsid w:val="00FA0D47"/>
    <w:rsid w:val="00FA1495"/>
    <w:rsid w:val="00FA1EB2"/>
    <w:rsid w:val="00FA2E99"/>
    <w:rsid w:val="00FA34C2"/>
    <w:rsid w:val="00FA3FDE"/>
    <w:rsid w:val="00FA4088"/>
    <w:rsid w:val="00FA5100"/>
    <w:rsid w:val="00FA59A5"/>
    <w:rsid w:val="00FA5D5A"/>
    <w:rsid w:val="00FA6872"/>
    <w:rsid w:val="00FA7905"/>
    <w:rsid w:val="00FA7EC1"/>
    <w:rsid w:val="00FB1028"/>
    <w:rsid w:val="00FB3511"/>
    <w:rsid w:val="00FB3A9B"/>
    <w:rsid w:val="00FB4B27"/>
    <w:rsid w:val="00FB59E9"/>
    <w:rsid w:val="00FB5A23"/>
    <w:rsid w:val="00FB5D0C"/>
    <w:rsid w:val="00FB63D5"/>
    <w:rsid w:val="00FB65CE"/>
    <w:rsid w:val="00FB68EF"/>
    <w:rsid w:val="00FB73EC"/>
    <w:rsid w:val="00FB747F"/>
    <w:rsid w:val="00FB7F4B"/>
    <w:rsid w:val="00FB7F66"/>
    <w:rsid w:val="00FC0FAD"/>
    <w:rsid w:val="00FC1E23"/>
    <w:rsid w:val="00FC21C7"/>
    <w:rsid w:val="00FC3C5A"/>
    <w:rsid w:val="00FC4E21"/>
    <w:rsid w:val="00FC4ED2"/>
    <w:rsid w:val="00FC4F08"/>
    <w:rsid w:val="00FC6356"/>
    <w:rsid w:val="00FC6EB4"/>
    <w:rsid w:val="00FC77D9"/>
    <w:rsid w:val="00FC7BE7"/>
    <w:rsid w:val="00FD034B"/>
    <w:rsid w:val="00FD0799"/>
    <w:rsid w:val="00FD0DF9"/>
    <w:rsid w:val="00FD1088"/>
    <w:rsid w:val="00FD2490"/>
    <w:rsid w:val="00FD2DF2"/>
    <w:rsid w:val="00FD48C1"/>
    <w:rsid w:val="00FD62B4"/>
    <w:rsid w:val="00FD65B2"/>
    <w:rsid w:val="00FD6F42"/>
    <w:rsid w:val="00FD7278"/>
    <w:rsid w:val="00FD735F"/>
    <w:rsid w:val="00FE00F7"/>
    <w:rsid w:val="00FE0D6D"/>
    <w:rsid w:val="00FE1042"/>
    <w:rsid w:val="00FE10D6"/>
    <w:rsid w:val="00FE1A32"/>
    <w:rsid w:val="00FE1B32"/>
    <w:rsid w:val="00FE1F56"/>
    <w:rsid w:val="00FE3169"/>
    <w:rsid w:val="00FE3438"/>
    <w:rsid w:val="00FE5691"/>
    <w:rsid w:val="00FE5CC2"/>
    <w:rsid w:val="00FE78BD"/>
    <w:rsid w:val="00FE7BFA"/>
    <w:rsid w:val="00FF022F"/>
    <w:rsid w:val="00FF10C2"/>
    <w:rsid w:val="00FF3873"/>
    <w:rsid w:val="00FF5F3B"/>
    <w:rsid w:val="00FF6803"/>
    <w:rsid w:val="00FF705F"/>
    <w:rsid w:val="00FF7686"/>
    <w:rsid w:val="00FF7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5ACE8C"/>
  <w15:chartTrackingRefBased/>
  <w15:docId w15:val="{ECF548DD-B771-45DE-827D-99153270D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1B212E" w:themeColor="text1"/>
        <w:sz w:val="22"/>
        <w:szCs w:val="22"/>
        <w:lang w:val="de-DE" w:eastAsia="en-US" w:bidi="ar-SA"/>
      </w:rPr>
    </w:rPrDefault>
    <w:pPrDefault>
      <w:pPr>
        <w:spacing w:after="120" w:line="288" w:lineRule="auto"/>
      </w:pPr>
    </w:pPrDefault>
  </w:docDefaults>
  <w:latentStyles w:defLockedState="0" w:defUIPriority="99" w:defSemiHidden="0" w:defUnhideWhenUsed="0" w:defQFormat="0" w:count="376">
    <w:lsdException w:name="Normal" w:qFormat="1"/>
    <w:lsdException w:name="heading 1" w:uiPriority="22" w:qFormat="1"/>
    <w:lsdException w:name="heading 2" w:semiHidden="1" w:uiPriority="22" w:unhideWhenUsed="1" w:qFormat="1"/>
    <w:lsdException w:name="heading 3" w:semiHidden="1" w:uiPriority="22" w:unhideWhenUsed="1" w:qFormat="1"/>
    <w:lsdException w:name="heading 4" w:semiHidden="1" w:uiPriority="22" w:unhideWhenUsed="1" w:qFormat="1"/>
    <w:lsdException w:name="heading 5" w:semiHidden="1" w:uiPriority="22" w:unhideWhenUsed="1" w:qFormat="1"/>
    <w:lsdException w:name="heading 6" w:semiHidden="1" w:uiPriority="22" w:unhideWhenUsed="1"/>
    <w:lsdException w:name="heading 7" w:semiHidden="1" w:uiPriority="22" w:unhideWhenUsed="1"/>
    <w:lsdException w:name="heading 8" w:semiHidden="1" w:uiPriority="22" w:unhideWhenUsed="1"/>
    <w:lsdException w:name="heading 9" w:semiHidden="1" w:uiPriority="22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4" w:unhideWhenUsed="1"/>
    <w:lsdException w:name="toc 7" w:semiHidden="1" w:uiPriority="39" w:unhideWhenUsed="1"/>
    <w:lsdException w:name="toc 8" w:semiHidden="1" w:uiPriority="34" w:unhideWhenUsed="1"/>
    <w:lsdException w:name="toc 9" w:semiHidden="1" w:uiPriority="34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34"/>
    <w:lsdException w:name="footer" w:semiHidden="1" w:uiPriority="37" w:unhideWhenUsed="1"/>
    <w:lsdException w:name="index heading" w:semiHidden="1" w:unhideWhenUsed="1"/>
    <w:lsdException w:name="caption" w:semiHidden="1" w:uiPriority="24" w:unhideWhenUsed="1" w:qFormat="1"/>
    <w:lsdException w:name="table of figures" w:semiHidden="1" w:uiPriority="25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qFormat="1"/>
    <w:lsdException w:name="List Number" w:semiHidden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qFormat="1"/>
    <w:lsdException w:name="List Bullet 3" w:semiHidden="1" w:qFormat="1"/>
    <w:lsdException w:name="List Bullet 4" w:semiHidden="1" w:qFormat="1"/>
    <w:lsdException w:name="List Bullet 5" w:semiHidden="1" w:qFormat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2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16" w:unhideWhenUsed="1" w:qFormat="1"/>
    <w:lsdException w:name="Hyperlink" w:semiHidden="1" w:unhideWhenUsed="1" w:qFormat="1"/>
    <w:lsdException w:name="FollowedHyperlink" w:semiHidden="1" w:uiPriority="20" w:unhideWhenUsed="1"/>
    <w:lsdException w:name="Strong" w:uiPriority="17" w:qFormat="1"/>
    <w:lsdException w:name="Emphasis" w:uiPriority="17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32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8" w:qFormat="1"/>
    <w:lsdException w:name="Intense Quote" w:uiPriority="18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qFormat="1"/>
    <w:lsdException w:name="Intense Emphasis" w:uiPriority="17" w:qFormat="1"/>
    <w:lsdException w:name="Subtle Reference" w:semiHidden="1" w:qFormat="1"/>
    <w:lsdException w:name="Intense Reference" w:uiPriority="19" w:qFormat="1"/>
    <w:lsdException w:name="Book Title" w:semiHidden="1" w:unhideWhenUsed="1"/>
    <w:lsdException w:name="Bibliography" w:semiHidden="1" w:unhideWhenUsed="1"/>
    <w:lsdException w:name="TOC Heading" w:semiHidden="1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locked="1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268F1"/>
  </w:style>
  <w:style w:type="paragraph" w:styleId="berschrift1">
    <w:name w:val="heading 1"/>
    <w:basedOn w:val="Standard"/>
    <w:next w:val="Standard"/>
    <w:link w:val="berschrift1Zchn"/>
    <w:uiPriority w:val="5"/>
    <w:qFormat/>
    <w:rsid w:val="00710507"/>
    <w:pPr>
      <w:keepNext/>
      <w:keepLines/>
      <w:spacing w:before="320" w:after="240"/>
      <w:outlineLvl w:val="0"/>
    </w:pPr>
    <w:rPr>
      <w:rFonts w:asciiTheme="majorHAnsi" w:eastAsiaTheme="majorEastAsia" w:hAnsiTheme="majorHAnsi" w:cstheme="majorBidi"/>
      <w:color w:val="B39C4D" w:themeColor="accent1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5"/>
    <w:unhideWhenUsed/>
    <w:qFormat/>
    <w:rsid w:val="00B31EF3"/>
    <w:pPr>
      <w:keepNext/>
      <w:keepLines/>
      <w:spacing w:before="280" w:after="180"/>
      <w:outlineLvl w:val="1"/>
    </w:pPr>
    <w:rPr>
      <w:rFonts w:asciiTheme="majorHAnsi" w:eastAsiaTheme="majorEastAsia" w:hAnsiTheme="majorHAnsi" w:cstheme="majorBidi"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5"/>
    <w:unhideWhenUsed/>
    <w:qFormat/>
    <w:rsid w:val="00710507"/>
    <w:pPr>
      <w:keepNext/>
      <w:keepLines/>
      <w:spacing w:before="240" w:after="180"/>
      <w:outlineLvl w:val="2"/>
    </w:pPr>
    <w:rPr>
      <w:rFonts w:asciiTheme="majorHAnsi" w:eastAsiaTheme="majorEastAsia" w:hAnsiTheme="majorHAnsi" w:cstheme="majorBidi"/>
      <w:sz w:val="24"/>
    </w:rPr>
  </w:style>
  <w:style w:type="paragraph" w:styleId="berschrift4">
    <w:name w:val="heading 4"/>
    <w:basedOn w:val="Standard"/>
    <w:next w:val="Standard"/>
    <w:link w:val="berschrift4Zchn"/>
    <w:uiPriority w:val="5"/>
    <w:unhideWhenUsed/>
    <w:qFormat/>
    <w:rsid w:val="00710507"/>
    <w:pPr>
      <w:keepNext/>
      <w:keepLines/>
      <w:spacing w:before="240"/>
      <w:outlineLvl w:val="3"/>
    </w:pPr>
    <w:rPr>
      <w:rFonts w:asciiTheme="majorHAnsi" w:eastAsiaTheme="majorEastAsia" w:hAnsiTheme="majorHAnsi" w:cstheme="majorBidi"/>
      <w:iCs/>
    </w:rPr>
  </w:style>
  <w:style w:type="paragraph" w:styleId="berschrift5">
    <w:name w:val="heading 5"/>
    <w:basedOn w:val="Standard"/>
    <w:next w:val="Standard"/>
    <w:link w:val="berschrift5Zchn"/>
    <w:uiPriority w:val="5"/>
    <w:unhideWhenUsed/>
    <w:qFormat/>
    <w:rsid w:val="00710507"/>
    <w:pPr>
      <w:keepNext/>
      <w:keepLines/>
      <w:spacing w:before="240"/>
      <w:outlineLvl w:val="4"/>
    </w:pPr>
    <w:rPr>
      <w:rFonts w:asciiTheme="majorHAnsi" w:eastAsiaTheme="majorEastAsia" w:hAnsiTheme="majorHAnsi" w:cstheme="majorBidi"/>
      <w:color w:val="464F57"/>
    </w:rPr>
  </w:style>
  <w:style w:type="paragraph" w:styleId="berschrift6">
    <w:name w:val="heading 6"/>
    <w:basedOn w:val="berschrift1"/>
    <w:next w:val="Standard"/>
    <w:link w:val="berschrift6Zchn"/>
    <w:uiPriority w:val="6"/>
    <w:semiHidden/>
    <w:rsid w:val="005E7E08"/>
    <w:pPr>
      <w:spacing w:before="240" w:after="100"/>
      <w:outlineLvl w:val="5"/>
    </w:pPr>
    <w:rPr>
      <w:rFonts w:asciiTheme="minorHAnsi" w:hAnsiTheme="minorHAnsi"/>
      <w:color w:val="1B212E" w:themeColor="text1"/>
      <w:sz w:val="24"/>
    </w:rPr>
  </w:style>
  <w:style w:type="paragraph" w:styleId="berschrift7">
    <w:name w:val="heading 7"/>
    <w:basedOn w:val="Standard"/>
    <w:next w:val="Standard"/>
    <w:link w:val="berschrift7Zchn"/>
    <w:uiPriority w:val="6"/>
    <w:semiHidden/>
    <w:rsid w:val="005E7E08"/>
    <w:pPr>
      <w:keepNext/>
      <w:keepLines/>
      <w:spacing w:before="240" w:after="100"/>
      <w:outlineLvl w:val="6"/>
    </w:pPr>
    <w:rPr>
      <w:rFonts w:eastAsiaTheme="majorEastAsia" w:cstheme="majorBidi"/>
      <w:iCs/>
    </w:rPr>
  </w:style>
  <w:style w:type="paragraph" w:styleId="berschrift8">
    <w:name w:val="heading 8"/>
    <w:basedOn w:val="Standard"/>
    <w:next w:val="Standard"/>
    <w:link w:val="berschrift8Zchn"/>
    <w:uiPriority w:val="6"/>
    <w:semiHidden/>
    <w:rsid w:val="005E7E08"/>
    <w:pPr>
      <w:keepNext/>
      <w:keepLines/>
      <w:spacing w:before="240" w:after="100"/>
      <w:outlineLvl w:val="7"/>
    </w:pPr>
    <w:rPr>
      <w:rFonts w:eastAsiaTheme="majorEastAsia" w:cstheme="majorBidi"/>
      <w:szCs w:val="21"/>
    </w:rPr>
  </w:style>
  <w:style w:type="paragraph" w:styleId="berschrift9">
    <w:name w:val="heading 9"/>
    <w:basedOn w:val="Standard"/>
    <w:next w:val="Standard"/>
    <w:link w:val="berschrift9Zchn"/>
    <w:uiPriority w:val="6"/>
    <w:semiHidden/>
    <w:rsid w:val="005E7E08"/>
    <w:pPr>
      <w:keepNext/>
      <w:keepLines/>
      <w:spacing w:before="240" w:after="100"/>
      <w:outlineLvl w:val="8"/>
    </w:pPr>
    <w:rPr>
      <w:rFonts w:eastAsiaTheme="majorEastAsia" w:cstheme="majorBidi"/>
      <w:iCs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5"/>
    <w:rsid w:val="008268F1"/>
    <w:rPr>
      <w:rFonts w:asciiTheme="majorHAnsi" w:eastAsiaTheme="majorEastAsia" w:hAnsiTheme="majorHAnsi" w:cstheme="majorBidi"/>
      <w:color w:val="B39C4D" w:themeColor="accent1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5"/>
    <w:rsid w:val="008268F1"/>
    <w:rPr>
      <w:rFonts w:asciiTheme="majorHAnsi" w:eastAsiaTheme="majorEastAsia" w:hAnsiTheme="majorHAnsi" w:cstheme="majorBidi"/>
      <w:sz w:val="28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5"/>
    <w:rsid w:val="008268F1"/>
    <w:rPr>
      <w:rFonts w:asciiTheme="majorHAnsi" w:eastAsiaTheme="majorEastAsia" w:hAnsiTheme="majorHAnsi" w:cstheme="majorBidi"/>
      <w:sz w:val="24"/>
    </w:rPr>
  </w:style>
  <w:style w:type="character" w:customStyle="1" w:styleId="berschrift4Zchn">
    <w:name w:val="Überschrift 4 Zchn"/>
    <w:basedOn w:val="Absatz-Standardschriftart"/>
    <w:link w:val="berschrift4"/>
    <w:uiPriority w:val="5"/>
    <w:rsid w:val="008268F1"/>
    <w:rPr>
      <w:rFonts w:asciiTheme="majorHAnsi" w:eastAsiaTheme="majorEastAsia" w:hAnsiTheme="majorHAnsi" w:cstheme="majorBidi"/>
      <w:iCs/>
    </w:rPr>
  </w:style>
  <w:style w:type="character" w:customStyle="1" w:styleId="berschrift5Zchn">
    <w:name w:val="Überschrift 5 Zchn"/>
    <w:basedOn w:val="Absatz-Standardschriftart"/>
    <w:link w:val="berschrift5"/>
    <w:uiPriority w:val="5"/>
    <w:rsid w:val="008268F1"/>
    <w:rPr>
      <w:rFonts w:asciiTheme="majorHAnsi" w:eastAsiaTheme="majorEastAsia" w:hAnsiTheme="majorHAnsi" w:cstheme="majorBidi"/>
      <w:color w:val="464F57"/>
    </w:rPr>
  </w:style>
  <w:style w:type="character" w:customStyle="1" w:styleId="berschrift6Zchn">
    <w:name w:val="Überschrift 6 Zchn"/>
    <w:basedOn w:val="Absatz-Standardschriftart"/>
    <w:link w:val="berschrift6"/>
    <w:uiPriority w:val="6"/>
    <w:semiHidden/>
    <w:rsid w:val="008268F1"/>
    <w:rPr>
      <w:rFonts w:eastAsiaTheme="majorEastAsia" w:cstheme="majorBidi"/>
      <w:sz w:val="24"/>
      <w:szCs w:val="32"/>
    </w:rPr>
  </w:style>
  <w:style w:type="character" w:customStyle="1" w:styleId="berschrift7Zchn">
    <w:name w:val="Überschrift 7 Zchn"/>
    <w:basedOn w:val="Absatz-Standardschriftart"/>
    <w:link w:val="berschrift7"/>
    <w:uiPriority w:val="6"/>
    <w:semiHidden/>
    <w:rsid w:val="008268F1"/>
    <w:rPr>
      <w:rFonts w:eastAsiaTheme="majorEastAsia" w:cstheme="majorBidi"/>
      <w:iCs/>
    </w:rPr>
  </w:style>
  <w:style w:type="character" w:customStyle="1" w:styleId="berschrift8Zchn">
    <w:name w:val="Überschrift 8 Zchn"/>
    <w:basedOn w:val="Absatz-Standardschriftart"/>
    <w:link w:val="berschrift8"/>
    <w:uiPriority w:val="6"/>
    <w:semiHidden/>
    <w:rsid w:val="008268F1"/>
    <w:rPr>
      <w:rFonts w:eastAsiaTheme="majorEastAsia" w:cstheme="majorBidi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6"/>
    <w:semiHidden/>
    <w:rsid w:val="008268F1"/>
    <w:rPr>
      <w:rFonts w:eastAsiaTheme="majorEastAsia" w:cstheme="majorBidi"/>
      <w:iCs/>
      <w:szCs w:val="21"/>
    </w:rPr>
  </w:style>
  <w:style w:type="paragraph" w:styleId="Titel">
    <w:name w:val="Title"/>
    <w:aliases w:val="title"/>
    <w:basedOn w:val="Standard"/>
    <w:next w:val="Untertitel"/>
    <w:link w:val="TitelZchn"/>
    <w:uiPriority w:val="7"/>
    <w:qFormat/>
    <w:rsid w:val="00CF384E"/>
    <w:pPr>
      <w:suppressAutoHyphens/>
      <w:spacing w:after="240"/>
      <w:contextualSpacing/>
    </w:pPr>
    <w:rPr>
      <w:rFonts w:asciiTheme="majorHAnsi" w:eastAsiaTheme="majorEastAsia" w:hAnsiTheme="majorHAnsi" w:cstheme="majorBidi"/>
      <w:color w:val="B39C4D" w:themeColor="accent1"/>
      <w:spacing w:val="-10"/>
      <w:kern w:val="28"/>
      <w:sz w:val="70"/>
      <w:szCs w:val="56"/>
    </w:rPr>
  </w:style>
  <w:style w:type="character" w:customStyle="1" w:styleId="TitelZchn">
    <w:name w:val="Titel Zchn"/>
    <w:aliases w:val="title Zchn"/>
    <w:basedOn w:val="Absatz-Standardschriftart"/>
    <w:link w:val="Titel"/>
    <w:uiPriority w:val="7"/>
    <w:rsid w:val="008268F1"/>
    <w:rPr>
      <w:rFonts w:asciiTheme="majorHAnsi" w:eastAsiaTheme="majorEastAsia" w:hAnsiTheme="majorHAnsi" w:cstheme="majorBidi"/>
      <w:color w:val="B39C4D" w:themeColor="accent1"/>
      <w:spacing w:val="-10"/>
      <w:kern w:val="28"/>
      <w:sz w:val="70"/>
      <w:szCs w:val="56"/>
    </w:rPr>
  </w:style>
  <w:style w:type="paragraph" w:styleId="Untertitel">
    <w:name w:val="Subtitle"/>
    <w:aliases w:val="subtitle"/>
    <w:basedOn w:val="Standard"/>
    <w:next w:val="Standard"/>
    <w:link w:val="UntertitelZchn"/>
    <w:uiPriority w:val="7"/>
    <w:qFormat/>
    <w:rsid w:val="00710507"/>
    <w:pPr>
      <w:numPr>
        <w:ilvl w:val="1"/>
      </w:numPr>
      <w:suppressAutoHyphens/>
    </w:pPr>
    <w:rPr>
      <w:rFonts w:eastAsiaTheme="minorEastAsia"/>
      <w:spacing w:val="15"/>
      <w:sz w:val="36"/>
    </w:rPr>
  </w:style>
  <w:style w:type="character" w:customStyle="1" w:styleId="UntertitelZchn">
    <w:name w:val="Untertitel Zchn"/>
    <w:aliases w:val="subtitle Zchn"/>
    <w:basedOn w:val="Absatz-Standardschriftart"/>
    <w:link w:val="Untertitel"/>
    <w:uiPriority w:val="7"/>
    <w:rsid w:val="00710507"/>
    <w:rPr>
      <w:rFonts w:eastAsiaTheme="minorEastAsia"/>
      <w:spacing w:val="15"/>
      <w:sz w:val="36"/>
    </w:rPr>
  </w:style>
  <w:style w:type="character" w:customStyle="1" w:styleId="ListenabsatzZchn">
    <w:name w:val="Listenabsatz Zchn"/>
    <w:basedOn w:val="Absatz-Standardschriftart"/>
    <w:link w:val="Listenabsatz"/>
    <w:uiPriority w:val="14"/>
    <w:rsid w:val="008268F1"/>
  </w:style>
  <w:style w:type="character" w:styleId="Hervorhebung">
    <w:name w:val="Emphasis"/>
    <w:basedOn w:val="Absatz-Standardschriftart"/>
    <w:uiPriority w:val="2"/>
    <w:qFormat/>
    <w:rsid w:val="001E73B5"/>
    <w:rPr>
      <w:b w:val="0"/>
      <w:i w:val="0"/>
      <w:iCs/>
      <w:color w:val="B39C4D" w:themeColor="accent1"/>
    </w:rPr>
  </w:style>
  <w:style w:type="character" w:styleId="IntensiveHervorhebung">
    <w:name w:val="Intense Emphasis"/>
    <w:basedOn w:val="Absatz-Standardschriftart"/>
    <w:uiPriority w:val="2"/>
    <w:qFormat/>
    <w:rsid w:val="00353602"/>
    <w:rPr>
      <w:b w:val="0"/>
      <w:i w:val="0"/>
      <w:iCs/>
      <w:color w:val="FF671F" w:themeColor="accent3"/>
    </w:rPr>
  </w:style>
  <w:style w:type="character" w:styleId="Fett">
    <w:name w:val="Strong"/>
    <w:uiPriority w:val="2"/>
    <w:qFormat/>
    <w:rsid w:val="001433CF"/>
    <w:rPr>
      <w:b/>
      <w:bCs/>
    </w:rPr>
  </w:style>
  <w:style w:type="character" w:customStyle="1" w:styleId="IntensiveEmphasisgold">
    <w:name w:val="Intensive Emphasis gold"/>
    <w:basedOn w:val="Absatz-Standardschriftart"/>
    <w:uiPriority w:val="2"/>
    <w:qFormat/>
    <w:rsid w:val="008268F1"/>
    <w:rPr>
      <w:rFonts w:asciiTheme="majorHAnsi" w:hAnsiTheme="majorHAnsi"/>
      <w:color w:val="B39C4D" w:themeColor="accent1"/>
    </w:rPr>
  </w:style>
  <w:style w:type="character" w:styleId="IntensiverVerweis">
    <w:name w:val="Intense Reference"/>
    <w:uiPriority w:val="13"/>
    <w:qFormat/>
    <w:rsid w:val="00440232"/>
    <w:rPr>
      <w:b/>
      <w:bCs/>
      <w:smallCaps/>
      <w:color w:val="B39C4D" w:themeColor="accent1"/>
      <w:spacing w:val="5"/>
    </w:rPr>
  </w:style>
  <w:style w:type="paragraph" w:styleId="IntensivesZitat">
    <w:name w:val="Intense Quote"/>
    <w:basedOn w:val="Standard"/>
    <w:next w:val="Standard"/>
    <w:link w:val="IntensivesZitatZchn"/>
    <w:uiPriority w:val="12"/>
    <w:qFormat/>
    <w:rsid w:val="000D34B5"/>
    <w:pPr>
      <w:pBdr>
        <w:top w:val="single" w:sz="4" w:space="10" w:color="B39C4D" w:themeColor="accent1"/>
        <w:bottom w:val="single" w:sz="4" w:space="10" w:color="B39C4D" w:themeColor="accent1"/>
      </w:pBdr>
      <w:spacing w:before="360" w:after="360"/>
      <w:ind w:left="864" w:right="864"/>
      <w:jc w:val="center"/>
    </w:pPr>
    <w:rPr>
      <w:i/>
      <w:iCs/>
      <w:color w:val="B39C4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12"/>
    <w:rsid w:val="005A1B2F"/>
    <w:rPr>
      <w:i/>
      <w:iCs/>
      <w:color w:val="B39C4D" w:themeColor="accent1"/>
    </w:rPr>
  </w:style>
  <w:style w:type="paragraph" w:styleId="Blocktext">
    <w:name w:val="Block Text"/>
    <w:basedOn w:val="Standard"/>
    <w:uiPriority w:val="1"/>
    <w:qFormat/>
    <w:rsid w:val="00FC3C5A"/>
    <w:pPr>
      <w:jc w:val="both"/>
    </w:pPr>
    <w:rPr>
      <w:rFonts w:eastAsiaTheme="minorEastAsia"/>
      <w:iCs/>
    </w:rPr>
  </w:style>
  <w:style w:type="paragraph" w:styleId="Listenabsatz">
    <w:name w:val="List Paragraph"/>
    <w:basedOn w:val="Standard"/>
    <w:link w:val="ListenabsatzZchn"/>
    <w:uiPriority w:val="14"/>
    <w:unhideWhenUsed/>
    <w:qFormat/>
    <w:rsid w:val="00FD2DF2"/>
    <w:pPr>
      <w:ind w:left="720"/>
      <w:contextualSpacing/>
    </w:pPr>
  </w:style>
  <w:style w:type="paragraph" w:styleId="Verzeichnis1">
    <w:name w:val="toc 1"/>
    <w:aliases w:val="index 1"/>
    <w:basedOn w:val="Standard"/>
    <w:next w:val="Standard"/>
    <w:uiPriority w:val="19"/>
    <w:unhideWhenUsed/>
    <w:rsid w:val="002F77E4"/>
    <w:pPr>
      <w:tabs>
        <w:tab w:val="right" w:leader="dot" w:pos="9015"/>
      </w:tabs>
      <w:spacing w:before="240" w:after="0"/>
      <w:ind w:right="454"/>
    </w:pPr>
    <w:rPr>
      <w:rFonts w:cs="Segoe UI Semibold"/>
      <w:b/>
      <w:noProof/>
    </w:rPr>
  </w:style>
  <w:style w:type="paragraph" w:styleId="Verzeichnis2">
    <w:name w:val="toc 2"/>
    <w:aliases w:val="index 2"/>
    <w:basedOn w:val="Standard"/>
    <w:next w:val="Standard"/>
    <w:uiPriority w:val="19"/>
    <w:unhideWhenUsed/>
    <w:rsid w:val="009C7C21"/>
    <w:pPr>
      <w:tabs>
        <w:tab w:val="left" w:pos="454"/>
        <w:tab w:val="right" w:leader="dot" w:pos="9015"/>
      </w:tabs>
      <w:spacing w:before="160" w:after="0"/>
      <w:ind w:right="454"/>
    </w:pPr>
    <w:rPr>
      <w:rFonts w:cs="Segoe UI Semibold"/>
      <w:noProof/>
    </w:rPr>
  </w:style>
  <w:style w:type="character" w:styleId="Hyperlink">
    <w:name w:val="Hyperlink"/>
    <w:uiPriority w:val="20"/>
    <w:unhideWhenUsed/>
    <w:qFormat/>
    <w:rsid w:val="000D34B5"/>
    <w:rPr>
      <w:color w:val="B39C4D" w:themeColor="accent1"/>
      <w:u w:val="single"/>
    </w:rPr>
  </w:style>
  <w:style w:type="paragraph" w:styleId="Verzeichnis3">
    <w:name w:val="toc 3"/>
    <w:aliases w:val="index 3"/>
    <w:basedOn w:val="Standard"/>
    <w:next w:val="Standard"/>
    <w:uiPriority w:val="19"/>
    <w:unhideWhenUsed/>
    <w:rsid w:val="002F77E4"/>
    <w:pPr>
      <w:tabs>
        <w:tab w:val="left" w:pos="1077"/>
        <w:tab w:val="right" w:leader="dot" w:pos="9015"/>
      </w:tabs>
      <w:spacing w:before="160" w:after="0"/>
      <w:ind w:left="1021" w:right="454" w:hanging="567"/>
    </w:pPr>
    <w:rPr>
      <w:noProof/>
    </w:rPr>
  </w:style>
  <w:style w:type="character" w:styleId="Kommentarzeichen">
    <w:name w:val="annotation reference"/>
    <w:basedOn w:val="Absatz-Standardschriftart"/>
    <w:uiPriority w:val="99"/>
    <w:semiHidden/>
    <w:unhideWhenUsed/>
    <w:rsid w:val="001433CF"/>
    <w:rPr>
      <w:rFonts w:asciiTheme="minorHAnsi" w:hAnsiTheme="minorHAnsi"/>
      <w:color w:val="1B212E" w:themeColor="text1"/>
      <w:sz w:val="14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1433CF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1433CF"/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1433CF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1433CF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433CF"/>
    <w:pPr>
      <w:spacing w:after="0" w:line="240" w:lineRule="auto"/>
    </w:pPr>
    <w:rPr>
      <w:rFonts w:cs="Segoe UI"/>
      <w:sz w:val="16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433CF"/>
    <w:rPr>
      <w:rFonts w:cs="Segoe UI"/>
      <w:sz w:val="16"/>
      <w:szCs w:val="18"/>
    </w:rPr>
  </w:style>
  <w:style w:type="character" w:styleId="HTMLBeispiel">
    <w:name w:val="HTML Sample"/>
    <w:uiPriority w:val="99"/>
    <w:semiHidden/>
    <w:unhideWhenUsed/>
    <w:rsid w:val="001433CF"/>
    <w:rPr>
      <w:rFonts w:ascii="Consolas" w:hAnsi="Consolas"/>
      <w:sz w:val="22"/>
      <w:szCs w:val="24"/>
    </w:rPr>
  </w:style>
  <w:style w:type="table" w:styleId="Gitternetztabelle1hell">
    <w:name w:val="Grid Table 1 Light"/>
    <w:basedOn w:val="NormaleTabelle"/>
    <w:uiPriority w:val="46"/>
    <w:rsid w:val="001433CF"/>
    <w:pPr>
      <w:spacing w:after="0" w:line="240" w:lineRule="auto"/>
    </w:pPr>
    <w:tblPr>
      <w:tblStyleRowBandSize w:val="1"/>
      <w:tblStyleColBandSize w:val="1"/>
      <w:tblBorders>
        <w:top w:val="single" w:sz="4" w:space="0" w:color="909EBE" w:themeColor="text1" w:themeTint="66"/>
        <w:left w:val="single" w:sz="4" w:space="0" w:color="909EBE" w:themeColor="text1" w:themeTint="66"/>
        <w:bottom w:val="single" w:sz="4" w:space="0" w:color="909EBE" w:themeColor="text1" w:themeTint="66"/>
        <w:right w:val="single" w:sz="4" w:space="0" w:color="909EBE" w:themeColor="text1" w:themeTint="66"/>
        <w:insideH w:val="single" w:sz="4" w:space="0" w:color="909EBE" w:themeColor="text1" w:themeTint="66"/>
        <w:insideV w:val="single" w:sz="4" w:space="0" w:color="909EBE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5B6F9C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B6F9C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extkrper">
    <w:name w:val="Body Text"/>
    <w:basedOn w:val="Standard"/>
    <w:link w:val="TextkrperZchn"/>
    <w:uiPriority w:val="99"/>
    <w:semiHidden/>
    <w:unhideWhenUsed/>
    <w:rsid w:val="001433CF"/>
  </w:style>
  <w:style w:type="paragraph" w:styleId="Fuzeile">
    <w:name w:val="footer"/>
    <w:aliases w:val="footer"/>
    <w:basedOn w:val="Standard"/>
    <w:link w:val="FuzeileZchn"/>
    <w:uiPriority w:val="37"/>
    <w:unhideWhenUsed/>
    <w:rsid w:val="00A6366F"/>
    <w:pPr>
      <w:widowControl w:val="0"/>
      <w:tabs>
        <w:tab w:val="center" w:pos="4536"/>
        <w:tab w:val="right" w:pos="9072"/>
      </w:tabs>
      <w:spacing w:after="0"/>
      <w:ind w:right="3402"/>
    </w:pPr>
    <w:rPr>
      <w:sz w:val="16"/>
    </w:rPr>
  </w:style>
  <w:style w:type="character" w:customStyle="1" w:styleId="FuzeileZchn">
    <w:name w:val="Fußzeile Zchn"/>
    <w:aliases w:val="footer Zchn"/>
    <w:basedOn w:val="Absatz-Standardschriftart"/>
    <w:link w:val="Fuzeile"/>
    <w:uiPriority w:val="37"/>
    <w:rsid w:val="00A6366F"/>
    <w:rPr>
      <w:sz w:val="16"/>
    </w:rPr>
  </w:style>
  <w:style w:type="character" w:styleId="Platzhaltertext">
    <w:name w:val="Placeholder Text"/>
    <w:basedOn w:val="Absatz-Standardschriftart"/>
    <w:uiPriority w:val="99"/>
    <w:semiHidden/>
    <w:rsid w:val="001433CF"/>
    <w:rPr>
      <w:color w:val="1B212E" w:themeColor="text1"/>
    </w:rPr>
  </w:style>
  <w:style w:type="paragraph" w:styleId="Verzeichnis5">
    <w:name w:val="toc 5"/>
    <w:aliases w:val="index 5"/>
    <w:basedOn w:val="Standard"/>
    <w:next w:val="Standard"/>
    <w:uiPriority w:val="19"/>
    <w:unhideWhenUsed/>
    <w:rsid w:val="00126432"/>
    <w:pPr>
      <w:tabs>
        <w:tab w:val="left" w:pos="1985"/>
        <w:tab w:val="right" w:leader="dot" w:pos="9015"/>
      </w:tabs>
      <w:spacing w:before="160" w:after="0"/>
      <w:ind w:left="1021" w:right="454" w:hanging="567"/>
    </w:pPr>
    <w:rPr>
      <w:rFonts w:cs="Segoe UI Light"/>
      <w:i/>
      <w:noProof/>
      <w:sz w:val="18"/>
    </w:rPr>
  </w:style>
  <w:style w:type="paragraph" w:styleId="Verzeichnis4">
    <w:name w:val="toc 4"/>
    <w:aliases w:val="index 4"/>
    <w:basedOn w:val="Standard"/>
    <w:next w:val="Standard"/>
    <w:uiPriority w:val="19"/>
    <w:unhideWhenUsed/>
    <w:rsid w:val="002F77E4"/>
    <w:pPr>
      <w:tabs>
        <w:tab w:val="left" w:pos="1985"/>
        <w:tab w:val="right" w:leader="dot" w:pos="9015"/>
      </w:tabs>
      <w:spacing w:before="160" w:after="0"/>
      <w:ind w:left="1021" w:right="454" w:hanging="567"/>
    </w:pPr>
    <w:rPr>
      <w:noProof/>
      <w:sz w:val="18"/>
    </w:rPr>
  </w:style>
  <w:style w:type="paragraph" w:styleId="Verzeichnis6">
    <w:name w:val="toc 6"/>
    <w:aliases w:val="index 6"/>
    <w:basedOn w:val="Standard"/>
    <w:next w:val="Standard"/>
    <w:uiPriority w:val="19"/>
    <w:semiHidden/>
    <w:rsid w:val="00411CF9"/>
    <w:pPr>
      <w:tabs>
        <w:tab w:val="right" w:leader="dot" w:pos="9015"/>
      </w:tabs>
      <w:spacing w:before="240" w:after="0"/>
      <w:ind w:left="454" w:right="454" w:hanging="454"/>
    </w:pPr>
    <w:rPr>
      <w:rFonts w:cs="Segoe UI Light"/>
      <w:b/>
      <w:noProof/>
    </w:rPr>
  </w:style>
  <w:style w:type="paragraph" w:styleId="Verzeichnis7">
    <w:name w:val="toc 7"/>
    <w:aliases w:val="index 7"/>
    <w:basedOn w:val="Standard"/>
    <w:next w:val="Standard"/>
    <w:uiPriority w:val="39"/>
    <w:semiHidden/>
    <w:rsid w:val="00411CF9"/>
    <w:pPr>
      <w:tabs>
        <w:tab w:val="right" w:leader="dot" w:pos="9015"/>
      </w:tabs>
      <w:spacing w:before="160" w:after="0"/>
      <w:ind w:left="454" w:right="454" w:hanging="454"/>
    </w:pPr>
    <w:rPr>
      <w:rFonts w:cs="Segoe UI Light"/>
      <w:noProof/>
    </w:rPr>
  </w:style>
  <w:style w:type="paragraph" w:styleId="Verzeichnis8">
    <w:name w:val="toc 8"/>
    <w:aliases w:val="index 8"/>
    <w:basedOn w:val="Standard"/>
    <w:next w:val="Standard"/>
    <w:uiPriority w:val="19"/>
    <w:semiHidden/>
    <w:rsid w:val="00411CF9"/>
    <w:pPr>
      <w:tabs>
        <w:tab w:val="right" w:leader="dot" w:pos="9015"/>
      </w:tabs>
      <w:spacing w:before="160" w:after="0"/>
      <w:ind w:left="1078" w:right="454" w:hanging="624"/>
    </w:pPr>
    <w:rPr>
      <w:rFonts w:cs="Segoe UI Light"/>
      <w:noProof/>
    </w:rPr>
  </w:style>
  <w:style w:type="paragraph" w:styleId="Verzeichnis9">
    <w:name w:val="toc 9"/>
    <w:aliases w:val="index 9"/>
    <w:basedOn w:val="Standard"/>
    <w:next w:val="Standard"/>
    <w:uiPriority w:val="19"/>
    <w:semiHidden/>
    <w:rsid w:val="00411CF9"/>
    <w:pPr>
      <w:tabs>
        <w:tab w:val="right" w:leader="dot" w:pos="9015"/>
      </w:tabs>
      <w:spacing w:before="160" w:after="0"/>
      <w:ind w:left="1814" w:right="454" w:hanging="737"/>
    </w:pPr>
    <w:rPr>
      <w:rFonts w:cs="Segoe UI Light"/>
      <w:noProof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1433CF"/>
    <w:rPr>
      <w:color w:val="605E5C"/>
      <w:shd w:val="clear" w:color="auto" w:fill="E1DFDD"/>
    </w:rPr>
  </w:style>
  <w:style w:type="paragraph" w:styleId="Gruformel">
    <w:name w:val="Closing"/>
    <w:basedOn w:val="Standard"/>
    <w:next w:val="Standard"/>
    <w:link w:val="GruformelZchn"/>
    <w:uiPriority w:val="99"/>
    <w:semiHidden/>
    <w:unhideWhenUsed/>
    <w:rsid w:val="001433CF"/>
    <w:pPr>
      <w:spacing w:before="240" w:line="240" w:lineRule="auto"/>
    </w:pPr>
  </w:style>
  <w:style w:type="paragraph" w:styleId="Makrotext">
    <w:name w:val="macro"/>
    <w:link w:val="MakrotextZchn"/>
    <w:uiPriority w:val="99"/>
    <w:semiHidden/>
    <w:unhideWhenUsed/>
    <w:rsid w:val="001433C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urier New" w:hAnsi="Courier New"/>
    </w:rPr>
  </w:style>
  <w:style w:type="table" w:styleId="EinfacheTabelle3">
    <w:name w:val="Plain Table 3"/>
    <w:basedOn w:val="NormaleTabelle"/>
    <w:uiPriority w:val="43"/>
    <w:rsid w:val="001433C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486AD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486AD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GruformelZchn">
    <w:name w:val="Grußformel Zchn"/>
    <w:basedOn w:val="Absatz-Standardschriftart"/>
    <w:link w:val="Gruformel"/>
    <w:uiPriority w:val="99"/>
    <w:semiHidden/>
    <w:rsid w:val="001433CF"/>
  </w:style>
  <w:style w:type="character" w:styleId="Hashtag">
    <w:name w:val="Hashtag"/>
    <w:uiPriority w:val="21"/>
    <w:unhideWhenUsed/>
    <w:rsid w:val="000D34B5"/>
    <w:rPr>
      <w:color w:val="AA4628" w:themeColor="accent4"/>
      <w:bdr w:val="none" w:sz="0" w:space="0" w:color="auto"/>
      <w:shd w:val="clear" w:color="auto" w:fill="EBE6DC"/>
    </w:r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1433CF"/>
  </w:style>
  <w:style w:type="paragraph" w:styleId="Abbildungsverzeichnis">
    <w:name w:val="table of figures"/>
    <w:basedOn w:val="Standard"/>
    <w:next w:val="Standard"/>
    <w:uiPriority w:val="17"/>
    <w:unhideWhenUsed/>
    <w:rsid w:val="007A308F"/>
    <w:pPr>
      <w:tabs>
        <w:tab w:val="left" w:pos="1134"/>
        <w:tab w:val="left" w:pos="1418"/>
        <w:tab w:val="right" w:leader="dot" w:pos="9015"/>
      </w:tabs>
      <w:spacing w:before="160" w:after="0"/>
      <w:ind w:left="1418" w:right="454" w:hanging="1418"/>
    </w:pPr>
    <w:rPr>
      <w:rFonts w:ascii="Neptune Light" w:hAnsi="Neptune Light"/>
    </w:rPr>
  </w:style>
  <w:style w:type="paragraph" w:styleId="Anrede">
    <w:name w:val="Salutation"/>
    <w:basedOn w:val="Standard"/>
    <w:next w:val="Standard"/>
    <w:link w:val="AnredeZchn"/>
    <w:uiPriority w:val="99"/>
    <w:semiHidden/>
    <w:unhideWhenUsed/>
    <w:rsid w:val="001433CF"/>
  </w:style>
  <w:style w:type="character" w:customStyle="1" w:styleId="AnredeZchn">
    <w:name w:val="Anrede Zchn"/>
    <w:basedOn w:val="Absatz-Standardschriftart"/>
    <w:link w:val="Anrede"/>
    <w:uiPriority w:val="99"/>
    <w:semiHidden/>
    <w:rsid w:val="001433CF"/>
  </w:style>
  <w:style w:type="paragraph" w:styleId="Beschriftung">
    <w:name w:val="caption"/>
    <w:aliases w:val="caption"/>
    <w:basedOn w:val="Standard"/>
    <w:next w:val="Standard"/>
    <w:uiPriority w:val="15"/>
    <w:unhideWhenUsed/>
    <w:qFormat/>
    <w:rsid w:val="001433CF"/>
    <w:pPr>
      <w:tabs>
        <w:tab w:val="left" w:pos="1134"/>
      </w:tabs>
      <w:spacing w:before="120" w:after="320" w:line="240" w:lineRule="auto"/>
      <w:ind w:left="1134" w:hanging="1134"/>
    </w:pPr>
    <w:rPr>
      <w:i/>
      <w:iCs/>
      <w:sz w:val="16"/>
      <w:szCs w:val="18"/>
    </w:rPr>
  </w:style>
  <w:style w:type="character" w:styleId="BesuchterLink">
    <w:name w:val="FollowedHyperlink"/>
    <w:uiPriority w:val="20"/>
    <w:unhideWhenUsed/>
    <w:rsid w:val="00FB4B27"/>
    <w:rPr>
      <w:color w:val="6A0040" w:themeColor="accent2"/>
      <w:u w:val="single"/>
    </w:rPr>
  </w:style>
  <w:style w:type="paragraph" w:styleId="Datum">
    <w:name w:val="Date"/>
    <w:basedOn w:val="Standard"/>
    <w:next w:val="Standard"/>
    <w:link w:val="DatumZchn"/>
    <w:uiPriority w:val="99"/>
    <w:semiHidden/>
    <w:unhideWhenUsed/>
    <w:rsid w:val="001433CF"/>
  </w:style>
  <w:style w:type="character" w:customStyle="1" w:styleId="DatumZchn">
    <w:name w:val="Datum Zchn"/>
    <w:basedOn w:val="Absatz-Standardschriftart"/>
    <w:link w:val="Datum"/>
    <w:uiPriority w:val="99"/>
    <w:semiHidden/>
    <w:rsid w:val="001433CF"/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1433CF"/>
    <w:pPr>
      <w:spacing w:after="0" w:line="240" w:lineRule="auto"/>
    </w:pPr>
    <w:rPr>
      <w:rFonts w:cs="Segoe UI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1433CF"/>
    <w:rPr>
      <w:rFonts w:cs="Segoe UI"/>
      <w:sz w:val="16"/>
      <w:szCs w:val="16"/>
    </w:rPr>
  </w:style>
  <w:style w:type="character" w:styleId="Erwhnung">
    <w:name w:val="Mention"/>
    <w:basedOn w:val="Absatz-Standardschriftart"/>
    <w:uiPriority w:val="21"/>
    <w:unhideWhenUsed/>
    <w:locked/>
    <w:rsid w:val="000D34B5"/>
    <w:rPr>
      <w:rFonts w:asciiTheme="minorHAnsi" w:hAnsiTheme="minorHAnsi"/>
      <w:color w:val="AA4628" w:themeColor="accent4"/>
      <w:bdr w:val="none" w:sz="0" w:space="0" w:color="auto"/>
      <w:shd w:val="clear" w:color="auto" w:fill="EBE6DC"/>
    </w:rPr>
  </w:style>
  <w:style w:type="character" w:styleId="Funotenzeichen">
    <w:name w:val="footnote reference"/>
    <w:basedOn w:val="Absatz-Standardschriftart"/>
    <w:uiPriority w:val="34"/>
    <w:unhideWhenUsed/>
    <w:rsid w:val="000D34B5"/>
    <w:rPr>
      <w:rFonts w:asciiTheme="minorHAnsi" w:hAnsiTheme="minorHAnsi"/>
      <w:b/>
      <w:color w:val="1B212E" w:themeColor="text1"/>
      <w:vertAlign w:val="superscript"/>
    </w:rPr>
  </w:style>
  <w:style w:type="character" w:styleId="HTMLCode">
    <w:name w:val="HTML Code"/>
    <w:uiPriority w:val="99"/>
    <w:unhideWhenUsed/>
    <w:rsid w:val="001433CF"/>
    <w:rPr>
      <w:rFonts w:ascii="Consolas" w:hAnsi="Consolas"/>
      <w:sz w:val="20"/>
      <w:szCs w:val="20"/>
    </w:rPr>
  </w:style>
  <w:style w:type="character" w:styleId="HTMLSchreibmaschine">
    <w:name w:val="HTML Typewriter"/>
    <w:basedOn w:val="Absatz-Standardschriftart"/>
    <w:uiPriority w:val="99"/>
    <w:semiHidden/>
    <w:unhideWhenUsed/>
    <w:rsid w:val="001433CF"/>
    <w:rPr>
      <w:rFonts w:ascii="Consolas" w:hAnsi="Consolas"/>
      <w:sz w:val="20"/>
      <w:szCs w:val="20"/>
    </w:rPr>
  </w:style>
  <w:style w:type="character" w:styleId="HTMLTastatur">
    <w:name w:val="HTML Keyboard"/>
    <w:basedOn w:val="Absatz-Standardschriftart"/>
    <w:uiPriority w:val="99"/>
    <w:semiHidden/>
    <w:unhideWhenUsed/>
    <w:rsid w:val="001433CF"/>
    <w:rPr>
      <w:rFonts w:ascii="Consolas" w:hAnsi="Consolas"/>
      <w:sz w:val="20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1433C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1433CF"/>
    <w:rPr>
      <w:rFonts w:ascii="Consolas" w:hAnsi="Consolas"/>
      <w:sz w:val="20"/>
      <w:szCs w:val="20"/>
    </w:r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1433CF"/>
    <w:pPr>
      <w:spacing w:after="0" w:line="240" w:lineRule="auto"/>
      <w:ind w:left="220" w:hanging="220"/>
    </w:pPr>
  </w:style>
  <w:style w:type="paragraph" w:styleId="Index2">
    <w:name w:val="index 2"/>
    <w:basedOn w:val="Standard"/>
    <w:next w:val="Standard"/>
    <w:autoRedefine/>
    <w:uiPriority w:val="99"/>
    <w:semiHidden/>
    <w:unhideWhenUsed/>
    <w:rsid w:val="001433CF"/>
    <w:pPr>
      <w:spacing w:after="0" w:line="240" w:lineRule="auto"/>
      <w:ind w:left="440" w:hanging="220"/>
    </w:pPr>
  </w:style>
  <w:style w:type="paragraph" w:styleId="Index3">
    <w:name w:val="index 3"/>
    <w:basedOn w:val="Standard"/>
    <w:next w:val="Standard"/>
    <w:autoRedefine/>
    <w:uiPriority w:val="99"/>
    <w:semiHidden/>
    <w:unhideWhenUsed/>
    <w:rsid w:val="001433CF"/>
    <w:pPr>
      <w:spacing w:after="0" w:line="240" w:lineRule="auto"/>
      <w:ind w:left="660" w:hanging="220"/>
    </w:pPr>
  </w:style>
  <w:style w:type="paragraph" w:styleId="Index4">
    <w:name w:val="index 4"/>
    <w:basedOn w:val="Standard"/>
    <w:next w:val="Standard"/>
    <w:autoRedefine/>
    <w:uiPriority w:val="99"/>
    <w:semiHidden/>
    <w:unhideWhenUsed/>
    <w:rsid w:val="001433CF"/>
    <w:pPr>
      <w:spacing w:after="0" w:line="240" w:lineRule="auto"/>
      <w:ind w:left="880" w:hanging="220"/>
    </w:pPr>
  </w:style>
  <w:style w:type="paragraph" w:styleId="Index5">
    <w:name w:val="index 5"/>
    <w:basedOn w:val="Standard"/>
    <w:next w:val="Standard"/>
    <w:autoRedefine/>
    <w:uiPriority w:val="99"/>
    <w:semiHidden/>
    <w:unhideWhenUsed/>
    <w:rsid w:val="001433CF"/>
    <w:pPr>
      <w:spacing w:after="0" w:line="240" w:lineRule="auto"/>
      <w:ind w:left="1100" w:hanging="220"/>
    </w:pPr>
  </w:style>
  <w:style w:type="paragraph" w:styleId="Index6">
    <w:name w:val="index 6"/>
    <w:basedOn w:val="Standard"/>
    <w:next w:val="Standard"/>
    <w:autoRedefine/>
    <w:uiPriority w:val="99"/>
    <w:semiHidden/>
    <w:unhideWhenUsed/>
    <w:rsid w:val="001433CF"/>
    <w:pPr>
      <w:spacing w:after="0" w:line="240" w:lineRule="auto"/>
      <w:ind w:left="1320" w:hanging="220"/>
    </w:pPr>
  </w:style>
  <w:style w:type="paragraph" w:styleId="Index7">
    <w:name w:val="index 7"/>
    <w:basedOn w:val="Standard"/>
    <w:next w:val="Standard"/>
    <w:autoRedefine/>
    <w:uiPriority w:val="99"/>
    <w:semiHidden/>
    <w:unhideWhenUsed/>
    <w:rsid w:val="001433CF"/>
    <w:pPr>
      <w:spacing w:after="0" w:line="240" w:lineRule="auto"/>
      <w:ind w:left="1540" w:hanging="220"/>
    </w:pPr>
  </w:style>
  <w:style w:type="paragraph" w:styleId="Index8">
    <w:name w:val="index 8"/>
    <w:basedOn w:val="Standard"/>
    <w:next w:val="Standard"/>
    <w:autoRedefine/>
    <w:uiPriority w:val="99"/>
    <w:semiHidden/>
    <w:unhideWhenUsed/>
    <w:rsid w:val="001433CF"/>
    <w:pPr>
      <w:spacing w:after="0" w:line="240" w:lineRule="auto"/>
      <w:ind w:left="1760" w:hanging="220"/>
    </w:pPr>
  </w:style>
  <w:style w:type="paragraph" w:styleId="Index9">
    <w:name w:val="index 9"/>
    <w:basedOn w:val="Standard"/>
    <w:next w:val="Standard"/>
    <w:autoRedefine/>
    <w:uiPriority w:val="99"/>
    <w:semiHidden/>
    <w:unhideWhenUsed/>
    <w:rsid w:val="001433CF"/>
    <w:pPr>
      <w:spacing w:after="0" w:line="240" w:lineRule="auto"/>
      <w:ind w:left="1980" w:hanging="220"/>
    </w:pPr>
  </w:style>
  <w:style w:type="paragraph" w:styleId="Indexberschrift">
    <w:name w:val="index heading"/>
    <w:basedOn w:val="Standard"/>
    <w:next w:val="Index1"/>
    <w:uiPriority w:val="99"/>
    <w:semiHidden/>
    <w:unhideWhenUsed/>
    <w:rsid w:val="001433CF"/>
    <w:pPr>
      <w:spacing w:before="240"/>
    </w:pPr>
    <w:rPr>
      <w:rFonts w:asciiTheme="majorHAnsi" w:eastAsiaTheme="majorEastAsia" w:hAnsiTheme="majorHAnsi" w:cstheme="majorBidi"/>
      <w:bCs/>
      <w:color w:val="B39C4D" w:themeColor="accent1"/>
      <w:sz w:val="32"/>
    </w:rPr>
  </w:style>
  <w:style w:type="character" w:styleId="SmartHyperlink">
    <w:name w:val="Smart Hyperlink"/>
    <w:basedOn w:val="Absatz-Standardschriftart"/>
    <w:uiPriority w:val="99"/>
    <w:semiHidden/>
    <w:unhideWhenUsed/>
    <w:rsid w:val="001433CF"/>
    <w:rPr>
      <w:u w:val="dotted"/>
    </w:rPr>
  </w:style>
  <w:style w:type="paragraph" w:styleId="Liste">
    <w:name w:val="List"/>
    <w:basedOn w:val="Standard"/>
    <w:uiPriority w:val="99"/>
    <w:semiHidden/>
    <w:rsid w:val="001433CF"/>
    <w:pPr>
      <w:ind w:left="283" w:hanging="283"/>
      <w:contextualSpacing/>
    </w:pPr>
  </w:style>
  <w:style w:type="paragraph" w:styleId="Listenfortsetzung">
    <w:name w:val="List Continue"/>
    <w:basedOn w:val="Standard"/>
    <w:uiPriority w:val="99"/>
    <w:semiHidden/>
    <w:rsid w:val="001433CF"/>
    <w:pPr>
      <w:numPr>
        <w:ilvl w:val="1"/>
        <w:numId w:val="1"/>
      </w:numPr>
      <w:contextualSpacing/>
    </w:pPr>
  </w:style>
  <w:style w:type="paragraph" w:styleId="Liste2">
    <w:name w:val="List 2"/>
    <w:basedOn w:val="Standard"/>
    <w:uiPriority w:val="99"/>
    <w:semiHidden/>
    <w:rsid w:val="001433CF"/>
    <w:pPr>
      <w:ind w:left="566" w:hanging="283"/>
      <w:contextualSpacing/>
    </w:pPr>
  </w:style>
  <w:style w:type="paragraph" w:styleId="Liste3">
    <w:name w:val="List 3"/>
    <w:basedOn w:val="Standard"/>
    <w:uiPriority w:val="99"/>
    <w:semiHidden/>
    <w:rsid w:val="001433CF"/>
    <w:pPr>
      <w:ind w:left="849" w:hanging="283"/>
      <w:contextualSpacing/>
    </w:pPr>
  </w:style>
  <w:style w:type="paragraph" w:styleId="Liste4">
    <w:name w:val="List 4"/>
    <w:basedOn w:val="Standard"/>
    <w:uiPriority w:val="99"/>
    <w:semiHidden/>
    <w:rsid w:val="001433CF"/>
    <w:pPr>
      <w:ind w:left="1132" w:hanging="283"/>
      <w:contextualSpacing/>
    </w:pPr>
  </w:style>
  <w:style w:type="paragraph" w:styleId="Liste5">
    <w:name w:val="List 5"/>
    <w:basedOn w:val="Standard"/>
    <w:uiPriority w:val="99"/>
    <w:semiHidden/>
    <w:rsid w:val="001433CF"/>
    <w:pPr>
      <w:ind w:left="1415" w:hanging="283"/>
      <w:contextualSpacing/>
    </w:pPr>
  </w:style>
  <w:style w:type="paragraph" w:styleId="Listenfortsetzung5">
    <w:name w:val="List Continue 5"/>
    <w:basedOn w:val="Standard"/>
    <w:uiPriority w:val="99"/>
    <w:semiHidden/>
    <w:rsid w:val="001433CF"/>
    <w:pPr>
      <w:ind w:left="1415"/>
      <w:contextualSpacing/>
    </w:pPr>
  </w:style>
  <w:style w:type="paragraph" w:styleId="Listenfortsetzung4">
    <w:name w:val="List Continue 4"/>
    <w:basedOn w:val="Standard"/>
    <w:uiPriority w:val="99"/>
    <w:semiHidden/>
    <w:rsid w:val="001433CF"/>
    <w:pPr>
      <w:ind w:left="1132"/>
      <w:contextualSpacing/>
    </w:pPr>
  </w:style>
  <w:style w:type="paragraph" w:styleId="Listenfortsetzung3">
    <w:name w:val="List Continue 3"/>
    <w:basedOn w:val="Standard"/>
    <w:uiPriority w:val="99"/>
    <w:semiHidden/>
    <w:rsid w:val="001433CF"/>
    <w:pPr>
      <w:ind w:left="849"/>
      <w:contextualSpacing/>
    </w:pPr>
  </w:style>
  <w:style w:type="paragraph" w:styleId="Listenfortsetzung2">
    <w:name w:val="List Continue 2"/>
    <w:basedOn w:val="Standard"/>
    <w:uiPriority w:val="99"/>
    <w:semiHidden/>
    <w:rsid w:val="001433CF"/>
    <w:pPr>
      <w:ind w:left="566"/>
      <w:contextualSpacing/>
    </w:pPr>
  </w:style>
  <w:style w:type="character" w:customStyle="1" w:styleId="MakrotextZchn">
    <w:name w:val="Makrotext Zchn"/>
    <w:basedOn w:val="Absatz-Standardschriftart"/>
    <w:link w:val="Makrotext"/>
    <w:uiPriority w:val="99"/>
    <w:semiHidden/>
    <w:rsid w:val="001433CF"/>
    <w:rPr>
      <w:rFonts w:ascii="Courier New" w:hAnsi="Courier New"/>
    </w:rPr>
  </w:style>
  <w:style w:type="paragraph" w:styleId="Nachrichtenkopf">
    <w:name w:val="Message Header"/>
    <w:basedOn w:val="Standard"/>
    <w:link w:val="NachrichtenkopfZchn"/>
    <w:uiPriority w:val="99"/>
    <w:semiHidden/>
    <w:unhideWhenUsed/>
    <w:rsid w:val="001433CF"/>
    <w:pP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NachrichtenkopfZchn">
    <w:name w:val="Nachrichtenkopf Zchn"/>
    <w:basedOn w:val="Absatz-Standardschriftart"/>
    <w:link w:val="Nachrichtenkopf"/>
    <w:uiPriority w:val="99"/>
    <w:semiHidden/>
    <w:rsid w:val="001433CF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uiPriority w:val="99"/>
    <w:semiHidden/>
    <w:unhideWhenUsed/>
    <w:rsid w:val="001433CF"/>
    <w:pPr>
      <w:spacing w:after="0" w:line="240" w:lineRule="auto"/>
    </w:pPr>
    <w:rPr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1433CF"/>
    <w:rPr>
      <w:szCs w:val="21"/>
    </w:rPr>
  </w:style>
  <w:style w:type="paragraph" w:styleId="Rechtsgrundlagenverzeichnis">
    <w:name w:val="table of authorities"/>
    <w:basedOn w:val="Standard"/>
    <w:next w:val="Standard"/>
    <w:uiPriority w:val="99"/>
    <w:semiHidden/>
    <w:unhideWhenUsed/>
    <w:rsid w:val="001433CF"/>
    <w:pPr>
      <w:tabs>
        <w:tab w:val="right" w:leader="dot" w:pos="9015"/>
      </w:tabs>
      <w:spacing w:before="160" w:after="0"/>
      <w:ind w:right="454"/>
    </w:pPr>
    <w:rPr>
      <w:rFonts w:ascii="Segoe UI Light" w:hAnsi="Segoe UI Light"/>
    </w:rPr>
  </w:style>
  <w:style w:type="paragraph" w:styleId="RGV-berschrift">
    <w:name w:val="toa heading"/>
    <w:basedOn w:val="Standard"/>
    <w:next w:val="Standard"/>
    <w:uiPriority w:val="99"/>
    <w:semiHidden/>
    <w:unhideWhenUsed/>
    <w:rsid w:val="001433CF"/>
    <w:pPr>
      <w:spacing w:before="240"/>
    </w:pPr>
    <w:rPr>
      <w:rFonts w:asciiTheme="majorHAnsi" w:eastAsiaTheme="majorEastAsia" w:hAnsiTheme="majorHAnsi" w:cstheme="majorBidi"/>
      <w:bCs/>
      <w:color w:val="B39C4D" w:themeColor="accent1"/>
      <w:sz w:val="32"/>
    </w:rPr>
  </w:style>
  <w:style w:type="character" w:styleId="Seitenzahl">
    <w:name w:val="page number"/>
    <w:basedOn w:val="Absatz-Standardschriftart"/>
    <w:uiPriority w:val="99"/>
    <w:semiHidden/>
    <w:unhideWhenUsed/>
    <w:rsid w:val="00FD7278"/>
    <w:rPr>
      <w:rFonts w:ascii="Neptune Medium" w:hAnsi="Neptune Medium"/>
      <w:b w:val="0"/>
      <w:color w:val="FFFFFF" w:themeColor="background1"/>
      <w:sz w:val="18"/>
    </w:rPr>
  </w:style>
  <w:style w:type="character" w:styleId="SmartLink">
    <w:name w:val="Smart Link"/>
    <w:basedOn w:val="Absatz-Standardschriftart"/>
    <w:uiPriority w:val="99"/>
    <w:semiHidden/>
    <w:unhideWhenUsed/>
    <w:rsid w:val="001433CF"/>
    <w:rPr>
      <w:rFonts w:asciiTheme="minorHAnsi" w:hAnsiTheme="minorHAnsi"/>
      <w:color w:val="B39C4D" w:themeColor="accent1"/>
      <w:u w:val="single"/>
      <w:shd w:val="clear" w:color="auto" w:fill="F3F2F1"/>
    </w:rPr>
  </w:style>
  <w:style w:type="paragraph" w:styleId="Standardeinzug">
    <w:name w:val="Normal Indent"/>
    <w:basedOn w:val="Standard"/>
    <w:uiPriority w:val="99"/>
    <w:semiHidden/>
    <w:unhideWhenUsed/>
    <w:rsid w:val="001433CF"/>
    <w:pPr>
      <w:ind w:left="708"/>
    </w:pPr>
  </w:style>
  <w:style w:type="paragraph" w:styleId="Textkrper2">
    <w:name w:val="Body Text 2"/>
    <w:basedOn w:val="Standard"/>
    <w:link w:val="Textkrper2Zchn"/>
    <w:uiPriority w:val="99"/>
    <w:semiHidden/>
    <w:unhideWhenUsed/>
    <w:rsid w:val="001433CF"/>
  </w:style>
  <w:style w:type="character" w:customStyle="1" w:styleId="Textkrper2Zchn">
    <w:name w:val="Textkörper 2 Zchn"/>
    <w:basedOn w:val="Absatz-Standardschriftart"/>
    <w:link w:val="Textkrper2"/>
    <w:uiPriority w:val="99"/>
    <w:semiHidden/>
    <w:rsid w:val="001433CF"/>
  </w:style>
  <w:style w:type="paragraph" w:styleId="Textkrper3">
    <w:name w:val="Body Text 3"/>
    <w:basedOn w:val="Standard"/>
    <w:link w:val="Textkrper3Zchn"/>
    <w:uiPriority w:val="99"/>
    <w:semiHidden/>
    <w:unhideWhenUsed/>
    <w:rsid w:val="001433CF"/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1433CF"/>
    <w:rPr>
      <w:sz w:val="16"/>
      <w:szCs w:val="16"/>
    </w:rPr>
  </w:style>
  <w:style w:type="paragraph" w:styleId="Textkrper-Einzug2">
    <w:name w:val="Body Text Indent 2"/>
    <w:basedOn w:val="Standard"/>
    <w:link w:val="Textkrper-Einzug2Zchn"/>
    <w:uiPriority w:val="99"/>
    <w:semiHidden/>
    <w:unhideWhenUsed/>
    <w:rsid w:val="001433CF"/>
    <w:pPr>
      <w:ind w:left="357"/>
    </w:pPr>
  </w:style>
  <w:style w:type="character" w:customStyle="1" w:styleId="Textkrper-Einzug2Zchn">
    <w:name w:val="Textkörper-Einzug 2 Zchn"/>
    <w:basedOn w:val="Absatz-Standardschriftart"/>
    <w:link w:val="Textkrper-Einzug2"/>
    <w:uiPriority w:val="99"/>
    <w:semiHidden/>
    <w:rsid w:val="001433CF"/>
  </w:style>
  <w:style w:type="paragraph" w:styleId="Textkrper-Einzug3">
    <w:name w:val="Body Text Indent 3"/>
    <w:basedOn w:val="Standard"/>
    <w:link w:val="Textkrper-Einzug3Zchn"/>
    <w:uiPriority w:val="99"/>
    <w:semiHidden/>
    <w:unhideWhenUsed/>
    <w:rsid w:val="001433CF"/>
    <w:pPr>
      <w:ind w:left="357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1433CF"/>
    <w:rPr>
      <w:sz w:val="16"/>
      <w:szCs w:val="16"/>
    </w:rPr>
  </w:style>
  <w:style w:type="paragraph" w:styleId="Textkrper-Zeileneinzug">
    <w:name w:val="Body Text Indent"/>
    <w:basedOn w:val="Standard"/>
    <w:link w:val="Textkrper-ZeileneinzugZchn"/>
    <w:uiPriority w:val="99"/>
    <w:semiHidden/>
    <w:unhideWhenUsed/>
    <w:rsid w:val="001433CF"/>
    <w:pPr>
      <w:ind w:left="357"/>
    </w:p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semiHidden/>
    <w:rsid w:val="001433CF"/>
  </w:style>
  <w:style w:type="paragraph" w:styleId="Umschlagabsenderadresse">
    <w:name w:val="envelope return"/>
    <w:basedOn w:val="Standard"/>
    <w:uiPriority w:val="99"/>
    <w:semiHidden/>
    <w:unhideWhenUsed/>
    <w:rsid w:val="001433CF"/>
    <w:pPr>
      <w:spacing w:after="0" w:line="240" w:lineRule="auto"/>
    </w:pPr>
    <w:rPr>
      <w:rFonts w:ascii="Segoe UI Light" w:eastAsiaTheme="majorEastAsia" w:hAnsi="Segoe UI Light" w:cstheme="majorBidi"/>
    </w:rPr>
  </w:style>
  <w:style w:type="paragraph" w:styleId="Umschlagadresse">
    <w:name w:val="envelope address"/>
    <w:basedOn w:val="Standard"/>
    <w:uiPriority w:val="99"/>
    <w:semiHidden/>
    <w:unhideWhenUsed/>
    <w:rsid w:val="001433CF"/>
    <w:pPr>
      <w:framePr w:w="4320" w:h="2160" w:hRule="exact" w:hSpace="141" w:wrap="auto" w:hAnchor="page" w:xAlign="center" w:yAlign="bottom"/>
      <w:spacing w:after="0" w:line="240" w:lineRule="auto"/>
      <w:ind w:left="1"/>
    </w:pPr>
    <w:rPr>
      <w:rFonts w:asciiTheme="majorHAnsi" w:eastAsiaTheme="majorEastAsia" w:hAnsiTheme="majorHAnsi" w:cstheme="majorBidi"/>
    </w:rPr>
  </w:style>
  <w:style w:type="paragraph" w:styleId="Unterschrift">
    <w:name w:val="Signature"/>
    <w:basedOn w:val="Standard"/>
    <w:link w:val="UnterschriftZchn"/>
    <w:uiPriority w:val="99"/>
    <w:semiHidden/>
    <w:unhideWhenUsed/>
    <w:rsid w:val="001433CF"/>
    <w:pPr>
      <w:spacing w:after="0" w:line="240" w:lineRule="auto"/>
    </w:pPr>
  </w:style>
  <w:style w:type="character" w:customStyle="1" w:styleId="UnterschriftZchn">
    <w:name w:val="Unterschrift Zchn"/>
    <w:basedOn w:val="Absatz-Standardschriftart"/>
    <w:link w:val="Unterschrift"/>
    <w:uiPriority w:val="99"/>
    <w:semiHidden/>
    <w:rsid w:val="001433CF"/>
  </w:style>
  <w:style w:type="character" w:styleId="Zeilennummer">
    <w:name w:val="line number"/>
    <w:basedOn w:val="Absatz-Standardschriftart"/>
    <w:uiPriority w:val="99"/>
    <w:semiHidden/>
    <w:unhideWhenUsed/>
    <w:rsid w:val="001433CF"/>
    <w:rPr>
      <w:rFonts w:asciiTheme="minorHAnsi" w:hAnsiTheme="minorHAnsi"/>
      <w:color w:val="1B212E" w:themeColor="text1"/>
    </w:rPr>
  </w:style>
  <w:style w:type="paragraph" w:styleId="Kopfzeile">
    <w:name w:val="header"/>
    <w:aliases w:val="header"/>
    <w:basedOn w:val="Standard"/>
    <w:link w:val="KopfzeileZchn"/>
    <w:uiPriority w:val="34"/>
    <w:unhideWhenUsed/>
    <w:rsid w:val="00A6366F"/>
    <w:pPr>
      <w:tabs>
        <w:tab w:val="center" w:pos="4536"/>
        <w:tab w:val="right" w:pos="9072"/>
      </w:tabs>
      <w:spacing w:after="0" w:line="240" w:lineRule="auto"/>
      <w:ind w:right="2835"/>
    </w:pPr>
    <w:rPr>
      <w:sz w:val="16"/>
    </w:rPr>
  </w:style>
  <w:style w:type="character" w:customStyle="1" w:styleId="KopfzeileZchn">
    <w:name w:val="Kopfzeile Zchn"/>
    <w:aliases w:val="header Zchn"/>
    <w:basedOn w:val="Absatz-Standardschriftart"/>
    <w:link w:val="Kopfzeile"/>
    <w:uiPriority w:val="34"/>
    <w:rsid w:val="00A6366F"/>
    <w:rPr>
      <w:sz w:val="16"/>
    </w:rPr>
  </w:style>
  <w:style w:type="paragraph" w:customStyle="1" w:styleId="ListeEbene6">
    <w:name w:val="Liste Ebene 6"/>
    <w:basedOn w:val="Standard"/>
    <w:link w:val="ListeEbene6Zchn"/>
    <w:uiPriority w:val="99"/>
    <w:semiHidden/>
    <w:rsid w:val="001433CF"/>
    <w:pPr>
      <w:numPr>
        <w:ilvl w:val="5"/>
        <w:numId w:val="3"/>
      </w:numPr>
      <w:contextualSpacing/>
    </w:pPr>
  </w:style>
  <w:style w:type="paragraph" w:customStyle="1" w:styleId="ListeEbene7">
    <w:name w:val="Liste Ebene 7"/>
    <w:basedOn w:val="Standard"/>
    <w:link w:val="ListeEbene7Zchn"/>
    <w:uiPriority w:val="99"/>
    <w:semiHidden/>
    <w:rsid w:val="001433CF"/>
    <w:pPr>
      <w:numPr>
        <w:ilvl w:val="6"/>
        <w:numId w:val="3"/>
      </w:numPr>
      <w:contextualSpacing/>
    </w:pPr>
  </w:style>
  <w:style w:type="character" w:customStyle="1" w:styleId="ListeEbene6Zchn">
    <w:name w:val="Liste Ebene 6 Zchn"/>
    <w:basedOn w:val="Absatz-Standardschriftart"/>
    <w:link w:val="ListeEbene6"/>
    <w:uiPriority w:val="99"/>
    <w:semiHidden/>
    <w:rsid w:val="001433CF"/>
  </w:style>
  <w:style w:type="paragraph" w:customStyle="1" w:styleId="ListeEbene8">
    <w:name w:val="Liste Ebene 8"/>
    <w:basedOn w:val="Standard"/>
    <w:link w:val="ListeEbene8Zchn"/>
    <w:uiPriority w:val="99"/>
    <w:semiHidden/>
    <w:rsid w:val="001433CF"/>
    <w:pPr>
      <w:numPr>
        <w:ilvl w:val="7"/>
        <w:numId w:val="3"/>
      </w:numPr>
      <w:contextualSpacing/>
    </w:pPr>
  </w:style>
  <w:style w:type="character" w:customStyle="1" w:styleId="ListeEbene7Zchn">
    <w:name w:val="Liste Ebene 7 Zchn"/>
    <w:basedOn w:val="Absatz-Standardschriftart"/>
    <w:link w:val="ListeEbene7"/>
    <w:uiPriority w:val="99"/>
    <w:semiHidden/>
    <w:rsid w:val="001433CF"/>
  </w:style>
  <w:style w:type="paragraph" w:customStyle="1" w:styleId="ListeEbene9">
    <w:name w:val="Liste Ebene 9"/>
    <w:basedOn w:val="Standard"/>
    <w:link w:val="ListeEbene9Zchn"/>
    <w:uiPriority w:val="99"/>
    <w:semiHidden/>
    <w:rsid w:val="001433CF"/>
    <w:pPr>
      <w:numPr>
        <w:ilvl w:val="8"/>
        <w:numId w:val="3"/>
      </w:numPr>
      <w:contextualSpacing/>
    </w:pPr>
  </w:style>
  <w:style w:type="character" w:customStyle="1" w:styleId="ListeEbene8Zchn">
    <w:name w:val="Liste Ebene 8 Zchn"/>
    <w:basedOn w:val="Absatz-Standardschriftart"/>
    <w:link w:val="ListeEbene8"/>
    <w:uiPriority w:val="99"/>
    <w:semiHidden/>
    <w:rsid w:val="001433CF"/>
  </w:style>
  <w:style w:type="table" w:styleId="Tabellenraster">
    <w:name w:val="Table Grid"/>
    <w:aliases w:val="Tabellenraster COSMO"/>
    <w:basedOn w:val="NormaleTabelle"/>
    <w:uiPriority w:val="39"/>
    <w:rsid w:val="008268F1"/>
    <w:pPr>
      <w:spacing w:after="0" w:line="240" w:lineRule="auto"/>
    </w:pPr>
    <w:tblPr>
      <w:tblBorders>
        <w:top w:val="single" w:sz="4" w:space="0" w:color="B39C4D" w:themeColor="accent1"/>
        <w:left w:val="single" w:sz="4" w:space="0" w:color="B39C4D" w:themeColor="accent1"/>
        <w:bottom w:val="single" w:sz="4" w:space="0" w:color="B39C4D" w:themeColor="accent1"/>
        <w:right w:val="single" w:sz="4" w:space="0" w:color="B39C4D" w:themeColor="accent1"/>
        <w:insideH w:val="single" w:sz="4" w:space="0" w:color="B39C4D" w:themeColor="accent1"/>
        <w:insideV w:val="single" w:sz="4" w:space="0" w:color="B39C4D" w:themeColor="accent1"/>
      </w:tblBorders>
    </w:tblPr>
    <w:tblStylePr w:type="firstRow">
      <w:rPr>
        <w:rFonts w:asciiTheme="majorHAnsi" w:hAnsiTheme="majorHAnsi"/>
        <w:color w:val="FFFFFF" w:themeColor="background1"/>
      </w:rPr>
      <w:tblPr/>
      <w:tcPr>
        <w:shd w:val="clear" w:color="auto" w:fill="1B212E" w:themeFill="text1"/>
      </w:tcPr>
    </w:tblStylePr>
  </w:style>
  <w:style w:type="character" w:customStyle="1" w:styleId="ListeEbene9Zchn">
    <w:name w:val="Liste Ebene 9 Zchn"/>
    <w:basedOn w:val="Absatz-Standardschriftart"/>
    <w:link w:val="ListeEbene9"/>
    <w:uiPriority w:val="99"/>
    <w:semiHidden/>
    <w:rsid w:val="001433CF"/>
  </w:style>
  <w:style w:type="table" w:styleId="Gitternetztabelle4">
    <w:name w:val="Grid Table 4"/>
    <w:basedOn w:val="NormaleTabelle"/>
    <w:uiPriority w:val="49"/>
    <w:rsid w:val="001433CF"/>
    <w:pPr>
      <w:spacing w:after="0" w:line="240" w:lineRule="auto"/>
    </w:pPr>
    <w:tblPr>
      <w:tblStyleRowBandSize w:val="1"/>
      <w:tblStyleColBandSize w:val="1"/>
      <w:tblBorders>
        <w:top w:val="single" w:sz="4" w:space="0" w:color="5B6F9C" w:themeColor="text1" w:themeTint="99"/>
        <w:left w:val="single" w:sz="4" w:space="0" w:color="5B6F9C" w:themeColor="text1" w:themeTint="99"/>
        <w:bottom w:val="single" w:sz="4" w:space="0" w:color="5B6F9C" w:themeColor="text1" w:themeTint="99"/>
        <w:right w:val="single" w:sz="4" w:space="0" w:color="5B6F9C" w:themeColor="text1" w:themeTint="99"/>
        <w:insideH w:val="single" w:sz="4" w:space="0" w:color="5B6F9C" w:themeColor="text1" w:themeTint="99"/>
        <w:insideV w:val="single" w:sz="4" w:space="0" w:color="5B6F9C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212E" w:themeColor="text1"/>
          <w:left w:val="single" w:sz="4" w:space="0" w:color="1B212E" w:themeColor="text1"/>
          <w:bottom w:val="single" w:sz="4" w:space="0" w:color="1B212E" w:themeColor="text1"/>
          <w:right w:val="single" w:sz="4" w:space="0" w:color="1B212E" w:themeColor="text1"/>
          <w:insideH w:val="nil"/>
          <w:insideV w:val="nil"/>
        </w:tcBorders>
        <w:shd w:val="clear" w:color="auto" w:fill="1B212E" w:themeFill="text1"/>
      </w:tcPr>
    </w:tblStylePr>
    <w:tblStylePr w:type="lastRow">
      <w:rPr>
        <w:b/>
        <w:bCs/>
      </w:rPr>
      <w:tblPr/>
      <w:tcPr>
        <w:tcBorders>
          <w:top w:val="double" w:sz="4" w:space="0" w:color="1B212E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CEDE" w:themeFill="text1" w:themeFillTint="33"/>
      </w:tcPr>
    </w:tblStylePr>
    <w:tblStylePr w:type="band1Horz">
      <w:tblPr/>
      <w:tcPr>
        <w:shd w:val="clear" w:color="auto" w:fill="C7CEDE" w:themeFill="text1" w:themeFillTint="33"/>
      </w:tcPr>
    </w:tblStylePr>
  </w:style>
  <w:style w:type="table" w:styleId="Listentabelle4">
    <w:name w:val="List Table 4"/>
    <w:basedOn w:val="NormaleTabelle"/>
    <w:uiPriority w:val="49"/>
    <w:rsid w:val="001433CF"/>
    <w:pPr>
      <w:spacing w:after="0" w:line="240" w:lineRule="auto"/>
    </w:pPr>
    <w:tblPr>
      <w:tblStyleRowBandSize w:val="1"/>
      <w:tblStyleColBandSize w:val="1"/>
      <w:tblBorders>
        <w:top w:val="single" w:sz="4" w:space="0" w:color="5B6F9C" w:themeColor="text1" w:themeTint="99"/>
        <w:left w:val="single" w:sz="4" w:space="0" w:color="5B6F9C" w:themeColor="text1" w:themeTint="99"/>
        <w:bottom w:val="single" w:sz="4" w:space="0" w:color="5B6F9C" w:themeColor="text1" w:themeTint="99"/>
        <w:right w:val="single" w:sz="4" w:space="0" w:color="5B6F9C" w:themeColor="text1" w:themeTint="99"/>
        <w:insideH w:val="single" w:sz="4" w:space="0" w:color="5B6F9C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212E" w:themeColor="text1"/>
          <w:left w:val="single" w:sz="4" w:space="0" w:color="1B212E" w:themeColor="text1"/>
          <w:bottom w:val="single" w:sz="4" w:space="0" w:color="1B212E" w:themeColor="text1"/>
          <w:right w:val="single" w:sz="4" w:space="0" w:color="1B212E" w:themeColor="text1"/>
          <w:insideH w:val="nil"/>
        </w:tcBorders>
        <w:shd w:val="clear" w:color="auto" w:fill="1B212E" w:themeFill="text1"/>
      </w:tcPr>
    </w:tblStylePr>
    <w:tblStylePr w:type="lastRow">
      <w:rPr>
        <w:b/>
        <w:bCs/>
      </w:rPr>
      <w:tblPr/>
      <w:tcPr>
        <w:tcBorders>
          <w:top w:val="double" w:sz="4" w:space="0" w:color="5B6F9C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CEDE" w:themeFill="text1" w:themeFillTint="33"/>
      </w:tcPr>
    </w:tblStylePr>
    <w:tblStylePr w:type="band1Horz">
      <w:tblPr/>
      <w:tcPr>
        <w:shd w:val="clear" w:color="auto" w:fill="C7CEDE" w:themeFill="text1" w:themeFillTint="33"/>
      </w:tcPr>
    </w:tblStylePr>
  </w:style>
  <w:style w:type="table" w:styleId="Gitternetztabelle5dunkel">
    <w:name w:val="Grid Table 5 Dark"/>
    <w:basedOn w:val="NormaleTabelle"/>
    <w:uiPriority w:val="50"/>
    <w:rsid w:val="001433C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7CEDE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212E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212E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B212E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B212E" w:themeFill="text1"/>
      </w:tcPr>
    </w:tblStylePr>
    <w:tblStylePr w:type="band1Vert">
      <w:tblPr/>
      <w:tcPr>
        <w:shd w:val="clear" w:color="auto" w:fill="909EBE" w:themeFill="text1" w:themeFillTint="66"/>
      </w:tcPr>
    </w:tblStylePr>
    <w:tblStylePr w:type="band1Horz">
      <w:tblPr/>
      <w:tcPr>
        <w:shd w:val="clear" w:color="auto" w:fill="909EBE" w:themeFill="text1" w:themeFillTint="66"/>
      </w:tcPr>
    </w:tblStylePr>
  </w:style>
  <w:style w:type="table" w:styleId="HelleListe">
    <w:name w:val="Light List"/>
    <w:basedOn w:val="NormaleTabelle"/>
    <w:uiPriority w:val="61"/>
    <w:rsid w:val="001433CF"/>
    <w:pPr>
      <w:spacing w:after="0" w:line="240" w:lineRule="auto"/>
    </w:pPr>
    <w:rPr>
      <w:rFonts w:eastAsiaTheme="minorEastAsia"/>
      <w:color w:val="auto"/>
      <w:lang w:eastAsia="de-DE"/>
    </w:rPr>
    <w:tblPr>
      <w:tblStyleRowBandSize w:val="1"/>
      <w:tblStyleColBandSize w:val="1"/>
      <w:tblBorders>
        <w:top w:val="single" w:sz="8" w:space="0" w:color="1B212E" w:themeColor="text1"/>
        <w:left w:val="single" w:sz="8" w:space="0" w:color="1B212E" w:themeColor="text1"/>
        <w:bottom w:val="single" w:sz="8" w:space="0" w:color="1B212E" w:themeColor="text1"/>
        <w:right w:val="single" w:sz="8" w:space="0" w:color="1B212E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B212E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212E" w:themeColor="text1"/>
          <w:left w:val="single" w:sz="8" w:space="0" w:color="1B212E" w:themeColor="text1"/>
          <w:bottom w:val="single" w:sz="8" w:space="0" w:color="1B212E" w:themeColor="text1"/>
          <w:right w:val="single" w:sz="8" w:space="0" w:color="1B212E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B212E" w:themeColor="text1"/>
          <w:left w:val="single" w:sz="8" w:space="0" w:color="1B212E" w:themeColor="text1"/>
          <w:bottom w:val="single" w:sz="8" w:space="0" w:color="1B212E" w:themeColor="text1"/>
          <w:right w:val="single" w:sz="8" w:space="0" w:color="1B212E" w:themeColor="text1"/>
        </w:tcBorders>
      </w:tcPr>
    </w:tblStylePr>
    <w:tblStylePr w:type="band1Horz">
      <w:tblPr/>
      <w:tcPr>
        <w:tcBorders>
          <w:top w:val="single" w:sz="8" w:space="0" w:color="1B212E" w:themeColor="text1"/>
          <w:left w:val="single" w:sz="8" w:space="0" w:color="1B212E" w:themeColor="text1"/>
          <w:bottom w:val="single" w:sz="8" w:space="0" w:color="1B212E" w:themeColor="text1"/>
          <w:right w:val="single" w:sz="8" w:space="0" w:color="1B212E" w:themeColor="text1"/>
        </w:tcBorders>
      </w:tcPr>
    </w:tblStylePr>
  </w:style>
  <w:style w:type="table" w:styleId="MittlereListe2-Akzent1">
    <w:name w:val="Medium List 2 Accent 1"/>
    <w:basedOn w:val="NormaleTabelle"/>
    <w:uiPriority w:val="66"/>
    <w:rsid w:val="001433CF"/>
    <w:pPr>
      <w:spacing w:after="0" w:line="240" w:lineRule="auto"/>
    </w:pPr>
    <w:rPr>
      <w:rFonts w:asciiTheme="majorHAnsi" w:eastAsiaTheme="majorEastAsia" w:hAnsiTheme="majorHAnsi" w:cstheme="majorBidi"/>
      <w:lang w:eastAsia="de-DE"/>
    </w:rPr>
    <w:tblPr>
      <w:tblStyleRowBandSize w:val="1"/>
      <w:tblStyleColBandSize w:val="1"/>
      <w:tblBorders>
        <w:top w:val="single" w:sz="8" w:space="0" w:color="B39C4D" w:themeColor="accent1"/>
        <w:left w:val="single" w:sz="8" w:space="0" w:color="B39C4D" w:themeColor="accent1"/>
        <w:bottom w:val="single" w:sz="8" w:space="0" w:color="B39C4D" w:themeColor="accent1"/>
        <w:right w:val="single" w:sz="8" w:space="0" w:color="B39C4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39C4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39C4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39C4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39C4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6D2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E6D2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HelleSchattierung-Akzent1">
    <w:name w:val="Light Shading Accent 1"/>
    <w:basedOn w:val="NormaleTabelle"/>
    <w:uiPriority w:val="60"/>
    <w:rsid w:val="001433CF"/>
    <w:pPr>
      <w:spacing w:after="0" w:line="240" w:lineRule="auto"/>
    </w:pPr>
    <w:rPr>
      <w:rFonts w:eastAsiaTheme="minorEastAsia"/>
      <w:color w:val="867439" w:themeColor="accent1" w:themeShade="BF"/>
      <w:lang w:eastAsia="de-DE"/>
    </w:rPr>
    <w:tblPr>
      <w:tblStyleRowBandSize w:val="1"/>
      <w:tblStyleColBandSize w:val="1"/>
      <w:tblBorders>
        <w:top w:val="single" w:sz="8" w:space="0" w:color="B39C4D" w:themeColor="accent1"/>
        <w:bottom w:val="single" w:sz="8" w:space="0" w:color="B39C4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39C4D" w:themeColor="accent1"/>
          <w:left w:val="nil"/>
          <w:bottom w:val="single" w:sz="8" w:space="0" w:color="B39C4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39C4D" w:themeColor="accent1"/>
          <w:left w:val="nil"/>
          <w:bottom w:val="single" w:sz="8" w:space="0" w:color="B39C4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6D2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E6D2" w:themeFill="accent1" w:themeFillTint="3F"/>
      </w:tcPr>
    </w:tblStylePr>
  </w:style>
  <w:style w:type="paragraph" w:styleId="Funotentext">
    <w:name w:val="footnote text"/>
    <w:basedOn w:val="Standard"/>
    <w:link w:val="FunotentextZchn"/>
    <w:uiPriority w:val="34"/>
    <w:unhideWhenUsed/>
    <w:rsid w:val="002F0A91"/>
    <w:pPr>
      <w:contextualSpacing/>
    </w:pPr>
    <w:rPr>
      <w:sz w:val="14"/>
    </w:rPr>
  </w:style>
  <w:style w:type="character" w:customStyle="1" w:styleId="FunotentextZchn">
    <w:name w:val="Fußnotentext Zchn"/>
    <w:basedOn w:val="Absatz-Standardschriftart"/>
    <w:link w:val="Funotentext"/>
    <w:uiPriority w:val="34"/>
    <w:rsid w:val="00A63029"/>
    <w:rPr>
      <w:sz w:val="14"/>
    </w:rPr>
  </w:style>
  <w:style w:type="paragraph" w:customStyle="1" w:styleId="Listlevel1">
    <w:name w:val="List level 1"/>
    <w:basedOn w:val="Standard"/>
    <w:link w:val="Listlevel1Zchn"/>
    <w:uiPriority w:val="3"/>
    <w:qFormat/>
    <w:rsid w:val="00D67EBD"/>
    <w:pPr>
      <w:numPr>
        <w:numId w:val="13"/>
      </w:numPr>
      <w:ind w:left="340" w:hanging="340"/>
    </w:pPr>
  </w:style>
  <w:style w:type="table" w:styleId="Listentabelle3Akzent6">
    <w:name w:val="List Table 3 Accent 6"/>
    <w:basedOn w:val="NormaleTabelle"/>
    <w:uiPriority w:val="48"/>
    <w:rsid w:val="001433CF"/>
    <w:pPr>
      <w:spacing w:after="0" w:line="240" w:lineRule="auto"/>
    </w:pPr>
    <w:tblPr>
      <w:tblStyleRowBandSize w:val="1"/>
      <w:tblStyleColBandSize w:val="1"/>
      <w:tblBorders>
        <w:top w:val="single" w:sz="4" w:space="0" w:color="CED0D0" w:themeColor="accent6"/>
        <w:left w:val="single" w:sz="4" w:space="0" w:color="CED0D0" w:themeColor="accent6"/>
        <w:bottom w:val="single" w:sz="4" w:space="0" w:color="CED0D0" w:themeColor="accent6"/>
        <w:right w:val="single" w:sz="4" w:space="0" w:color="CED0D0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ED0D0" w:themeFill="accent6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ED0D0" w:themeColor="accent6"/>
          <w:right w:val="single" w:sz="4" w:space="0" w:color="CED0D0" w:themeColor="accent6"/>
        </w:tcBorders>
      </w:tcPr>
    </w:tblStylePr>
    <w:tblStylePr w:type="band1Horz">
      <w:tblPr/>
      <w:tcPr>
        <w:tcBorders>
          <w:top w:val="single" w:sz="4" w:space="0" w:color="CED0D0" w:themeColor="accent6"/>
          <w:bottom w:val="single" w:sz="4" w:space="0" w:color="CED0D0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ED0D0" w:themeColor="accent6"/>
          <w:left w:val="nil"/>
        </w:tcBorders>
      </w:tcPr>
    </w:tblStylePr>
    <w:tblStylePr w:type="swCell">
      <w:tblPr/>
      <w:tcPr>
        <w:tcBorders>
          <w:top w:val="double" w:sz="4" w:space="0" w:color="CED0D0" w:themeColor="accent6"/>
          <w:right w:val="nil"/>
        </w:tcBorders>
      </w:tcPr>
    </w:tblStylePr>
  </w:style>
  <w:style w:type="table" w:styleId="Gitternetztabelle4Akzent1">
    <w:name w:val="Grid Table 4 Accent 1"/>
    <w:basedOn w:val="NormaleTabelle"/>
    <w:uiPriority w:val="49"/>
    <w:rsid w:val="001433CF"/>
    <w:pPr>
      <w:spacing w:after="0" w:line="240" w:lineRule="auto"/>
    </w:pPr>
    <w:tblPr>
      <w:tblStyleRowBandSize w:val="1"/>
      <w:tblStyleColBandSize w:val="1"/>
      <w:tblBorders>
        <w:top w:val="single" w:sz="4" w:space="0" w:color="D1C394" w:themeColor="accent1" w:themeTint="99"/>
        <w:left w:val="single" w:sz="4" w:space="0" w:color="D1C394" w:themeColor="accent1" w:themeTint="99"/>
        <w:bottom w:val="single" w:sz="4" w:space="0" w:color="D1C394" w:themeColor="accent1" w:themeTint="99"/>
        <w:right w:val="single" w:sz="4" w:space="0" w:color="D1C394" w:themeColor="accent1" w:themeTint="99"/>
        <w:insideH w:val="single" w:sz="4" w:space="0" w:color="D1C394" w:themeColor="accent1" w:themeTint="99"/>
        <w:insideV w:val="single" w:sz="4" w:space="0" w:color="D1C3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39C4D" w:themeColor="accent1"/>
          <w:left w:val="single" w:sz="4" w:space="0" w:color="B39C4D" w:themeColor="accent1"/>
          <w:bottom w:val="single" w:sz="4" w:space="0" w:color="B39C4D" w:themeColor="accent1"/>
          <w:right w:val="single" w:sz="4" w:space="0" w:color="B39C4D" w:themeColor="accent1"/>
          <w:insideH w:val="nil"/>
          <w:insideV w:val="nil"/>
        </w:tcBorders>
        <w:shd w:val="clear" w:color="auto" w:fill="B39C4D" w:themeFill="accent1"/>
      </w:tcPr>
    </w:tblStylePr>
    <w:tblStylePr w:type="lastRow">
      <w:rPr>
        <w:b/>
        <w:bCs/>
      </w:rPr>
      <w:tblPr/>
      <w:tcPr>
        <w:tcBorders>
          <w:top w:val="double" w:sz="4" w:space="0" w:color="B39C4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BDB" w:themeFill="accent1" w:themeFillTint="33"/>
      </w:tcPr>
    </w:tblStylePr>
    <w:tblStylePr w:type="band1Horz">
      <w:tblPr/>
      <w:tcPr>
        <w:shd w:val="clear" w:color="auto" w:fill="EFEBDB" w:themeFill="accent1" w:themeFillTint="33"/>
      </w:tcPr>
    </w:tblStylePr>
  </w:style>
  <w:style w:type="table" w:customStyle="1" w:styleId="TableCOSMO">
    <w:name w:val="Table COSMO"/>
    <w:basedOn w:val="Gitternetztabelle4Akzent1"/>
    <w:uiPriority w:val="99"/>
    <w:rsid w:val="008268F1"/>
    <w:tblPr>
      <w:tblBorders>
        <w:top w:val="single" w:sz="6" w:space="0" w:color="B39C4D" w:themeColor="accent1"/>
        <w:left w:val="single" w:sz="6" w:space="0" w:color="B39C4D" w:themeColor="accent1"/>
        <w:bottom w:val="single" w:sz="6" w:space="0" w:color="B39C4D" w:themeColor="accent1"/>
        <w:right w:val="single" w:sz="6" w:space="0" w:color="B39C4D" w:themeColor="accent1"/>
        <w:insideH w:val="single" w:sz="6" w:space="0" w:color="B39C4D" w:themeColor="accent1"/>
        <w:insideV w:val="single" w:sz="6" w:space="0" w:color="B39C4D" w:themeColor="accent1"/>
      </w:tblBorders>
    </w:tblPr>
    <w:tcPr>
      <w:shd w:val="clear" w:color="auto" w:fill="EBE6DC"/>
    </w:tcPr>
    <w:tblStylePr w:type="firstRow">
      <w:rPr>
        <w:rFonts w:asciiTheme="majorHAnsi" w:hAnsiTheme="majorHAnsi"/>
        <w:b w:val="0"/>
        <w:bCs/>
        <w:color w:val="FFFFFF" w:themeColor="background2"/>
      </w:rPr>
      <w:tblPr/>
      <w:tcPr>
        <w:tcBorders>
          <w:top w:val="single" w:sz="6" w:space="0" w:color="B39C4D" w:themeColor="accent1"/>
          <w:left w:val="single" w:sz="6" w:space="0" w:color="B39C4D" w:themeColor="accent1"/>
          <w:bottom w:val="single" w:sz="6" w:space="0" w:color="B39C4D" w:themeColor="accent1"/>
          <w:right w:val="single" w:sz="6" w:space="0" w:color="B39C4D" w:themeColor="accent1"/>
          <w:insideH w:val="nil"/>
          <w:insideV w:val="single" w:sz="6" w:space="0" w:color="B39C4D" w:themeColor="accent1"/>
        </w:tcBorders>
        <w:shd w:val="clear" w:color="auto" w:fill="1B212E" w:themeFill="text1"/>
      </w:tcPr>
    </w:tblStylePr>
    <w:tblStylePr w:type="lastRow">
      <w:rPr>
        <w:rFonts w:asciiTheme="majorHAnsi" w:hAnsiTheme="majorHAnsi"/>
        <w:b w:val="0"/>
        <w:bCs/>
        <w:color w:val="FFFFFF" w:themeColor="background1"/>
      </w:rPr>
      <w:tblPr/>
      <w:tcPr>
        <w:tcBorders>
          <w:top w:val="double" w:sz="4" w:space="0" w:color="B39C4D" w:themeColor="accent1"/>
        </w:tcBorders>
        <w:shd w:val="clear" w:color="auto" w:fill="1B212E" w:themeFill="text1"/>
      </w:tcPr>
    </w:tblStylePr>
    <w:tblStylePr w:type="firstCol">
      <w:rPr>
        <w:rFonts w:asciiTheme="minorHAnsi" w:hAnsiTheme="minorHAnsi"/>
        <w:b w:val="0"/>
        <w:bCs/>
      </w:rPr>
      <w:tblPr/>
      <w:tcPr>
        <w:shd w:val="clear" w:color="auto" w:fill="CED0D0" w:themeFill="accent6"/>
      </w:tcPr>
    </w:tblStylePr>
    <w:tblStylePr w:type="lastCol">
      <w:rPr>
        <w:rFonts w:asciiTheme="minorHAnsi" w:hAnsiTheme="minorHAnsi"/>
        <w:b w:val="0"/>
        <w:bCs/>
      </w:rPr>
      <w:tblPr/>
      <w:tcPr>
        <w:shd w:val="clear" w:color="auto" w:fill="CED0D0" w:themeFill="accent6"/>
      </w:tcPr>
    </w:tblStylePr>
    <w:tblStylePr w:type="band1Vert">
      <w:tblPr/>
      <w:tcPr>
        <w:shd w:val="clear" w:color="auto" w:fill="EBE6DC"/>
      </w:tcPr>
    </w:tblStylePr>
    <w:tblStylePr w:type="band2Vert">
      <w:tblPr/>
      <w:tcPr>
        <w:shd w:val="clear" w:color="auto" w:fill="CED0D0" w:themeFill="accent6"/>
      </w:tcPr>
    </w:tblStylePr>
    <w:tblStylePr w:type="band1Horz">
      <w:tblPr/>
      <w:tcPr>
        <w:shd w:val="clear" w:color="auto" w:fill="EBE6DC"/>
      </w:tcPr>
    </w:tblStylePr>
    <w:tblStylePr w:type="band2Horz">
      <w:tblPr/>
      <w:tcPr>
        <w:shd w:val="clear" w:color="auto" w:fill="CED0D0" w:themeFill="accent6"/>
      </w:tcPr>
    </w:tblStylePr>
  </w:style>
  <w:style w:type="table" w:styleId="TabellemithellemGitternetz">
    <w:name w:val="Grid Table Light"/>
    <w:basedOn w:val="NormaleTabelle"/>
    <w:uiPriority w:val="40"/>
    <w:rsid w:val="001433C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Inhaltsverzeichnisberschrift">
    <w:name w:val="TOC Heading"/>
    <w:basedOn w:val="berschrift1"/>
    <w:next w:val="Standard"/>
    <w:link w:val="InhaltsverzeichnisberschriftZchn"/>
    <w:uiPriority w:val="18"/>
    <w:unhideWhenUsed/>
    <w:qFormat/>
    <w:rsid w:val="00A6366F"/>
    <w:pPr>
      <w:outlineLvl w:val="9"/>
    </w:pPr>
    <w:rPr>
      <w:sz w:val="24"/>
      <w:lang w:eastAsia="de-DE"/>
    </w:rPr>
  </w:style>
  <w:style w:type="character" w:customStyle="1" w:styleId="InhaltsverzeichnisberschriftZchn">
    <w:name w:val="Inhaltsverzeichnisüberschrift Zchn"/>
    <w:basedOn w:val="berschrift1Zchn"/>
    <w:link w:val="Inhaltsverzeichnisberschrift"/>
    <w:uiPriority w:val="18"/>
    <w:rsid w:val="008268F1"/>
    <w:rPr>
      <w:rFonts w:asciiTheme="majorHAnsi" w:eastAsiaTheme="majorEastAsia" w:hAnsiTheme="majorHAnsi" w:cstheme="majorBidi"/>
      <w:color w:val="B39C4D" w:themeColor="accent1"/>
      <w:sz w:val="24"/>
      <w:szCs w:val="32"/>
      <w:lang w:eastAsia="de-DE"/>
    </w:rPr>
  </w:style>
  <w:style w:type="paragraph" w:styleId="Literaturverzeichnis">
    <w:name w:val="Bibliography"/>
    <w:aliases w:val="bibliography"/>
    <w:basedOn w:val="Standard"/>
    <w:next w:val="Standard"/>
    <w:uiPriority w:val="99"/>
    <w:semiHidden/>
    <w:rsid w:val="001433CF"/>
    <w:pPr>
      <w:spacing w:before="160" w:after="0"/>
    </w:pPr>
    <w:rPr>
      <w:rFonts w:ascii="Segoe UI Light" w:hAnsi="Segoe UI Light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1433CF"/>
    <w:pPr>
      <w:contextualSpacing/>
    </w:pPr>
    <w:rPr>
      <w:rFonts w:ascii="Segoe UI Light" w:hAnsi="Segoe UI Light"/>
      <w:sz w:val="14"/>
    </w:rPr>
  </w:style>
  <w:style w:type="paragraph" w:styleId="Fu-Endnotenberschrift">
    <w:name w:val="Note Heading"/>
    <w:basedOn w:val="Standard"/>
    <w:next w:val="Standard"/>
    <w:link w:val="Fu-EndnotenberschriftZchn"/>
    <w:uiPriority w:val="34"/>
    <w:unhideWhenUsed/>
    <w:rsid w:val="001433CF"/>
    <w:pPr>
      <w:spacing w:after="0" w:line="240" w:lineRule="auto"/>
    </w:pPr>
    <w:rPr>
      <w:sz w:val="14"/>
    </w:rPr>
  </w:style>
  <w:style w:type="character" w:customStyle="1" w:styleId="Fu-EndnotenberschriftZchn">
    <w:name w:val="Fuß/-Endnotenüberschrift Zchn"/>
    <w:basedOn w:val="Absatz-Standardschriftart"/>
    <w:link w:val="Fu-Endnotenberschrift"/>
    <w:uiPriority w:val="34"/>
    <w:rsid w:val="00A63029"/>
    <w:rPr>
      <w:sz w:val="14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1433CF"/>
    <w:rPr>
      <w:rFonts w:ascii="Segoe UI Light" w:hAnsi="Segoe UI Light"/>
      <w:sz w:val="14"/>
    </w:rPr>
  </w:style>
  <w:style w:type="character" w:styleId="Endnotenzeichen">
    <w:name w:val="endnote reference"/>
    <w:basedOn w:val="Absatz-Standardschriftart"/>
    <w:uiPriority w:val="34"/>
    <w:unhideWhenUsed/>
    <w:rsid w:val="008268F1"/>
    <w:rPr>
      <w:b/>
      <w:color w:val="B39C4D" w:themeColor="accent1"/>
      <w:vertAlign w:val="superscript"/>
    </w:rPr>
  </w:style>
  <w:style w:type="table" w:styleId="EinfacheTabelle2">
    <w:name w:val="Plain Table 2"/>
    <w:basedOn w:val="NormaleTabelle"/>
    <w:uiPriority w:val="42"/>
    <w:rsid w:val="001433CF"/>
    <w:pPr>
      <w:spacing w:after="0" w:line="240" w:lineRule="auto"/>
    </w:pPr>
    <w:tblPr>
      <w:tblStyleRowBandSize w:val="1"/>
      <w:tblStyleColBandSize w:val="1"/>
      <w:tblBorders>
        <w:top w:val="single" w:sz="4" w:space="0" w:color="7486AD" w:themeColor="text1" w:themeTint="80"/>
        <w:bottom w:val="single" w:sz="4" w:space="0" w:color="7486AD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486AD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486AD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486AD" w:themeColor="text1" w:themeTint="80"/>
          <w:right w:val="single" w:sz="4" w:space="0" w:color="7486AD" w:themeColor="text1" w:themeTint="80"/>
        </w:tcBorders>
      </w:tcPr>
    </w:tblStylePr>
    <w:tblStylePr w:type="band2Vert">
      <w:tblPr/>
      <w:tcPr>
        <w:tcBorders>
          <w:left w:val="single" w:sz="4" w:space="0" w:color="7486AD" w:themeColor="text1" w:themeTint="80"/>
          <w:right w:val="single" w:sz="4" w:space="0" w:color="7486AD" w:themeColor="text1" w:themeTint="80"/>
        </w:tcBorders>
      </w:tcPr>
    </w:tblStylePr>
    <w:tblStylePr w:type="band1Horz">
      <w:tblPr/>
      <w:tcPr>
        <w:tcBorders>
          <w:top w:val="single" w:sz="4" w:space="0" w:color="7486AD" w:themeColor="text1" w:themeTint="80"/>
          <w:bottom w:val="single" w:sz="4" w:space="0" w:color="7486AD" w:themeColor="text1" w:themeTint="80"/>
        </w:tcBorders>
      </w:tcPr>
    </w:tblStylePr>
  </w:style>
  <w:style w:type="character" w:customStyle="1" w:styleId="NeptuneMedium">
    <w:name w:val="Neptune Medium"/>
    <w:uiPriority w:val="10"/>
    <w:qFormat/>
    <w:rsid w:val="008268F1"/>
    <w:rPr>
      <w:rFonts w:ascii="Neptune Medium" w:hAnsi="Neptune Medium"/>
    </w:rPr>
  </w:style>
  <w:style w:type="paragraph" w:customStyle="1" w:styleId="Abbildungenzentriert">
    <w:name w:val="Abbildungen zentriert"/>
    <w:aliases w:val="figures centered"/>
    <w:basedOn w:val="Standard"/>
    <w:uiPriority w:val="16"/>
    <w:qFormat/>
    <w:rsid w:val="001433CF"/>
    <w:pPr>
      <w:keepNext/>
      <w:spacing w:before="240"/>
      <w:jc w:val="center"/>
    </w:pPr>
  </w:style>
  <w:style w:type="paragraph" w:customStyle="1" w:styleId="Abbildungenlinksbndig">
    <w:name w:val="Abbildungen linksbündig"/>
    <w:aliases w:val="figures left"/>
    <w:basedOn w:val="Standard"/>
    <w:uiPriority w:val="16"/>
    <w:qFormat/>
    <w:rsid w:val="001433CF"/>
    <w:pPr>
      <w:keepNext/>
      <w:spacing w:before="240"/>
    </w:pPr>
  </w:style>
  <w:style w:type="paragraph" w:styleId="Textkrper-Erstzeileneinzug">
    <w:name w:val="Body Text First Indent"/>
    <w:basedOn w:val="Textkrper"/>
    <w:link w:val="Textkrper-ErstzeileneinzugZchn"/>
    <w:uiPriority w:val="99"/>
    <w:semiHidden/>
    <w:unhideWhenUsed/>
    <w:rsid w:val="001433CF"/>
    <w:pPr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uiPriority w:val="99"/>
    <w:semiHidden/>
    <w:rsid w:val="001433CF"/>
  </w:style>
  <w:style w:type="paragraph" w:customStyle="1" w:styleId="Zentriert">
    <w:name w:val="Zentriert"/>
    <w:aliases w:val="centered"/>
    <w:basedOn w:val="Standard"/>
    <w:uiPriority w:val="11"/>
    <w:rsid w:val="001433CF"/>
    <w:pPr>
      <w:jc w:val="center"/>
    </w:pPr>
    <w:rPr>
      <w:rFonts w:eastAsia="Times New Roman" w:cs="Times New Roman"/>
    </w:rPr>
  </w:style>
  <w:style w:type="character" w:customStyle="1" w:styleId="Hyperlinkwei">
    <w:name w:val="Hyperlink weiß"/>
    <w:aliases w:val="Hyperlink white"/>
    <w:basedOn w:val="Hyperlink"/>
    <w:uiPriority w:val="20"/>
    <w:qFormat/>
    <w:rsid w:val="001433CF"/>
    <w:rPr>
      <w:color w:val="FFFFFF" w:themeColor="background1"/>
      <w:u w:val="single"/>
    </w:rPr>
  </w:style>
  <w:style w:type="paragraph" w:customStyle="1" w:styleId="KopfzeileSeitenrandlinks">
    <w:name w:val="Kopfzeile Seitenrand links"/>
    <w:aliases w:val="header margin left"/>
    <w:basedOn w:val="Kopfzeile"/>
    <w:link w:val="KopfzeileSeitenrandlinksZchn"/>
    <w:uiPriority w:val="30"/>
    <w:unhideWhenUsed/>
    <w:rsid w:val="00C2794D"/>
    <w:pPr>
      <w:ind w:right="0"/>
    </w:pPr>
    <w:rPr>
      <w:sz w:val="14"/>
      <w:szCs w:val="16"/>
    </w:rPr>
  </w:style>
  <w:style w:type="character" w:customStyle="1" w:styleId="KopfzeileSeitenrandlinksZchn">
    <w:name w:val="Kopfzeile Seitenrand links Zchn"/>
    <w:aliases w:val="header margin left Zchn"/>
    <w:basedOn w:val="KopfzeileZchn"/>
    <w:link w:val="KopfzeileSeitenrandlinks"/>
    <w:uiPriority w:val="30"/>
    <w:rsid w:val="00C2794D"/>
    <w:rPr>
      <w:sz w:val="14"/>
      <w:szCs w:val="16"/>
    </w:rPr>
  </w:style>
  <w:style w:type="character" w:customStyle="1" w:styleId="NeptuneExtralight">
    <w:name w:val="Neptune Extralight"/>
    <w:uiPriority w:val="10"/>
    <w:rsid w:val="008268F1"/>
    <w:rPr>
      <w:rFonts w:ascii="Neptune Extralight" w:hAnsi="Neptune Extralight"/>
      <w:color w:val="1B212E" w:themeColor="text1"/>
    </w:rPr>
  </w:style>
  <w:style w:type="paragraph" w:customStyle="1" w:styleId="FuzeileKundennamegold">
    <w:name w:val="Fußzeile Kundenname gold"/>
    <w:aliases w:val="footer client name gold"/>
    <w:basedOn w:val="Fuzeile"/>
    <w:link w:val="FuzeileKundennamegoldZchn"/>
    <w:uiPriority w:val="31"/>
    <w:unhideWhenUsed/>
    <w:rsid w:val="00126432"/>
    <w:rPr>
      <w:rFonts w:asciiTheme="majorHAnsi" w:hAnsiTheme="majorHAnsi"/>
      <w:noProof/>
      <w:color w:val="B39C4D" w:themeColor="accent1"/>
    </w:rPr>
  </w:style>
  <w:style w:type="character" w:customStyle="1" w:styleId="FuzeileKundennamegoldZchn">
    <w:name w:val="Fußzeile Kundenname gold Zchn"/>
    <w:aliases w:val="footer client name gold Zchn"/>
    <w:basedOn w:val="FuzeileZchn"/>
    <w:link w:val="FuzeileKundennamegold"/>
    <w:uiPriority w:val="31"/>
    <w:rsid w:val="00126432"/>
    <w:rPr>
      <w:rFonts w:asciiTheme="majorHAnsi" w:hAnsiTheme="majorHAnsi"/>
      <w:noProof/>
      <w:color w:val="B39C4D" w:themeColor="accent1"/>
      <w:sz w:val="16"/>
    </w:rPr>
  </w:style>
  <w:style w:type="paragraph" w:styleId="StandardWeb">
    <w:name w:val="Normal (Web)"/>
    <w:basedOn w:val="Standard"/>
    <w:uiPriority w:val="99"/>
    <w:semiHidden/>
    <w:unhideWhenUsed/>
    <w:rsid w:val="001433CF"/>
    <w:rPr>
      <w:rFonts w:ascii="Times New Roman" w:hAnsi="Times New Roman" w:cs="Times New Roman"/>
    </w:rPr>
  </w:style>
  <w:style w:type="table" w:styleId="TabelleEinfach1">
    <w:name w:val="Table Simple 1"/>
    <w:basedOn w:val="NormaleTabelle"/>
    <w:uiPriority w:val="99"/>
    <w:semiHidden/>
    <w:unhideWhenUsed/>
    <w:rsid w:val="001433CF"/>
    <w:rPr>
      <w:color w:val="auto"/>
    </w:rPr>
    <w:tblPr>
      <w:tblBorders>
        <w:top w:val="single" w:sz="12" w:space="0" w:color="B39C4D" w:themeColor="accent1"/>
        <w:bottom w:val="single" w:sz="12" w:space="0" w:color="B39C4D" w:themeColor="accent1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character" w:customStyle="1" w:styleId="AccentcolorCOSMOdarkblue">
    <w:name w:val="Accent color COSMO dark blue"/>
    <w:uiPriority w:val="8"/>
    <w:rsid w:val="00440232"/>
    <w:rPr>
      <w:color w:val="002D6E"/>
    </w:rPr>
  </w:style>
  <w:style w:type="character" w:customStyle="1" w:styleId="AccentcolorCOSMOdarkred">
    <w:name w:val="Accent color COSMO dark red"/>
    <w:uiPriority w:val="8"/>
    <w:qFormat/>
    <w:rsid w:val="00830867"/>
    <w:rPr>
      <w:color w:val="6A0040" w:themeColor="accent2"/>
    </w:rPr>
  </w:style>
  <w:style w:type="character" w:customStyle="1" w:styleId="AccentcolorCOSMOdarkgreen">
    <w:name w:val="Accent color COSMO dark green"/>
    <w:uiPriority w:val="8"/>
    <w:qFormat/>
    <w:rsid w:val="00830867"/>
    <w:rPr>
      <w:color w:val="00423C"/>
    </w:rPr>
  </w:style>
  <w:style w:type="character" w:customStyle="1" w:styleId="AccentcolorCOSMOlightgreen">
    <w:name w:val="Accent color COSMO light green"/>
    <w:uiPriority w:val="8"/>
    <w:qFormat/>
    <w:rsid w:val="00440232"/>
    <w:rPr>
      <w:color w:val="78BE20"/>
    </w:rPr>
  </w:style>
  <w:style w:type="character" w:customStyle="1" w:styleId="FocusCOSMOdarkblue">
    <w:name w:val="Focus COSMO dark blue"/>
    <w:basedOn w:val="FocusCOSMOdarkred"/>
    <w:uiPriority w:val="9"/>
    <w:qFormat/>
    <w:rsid w:val="00440232"/>
    <w:rPr>
      <w:b/>
      <w:color w:val="FFFFFF" w:themeColor="background1"/>
      <w:bdr w:val="none" w:sz="0" w:space="0" w:color="auto"/>
      <w:shd w:val="clear" w:color="auto" w:fill="002D6E"/>
    </w:rPr>
  </w:style>
  <w:style w:type="character" w:customStyle="1" w:styleId="FocusCOSMOlightred">
    <w:name w:val="Focus COSMO light red"/>
    <w:basedOn w:val="FocusCOSMOdarkred"/>
    <w:uiPriority w:val="9"/>
    <w:qFormat/>
    <w:rsid w:val="00830867"/>
    <w:rPr>
      <w:b/>
      <w:color w:val="FFFFFF" w:themeColor="background1"/>
      <w:bdr w:val="none" w:sz="0" w:space="0" w:color="auto"/>
      <w:shd w:val="clear" w:color="auto" w:fill="FF671F" w:themeFill="accent3"/>
    </w:rPr>
  </w:style>
  <w:style w:type="character" w:customStyle="1" w:styleId="FocusCOSMOlightblue">
    <w:name w:val="Focus COSMO light blue"/>
    <w:basedOn w:val="FocusCOSMOdarkred"/>
    <w:uiPriority w:val="9"/>
    <w:qFormat/>
    <w:rsid w:val="00440232"/>
    <w:rPr>
      <w:b/>
      <w:color w:val="FFFFFF" w:themeColor="background1"/>
      <w:bdr w:val="none" w:sz="0" w:space="0" w:color="auto"/>
      <w:shd w:val="clear" w:color="auto" w:fill="3296DF"/>
    </w:rPr>
  </w:style>
  <w:style w:type="character" w:customStyle="1" w:styleId="FocusCOSMOdarkred">
    <w:name w:val="Focus COSMO dark red"/>
    <w:basedOn w:val="Absatz-Standardschriftart"/>
    <w:uiPriority w:val="9"/>
    <w:qFormat/>
    <w:rsid w:val="00830867"/>
    <w:rPr>
      <w:b/>
      <w:color w:val="FFFFFF" w:themeColor="background1"/>
      <w:bdr w:val="none" w:sz="0" w:space="0" w:color="auto"/>
      <w:shd w:val="clear" w:color="auto" w:fill="6A0040" w:themeFill="accent2"/>
    </w:rPr>
  </w:style>
  <w:style w:type="character" w:customStyle="1" w:styleId="FocusCOSMOdarkgreen">
    <w:name w:val="Focus COSMO dark green"/>
    <w:basedOn w:val="FocusCOSMOdarkred"/>
    <w:uiPriority w:val="9"/>
    <w:qFormat/>
    <w:rsid w:val="00830867"/>
    <w:rPr>
      <w:b/>
      <w:color w:val="FFFFFF" w:themeColor="background1"/>
      <w:bdr w:val="none" w:sz="0" w:space="0" w:color="auto"/>
      <w:shd w:val="clear" w:color="auto" w:fill="00423C"/>
    </w:rPr>
  </w:style>
  <w:style w:type="character" w:customStyle="1" w:styleId="FocusCOSMOlightgreen">
    <w:name w:val="Focus COSMO light green"/>
    <w:basedOn w:val="FocusCOSMOdarkred"/>
    <w:uiPriority w:val="9"/>
    <w:qFormat/>
    <w:rsid w:val="00440232"/>
    <w:rPr>
      <w:b/>
      <w:color w:val="FFFFFF" w:themeColor="background1"/>
      <w:bdr w:val="none" w:sz="0" w:space="0" w:color="auto"/>
      <w:shd w:val="clear" w:color="auto" w:fill="78BE20"/>
    </w:rPr>
  </w:style>
  <w:style w:type="character" w:customStyle="1" w:styleId="Neptunelight">
    <w:name w:val="Neptune light"/>
    <w:uiPriority w:val="10"/>
    <w:qFormat/>
    <w:rsid w:val="008268F1"/>
    <w:rPr>
      <w:rFonts w:ascii="Neptune Light" w:hAnsi="Neptune Light"/>
      <w:color w:val="1B212E" w:themeColor="text1"/>
    </w:rPr>
  </w:style>
  <w:style w:type="character" w:customStyle="1" w:styleId="FocusCOSMOgold">
    <w:name w:val="Focus COSMO gold"/>
    <w:basedOn w:val="FocusCOSMOdarkred"/>
    <w:uiPriority w:val="9"/>
    <w:qFormat/>
    <w:rsid w:val="00440232"/>
    <w:rPr>
      <w:b/>
      <w:color w:val="FFFFFF" w:themeColor="background1"/>
      <w:bdr w:val="none" w:sz="0" w:space="0" w:color="auto"/>
      <w:shd w:val="clear" w:color="auto" w:fill="B39C4D" w:themeFill="accent1"/>
    </w:rPr>
  </w:style>
  <w:style w:type="character" w:customStyle="1" w:styleId="AccentcolorCOSMOlightblue">
    <w:name w:val="Accent color COSMO light blue"/>
    <w:uiPriority w:val="8"/>
    <w:qFormat/>
    <w:rsid w:val="00440232"/>
    <w:rPr>
      <w:color w:val="3296DF"/>
    </w:rPr>
  </w:style>
  <w:style w:type="character" w:styleId="HTMLAkronym">
    <w:name w:val="HTML Acronym"/>
    <w:uiPriority w:val="99"/>
    <w:semiHidden/>
    <w:unhideWhenUsed/>
    <w:rsid w:val="001433CF"/>
    <w:rPr>
      <w:i w:val="0"/>
    </w:rPr>
  </w:style>
  <w:style w:type="paragraph" w:styleId="HTMLAdresse">
    <w:name w:val="HTML Address"/>
    <w:basedOn w:val="Standard"/>
    <w:link w:val="HTMLAdresseZchn"/>
    <w:uiPriority w:val="99"/>
    <w:semiHidden/>
    <w:unhideWhenUsed/>
    <w:rsid w:val="001433CF"/>
    <w:pPr>
      <w:spacing w:after="0" w:line="240" w:lineRule="auto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uiPriority w:val="99"/>
    <w:semiHidden/>
    <w:rsid w:val="001433CF"/>
    <w:rPr>
      <w:i/>
      <w:iCs/>
    </w:rPr>
  </w:style>
  <w:style w:type="character" w:styleId="HTMLZitat">
    <w:name w:val="HTML Cite"/>
    <w:uiPriority w:val="99"/>
    <w:semiHidden/>
    <w:unhideWhenUsed/>
    <w:rsid w:val="001433CF"/>
    <w:rPr>
      <w:i/>
      <w:iCs/>
      <w:color w:val="B39C4D" w:themeColor="accent1"/>
    </w:rPr>
  </w:style>
  <w:style w:type="character" w:styleId="HTMLDefinition">
    <w:name w:val="HTML Definition"/>
    <w:uiPriority w:val="99"/>
    <w:semiHidden/>
    <w:unhideWhenUsed/>
    <w:rsid w:val="001433CF"/>
    <w:rPr>
      <w:i/>
      <w:iCs/>
      <w:color w:val="B39C4D" w:themeColor="accent1"/>
    </w:rPr>
  </w:style>
  <w:style w:type="character" w:styleId="HTMLVariable">
    <w:name w:val="HTML Variable"/>
    <w:uiPriority w:val="99"/>
    <w:semiHidden/>
    <w:unhideWhenUsed/>
    <w:rsid w:val="001433CF"/>
    <w:rPr>
      <w:i/>
      <w:iCs/>
    </w:rPr>
  </w:style>
  <w:style w:type="character" w:customStyle="1" w:styleId="AccentcolorCOSMOdarkcopper">
    <w:name w:val="Accent color COSMO dark copper"/>
    <w:uiPriority w:val="8"/>
    <w:qFormat/>
    <w:rsid w:val="00D45A0C"/>
    <w:rPr>
      <w:color w:val="AA4628"/>
    </w:rPr>
  </w:style>
  <w:style w:type="character" w:customStyle="1" w:styleId="FocusCOSMOlightcopper">
    <w:name w:val="Focus COSMO light copper"/>
    <w:basedOn w:val="FocusCOSMOdarkred"/>
    <w:uiPriority w:val="9"/>
    <w:qFormat/>
    <w:rsid w:val="00440232"/>
    <w:rPr>
      <w:b/>
      <w:color w:val="1B212E" w:themeColor="text1"/>
      <w:bdr w:val="none" w:sz="0" w:space="0" w:color="auto"/>
      <w:shd w:val="clear" w:color="auto" w:fill="EBE6DC"/>
    </w:rPr>
  </w:style>
  <w:style w:type="character" w:customStyle="1" w:styleId="FocusCOSMOlightgrey">
    <w:name w:val="Focus COSMO light grey"/>
    <w:basedOn w:val="FocusCOSMOdarkred"/>
    <w:uiPriority w:val="9"/>
    <w:qFormat/>
    <w:rsid w:val="00440232"/>
    <w:rPr>
      <w:b/>
      <w:color w:val="1B212E" w:themeColor="text1"/>
      <w:bdr w:val="none" w:sz="0" w:space="0" w:color="auto"/>
      <w:shd w:val="clear" w:color="auto" w:fill="CED0D0" w:themeFill="accent6"/>
    </w:rPr>
  </w:style>
  <w:style w:type="character" w:customStyle="1" w:styleId="FocusCOSMOdarkcopper">
    <w:name w:val="Focus COSMO dark copper"/>
    <w:basedOn w:val="FocusCOSMOdarkred"/>
    <w:uiPriority w:val="9"/>
    <w:qFormat/>
    <w:rsid w:val="005B6C7D"/>
    <w:rPr>
      <w:b/>
      <w:color w:val="FFFFFF" w:themeColor="background1"/>
      <w:bdr w:val="none" w:sz="0" w:space="0" w:color="auto"/>
      <w:shd w:val="clear" w:color="auto" w:fill="AA4628"/>
    </w:rPr>
  </w:style>
  <w:style w:type="character" w:customStyle="1" w:styleId="FocusCOSMOanthrazit">
    <w:name w:val="Focus COSMO anthrazit"/>
    <w:basedOn w:val="FocusCOSMOdarkred"/>
    <w:uiPriority w:val="9"/>
    <w:qFormat/>
    <w:rsid w:val="00440232"/>
    <w:rPr>
      <w:b/>
      <w:color w:val="FFFFFF" w:themeColor="background1"/>
      <w:bdr w:val="none" w:sz="0" w:space="0" w:color="auto"/>
      <w:shd w:val="clear" w:color="auto" w:fill="1B212E" w:themeFill="text1"/>
    </w:rPr>
  </w:style>
  <w:style w:type="character" w:customStyle="1" w:styleId="FocusCOSMOdarkgrey">
    <w:name w:val="Focus COSMO dark grey"/>
    <w:basedOn w:val="FocusCOSMOdarkred"/>
    <w:uiPriority w:val="9"/>
    <w:qFormat/>
    <w:rsid w:val="005B6C7D"/>
    <w:rPr>
      <w:b/>
      <w:color w:val="FFFFFF" w:themeColor="background1"/>
      <w:bdr w:val="none" w:sz="0" w:space="0" w:color="auto"/>
      <w:shd w:val="clear" w:color="auto" w:fill="464F57"/>
    </w:rPr>
  </w:style>
  <w:style w:type="paragraph" w:styleId="Zitat">
    <w:name w:val="Quote"/>
    <w:basedOn w:val="Standard"/>
    <w:next w:val="Standard"/>
    <w:link w:val="ZitatZchn"/>
    <w:uiPriority w:val="12"/>
    <w:qFormat/>
    <w:rsid w:val="000D34B5"/>
    <w:pPr>
      <w:spacing w:before="200"/>
      <w:ind w:left="864" w:right="864"/>
      <w:jc w:val="center"/>
    </w:pPr>
    <w:rPr>
      <w:i/>
      <w:iCs/>
    </w:rPr>
  </w:style>
  <w:style w:type="character" w:customStyle="1" w:styleId="ZitatZchn">
    <w:name w:val="Zitat Zchn"/>
    <w:basedOn w:val="Absatz-Standardschriftart"/>
    <w:link w:val="Zitat"/>
    <w:uiPriority w:val="12"/>
    <w:rsid w:val="005A1B2F"/>
    <w:rPr>
      <w:i/>
      <w:iCs/>
    </w:rPr>
  </w:style>
  <w:style w:type="character" w:customStyle="1" w:styleId="AccentcolorCOSMOlightcopper">
    <w:name w:val="Accent color COSMO light copper"/>
    <w:uiPriority w:val="8"/>
    <w:qFormat/>
    <w:rsid w:val="00D45A0C"/>
    <w:rPr>
      <w:color w:val="EBE6DC"/>
    </w:rPr>
  </w:style>
  <w:style w:type="character" w:customStyle="1" w:styleId="AccentcolorCOSMOdarkgrey">
    <w:name w:val="Accent color COSMO dark grey"/>
    <w:uiPriority w:val="8"/>
    <w:qFormat/>
    <w:rsid w:val="00830867"/>
    <w:rPr>
      <w:color w:val="464F57"/>
    </w:rPr>
  </w:style>
  <w:style w:type="character" w:customStyle="1" w:styleId="AccentcolorCOSMOlightgrey">
    <w:name w:val="Accent color COSMO light grey"/>
    <w:uiPriority w:val="8"/>
    <w:qFormat/>
    <w:rsid w:val="00440232"/>
    <w:rPr>
      <w:color w:val="CED0D0" w:themeColor="accent6"/>
    </w:rPr>
  </w:style>
  <w:style w:type="paragraph" w:customStyle="1" w:styleId="berschrift1Nr">
    <w:name w:val="Überschrift 1 Nr."/>
    <w:basedOn w:val="berschrift1"/>
    <w:next w:val="Standard"/>
    <w:link w:val="berschrift1NrZchn"/>
    <w:uiPriority w:val="6"/>
    <w:qFormat/>
    <w:rsid w:val="00324D5C"/>
    <w:pPr>
      <w:numPr>
        <w:numId w:val="12"/>
      </w:numPr>
    </w:pPr>
  </w:style>
  <w:style w:type="paragraph" w:customStyle="1" w:styleId="berschrift2Nr">
    <w:name w:val="Überschrift 2 Nr."/>
    <w:basedOn w:val="berschrift2"/>
    <w:next w:val="Standard"/>
    <w:link w:val="berschrift2NrZchn"/>
    <w:uiPriority w:val="6"/>
    <w:qFormat/>
    <w:rsid w:val="00CF384E"/>
    <w:pPr>
      <w:numPr>
        <w:ilvl w:val="1"/>
        <w:numId w:val="12"/>
      </w:numPr>
    </w:pPr>
  </w:style>
  <w:style w:type="character" w:customStyle="1" w:styleId="berschrift1NrZchn">
    <w:name w:val="Überschrift 1 Nr. Zchn"/>
    <w:basedOn w:val="berschrift1Zchn"/>
    <w:link w:val="berschrift1Nr"/>
    <w:uiPriority w:val="6"/>
    <w:rsid w:val="008268F1"/>
    <w:rPr>
      <w:rFonts w:asciiTheme="majorHAnsi" w:eastAsiaTheme="majorEastAsia" w:hAnsiTheme="majorHAnsi" w:cstheme="majorBidi"/>
      <w:color w:val="B39C4D" w:themeColor="accent1"/>
      <w:sz w:val="32"/>
      <w:szCs w:val="32"/>
    </w:rPr>
  </w:style>
  <w:style w:type="paragraph" w:customStyle="1" w:styleId="berschrift3Nr">
    <w:name w:val="Überschrift 3 Nr."/>
    <w:basedOn w:val="berschrift3"/>
    <w:next w:val="Standard"/>
    <w:link w:val="berschrift3NrZchn"/>
    <w:uiPriority w:val="6"/>
    <w:qFormat/>
    <w:rsid w:val="00CF384E"/>
    <w:pPr>
      <w:numPr>
        <w:ilvl w:val="2"/>
        <w:numId w:val="12"/>
      </w:numPr>
    </w:pPr>
  </w:style>
  <w:style w:type="character" w:customStyle="1" w:styleId="berschrift2NrZchn">
    <w:name w:val="Überschrift 2 Nr. Zchn"/>
    <w:basedOn w:val="berschrift2Zchn"/>
    <w:link w:val="berschrift2Nr"/>
    <w:uiPriority w:val="6"/>
    <w:rsid w:val="008268F1"/>
    <w:rPr>
      <w:rFonts w:asciiTheme="majorHAnsi" w:eastAsiaTheme="majorEastAsia" w:hAnsiTheme="majorHAnsi" w:cstheme="majorBidi"/>
      <w:sz w:val="28"/>
      <w:szCs w:val="26"/>
    </w:rPr>
  </w:style>
  <w:style w:type="paragraph" w:customStyle="1" w:styleId="berschrift4Nr">
    <w:name w:val="Überschrift 4 Nr."/>
    <w:basedOn w:val="berschrift4"/>
    <w:next w:val="Standard"/>
    <w:link w:val="berschrift4NrZchn"/>
    <w:uiPriority w:val="6"/>
    <w:qFormat/>
    <w:rsid w:val="00CF384E"/>
    <w:pPr>
      <w:numPr>
        <w:ilvl w:val="3"/>
        <w:numId w:val="12"/>
      </w:numPr>
    </w:pPr>
  </w:style>
  <w:style w:type="character" w:customStyle="1" w:styleId="berschrift3NrZchn">
    <w:name w:val="Überschrift 3 Nr. Zchn"/>
    <w:basedOn w:val="berschrift3Zchn"/>
    <w:link w:val="berschrift3Nr"/>
    <w:uiPriority w:val="6"/>
    <w:rsid w:val="008268F1"/>
    <w:rPr>
      <w:rFonts w:asciiTheme="majorHAnsi" w:eastAsiaTheme="majorEastAsia" w:hAnsiTheme="majorHAnsi" w:cstheme="majorBidi"/>
      <w:sz w:val="24"/>
    </w:rPr>
  </w:style>
  <w:style w:type="paragraph" w:customStyle="1" w:styleId="berschrift5Nr">
    <w:name w:val="Überschrift 5 Nr."/>
    <w:basedOn w:val="berschrift5"/>
    <w:next w:val="Standard"/>
    <w:link w:val="berschrift5NrZchn"/>
    <w:uiPriority w:val="6"/>
    <w:qFormat/>
    <w:rsid w:val="00CF384E"/>
    <w:pPr>
      <w:numPr>
        <w:ilvl w:val="4"/>
        <w:numId w:val="12"/>
      </w:numPr>
    </w:pPr>
  </w:style>
  <w:style w:type="character" w:customStyle="1" w:styleId="berschrift4NrZchn">
    <w:name w:val="Überschrift 4 Nr. Zchn"/>
    <w:basedOn w:val="berschrift4Zchn"/>
    <w:link w:val="berschrift4Nr"/>
    <w:uiPriority w:val="6"/>
    <w:rsid w:val="008268F1"/>
    <w:rPr>
      <w:rFonts w:asciiTheme="majorHAnsi" w:eastAsiaTheme="majorEastAsia" w:hAnsiTheme="majorHAnsi" w:cstheme="majorBidi"/>
      <w:iCs/>
    </w:rPr>
  </w:style>
  <w:style w:type="paragraph" w:customStyle="1" w:styleId="Listlevel2">
    <w:name w:val="List level 2"/>
    <w:basedOn w:val="Standard"/>
    <w:link w:val="Listlevel2Zchn"/>
    <w:uiPriority w:val="3"/>
    <w:qFormat/>
    <w:rsid w:val="00997EE9"/>
    <w:pPr>
      <w:numPr>
        <w:ilvl w:val="1"/>
        <w:numId w:val="13"/>
      </w:numPr>
      <w:ind w:left="680" w:hanging="340"/>
      <w:contextualSpacing/>
    </w:pPr>
  </w:style>
  <w:style w:type="character" w:customStyle="1" w:styleId="berschrift5NrZchn">
    <w:name w:val="Überschrift 5 Nr. Zchn"/>
    <w:basedOn w:val="berschrift5Zchn"/>
    <w:link w:val="berschrift5Nr"/>
    <w:uiPriority w:val="6"/>
    <w:rsid w:val="008268F1"/>
    <w:rPr>
      <w:rFonts w:asciiTheme="majorHAnsi" w:eastAsiaTheme="majorEastAsia" w:hAnsiTheme="majorHAnsi" w:cstheme="majorBidi"/>
      <w:color w:val="464F57"/>
    </w:rPr>
  </w:style>
  <w:style w:type="character" w:customStyle="1" w:styleId="Listlevel1Zchn">
    <w:name w:val="List level 1 Zchn"/>
    <w:basedOn w:val="Absatz-Standardschriftart"/>
    <w:link w:val="Listlevel1"/>
    <w:uiPriority w:val="3"/>
    <w:rsid w:val="00D67EBD"/>
  </w:style>
  <w:style w:type="paragraph" w:customStyle="1" w:styleId="Listlevel3">
    <w:name w:val="List level 3"/>
    <w:basedOn w:val="Standard"/>
    <w:link w:val="Listlevel3Zchn"/>
    <w:uiPriority w:val="3"/>
    <w:qFormat/>
    <w:rsid w:val="00997EE9"/>
    <w:pPr>
      <w:numPr>
        <w:ilvl w:val="2"/>
        <w:numId w:val="13"/>
      </w:numPr>
      <w:ind w:left="1043" w:hanging="340"/>
      <w:contextualSpacing/>
    </w:pPr>
  </w:style>
  <w:style w:type="character" w:customStyle="1" w:styleId="Listlevel2Zchn">
    <w:name w:val="List level 2 Zchn"/>
    <w:basedOn w:val="Absatz-Standardschriftart"/>
    <w:link w:val="Listlevel2"/>
    <w:uiPriority w:val="3"/>
    <w:rsid w:val="003258A7"/>
  </w:style>
  <w:style w:type="paragraph" w:customStyle="1" w:styleId="Listlevel4">
    <w:name w:val="List level 4"/>
    <w:basedOn w:val="Standard"/>
    <w:link w:val="Listlevel4Zchn"/>
    <w:uiPriority w:val="3"/>
    <w:qFormat/>
    <w:rsid w:val="00997EE9"/>
    <w:pPr>
      <w:numPr>
        <w:ilvl w:val="3"/>
        <w:numId w:val="13"/>
      </w:numPr>
      <w:ind w:left="1400" w:hanging="340"/>
      <w:contextualSpacing/>
    </w:pPr>
  </w:style>
  <w:style w:type="character" w:customStyle="1" w:styleId="Listlevel3Zchn">
    <w:name w:val="List level 3 Zchn"/>
    <w:basedOn w:val="Absatz-Standardschriftart"/>
    <w:link w:val="Listlevel3"/>
    <w:uiPriority w:val="3"/>
    <w:rsid w:val="003258A7"/>
  </w:style>
  <w:style w:type="paragraph" w:customStyle="1" w:styleId="Listlevel5">
    <w:name w:val="List level 5"/>
    <w:basedOn w:val="Standard"/>
    <w:link w:val="Listlevel5Zchn"/>
    <w:uiPriority w:val="3"/>
    <w:qFormat/>
    <w:rsid w:val="00997EE9"/>
    <w:pPr>
      <w:numPr>
        <w:ilvl w:val="4"/>
        <w:numId w:val="13"/>
      </w:numPr>
      <w:ind w:left="1763" w:hanging="340"/>
      <w:contextualSpacing/>
    </w:pPr>
  </w:style>
  <w:style w:type="character" w:customStyle="1" w:styleId="Listlevel4Zchn">
    <w:name w:val="List level 4 Zchn"/>
    <w:basedOn w:val="Absatz-Standardschriftart"/>
    <w:link w:val="Listlevel4"/>
    <w:uiPriority w:val="3"/>
    <w:rsid w:val="003258A7"/>
  </w:style>
  <w:style w:type="character" w:customStyle="1" w:styleId="Listlevel5Zchn">
    <w:name w:val="List level 5 Zchn"/>
    <w:basedOn w:val="Absatz-Standardschriftart"/>
    <w:link w:val="Listlevel5"/>
    <w:uiPriority w:val="3"/>
    <w:rsid w:val="003258A7"/>
  </w:style>
  <w:style w:type="table" w:styleId="Listentabelle3Akzent1">
    <w:name w:val="List Table 3 Accent 1"/>
    <w:basedOn w:val="NormaleTabelle"/>
    <w:uiPriority w:val="48"/>
    <w:rsid w:val="00D63AE7"/>
    <w:pPr>
      <w:spacing w:after="0" w:line="240" w:lineRule="auto"/>
    </w:pPr>
    <w:tblPr>
      <w:tblStyleRowBandSize w:val="1"/>
      <w:tblStyleColBandSize w:val="1"/>
      <w:tblBorders>
        <w:top w:val="single" w:sz="4" w:space="0" w:color="B39C4D" w:themeColor="accent1"/>
        <w:left w:val="single" w:sz="4" w:space="0" w:color="B39C4D" w:themeColor="accent1"/>
        <w:bottom w:val="single" w:sz="4" w:space="0" w:color="B39C4D" w:themeColor="accent1"/>
        <w:right w:val="single" w:sz="4" w:space="0" w:color="B39C4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39C4D" w:themeFill="accent1"/>
      </w:tcPr>
    </w:tblStylePr>
    <w:tblStylePr w:type="lastRow">
      <w:rPr>
        <w:b/>
        <w:bCs/>
      </w:rPr>
      <w:tblPr/>
      <w:tcPr>
        <w:tcBorders>
          <w:top w:val="double" w:sz="4" w:space="0" w:color="B39C4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39C4D" w:themeColor="accent1"/>
          <w:right w:val="single" w:sz="4" w:space="0" w:color="B39C4D" w:themeColor="accent1"/>
        </w:tcBorders>
      </w:tcPr>
    </w:tblStylePr>
    <w:tblStylePr w:type="band1Horz">
      <w:tblPr/>
      <w:tcPr>
        <w:tcBorders>
          <w:top w:val="single" w:sz="4" w:space="0" w:color="B39C4D" w:themeColor="accent1"/>
          <w:bottom w:val="single" w:sz="4" w:space="0" w:color="B39C4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39C4D" w:themeColor="accent1"/>
          <w:left w:val="nil"/>
        </w:tcBorders>
      </w:tcPr>
    </w:tblStylePr>
    <w:tblStylePr w:type="swCell">
      <w:tblPr/>
      <w:tcPr>
        <w:tcBorders>
          <w:top w:val="double" w:sz="4" w:space="0" w:color="B39C4D" w:themeColor="accent1"/>
          <w:right w:val="nil"/>
        </w:tcBorders>
      </w:tcPr>
    </w:tblStylePr>
  </w:style>
  <w:style w:type="paragraph" w:styleId="KeinLeerraum">
    <w:name w:val="No Spacing"/>
    <w:aliases w:val="no space"/>
    <w:link w:val="KeinLeerraumZchn"/>
    <w:uiPriority w:val="14"/>
    <w:qFormat/>
    <w:rsid w:val="00710507"/>
    <w:pPr>
      <w:spacing w:after="0" w:line="240" w:lineRule="auto"/>
    </w:pPr>
  </w:style>
  <w:style w:type="character" w:customStyle="1" w:styleId="KeinLeerraumZchn">
    <w:name w:val="Kein Leerraum Zchn"/>
    <w:aliases w:val="no space Zchn"/>
    <w:basedOn w:val="Absatz-Standardschriftart"/>
    <w:link w:val="KeinLeerraum"/>
    <w:uiPriority w:val="14"/>
    <w:rsid w:val="008268F1"/>
  </w:style>
  <w:style w:type="character" w:customStyle="1" w:styleId="Neptune">
    <w:name w:val="Neptune"/>
    <w:uiPriority w:val="10"/>
    <w:qFormat/>
    <w:rsid w:val="008268F1"/>
    <w:rPr>
      <w:rFonts w:ascii="Neptune" w:hAnsi="Neptune"/>
    </w:rPr>
  </w:style>
  <w:style w:type="paragraph" w:customStyle="1" w:styleId="Numbering">
    <w:name w:val="Numbering"/>
    <w:basedOn w:val="Standard"/>
    <w:link w:val="NumberingZchn"/>
    <w:uiPriority w:val="4"/>
    <w:qFormat/>
    <w:rsid w:val="008268F1"/>
    <w:pPr>
      <w:numPr>
        <w:numId w:val="33"/>
      </w:numPr>
    </w:pPr>
  </w:style>
  <w:style w:type="character" w:customStyle="1" w:styleId="NumberingZchn">
    <w:name w:val="Numbering Zchn"/>
    <w:basedOn w:val="Absatz-Standardschriftart"/>
    <w:link w:val="Numbering"/>
    <w:uiPriority w:val="4"/>
    <w:rsid w:val="008268F1"/>
  </w:style>
  <w:style w:type="paragraph" w:customStyle="1" w:styleId="Tabletext">
    <w:name w:val="Table text"/>
    <w:basedOn w:val="Standard"/>
    <w:link w:val="TabletextChar"/>
    <w:autoRedefine/>
    <w:uiPriority w:val="1"/>
    <w:qFormat/>
    <w:rsid w:val="008268F1"/>
    <w:pPr>
      <w:spacing w:before="60" w:after="60" w:line="240" w:lineRule="auto"/>
    </w:pPr>
    <w:rPr>
      <w:szCs w:val="20"/>
      <w:lang w:eastAsia="de-DE"/>
    </w:rPr>
  </w:style>
  <w:style w:type="character" w:customStyle="1" w:styleId="TabletextChar">
    <w:name w:val="Table text Char"/>
    <w:basedOn w:val="Absatz-Standardschriftart"/>
    <w:link w:val="Tabletext"/>
    <w:uiPriority w:val="1"/>
    <w:rsid w:val="008268F1"/>
    <w:rPr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3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8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2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0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6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5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8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13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customXml" Target="../customXml/item7.xml"/><Relationship Id="rId12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webSettings" Target="webSetting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settings" Target="settings.xml"/><Relationship Id="rId4" Type="http://schemas.openxmlformats.org/officeDocument/2006/relationships/customXml" Target="../customXml/item4.xml"/><Relationship Id="rId9" Type="http://schemas.openxmlformats.org/officeDocument/2006/relationships/styles" Target="styl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klaeck10227\AppData\Local\Temp\Templafy\WordVsto\gbzednll.dotx" TargetMode="External"/></Relationships>
</file>

<file path=word/theme/theme1.xml><?xml version="1.0" encoding="utf-8"?>
<a:theme xmlns:a="http://schemas.openxmlformats.org/drawingml/2006/main" name="Office">
  <a:themeElements>
    <a:clrScheme name="New COSMO colors">
      <a:dk1>
        <a:srgbClr val="1B212E"/>
      </a:dk1>
      <a:lt1>
        <a:srgbClr val="FFFFFF"/>
      </a:lt1>
      <a:dk2>
        <a:srgbClr val="1B212E"/>
      </a:dk2>
      <a:lt2>
        <a:srgbClr val="FFFFFF"/>
      </a:lt2>
      <a:accent1>
        <a:srgbClr val="B39C4D"/>
      </a:accent1>
      <a:accent2>
        <a:srgbClr val="6A0040"/>
      </a:accent2>
      <a:accent3>
        <a:srgbClr val="FF671F"/>
      </a:accent3>
      <a:accent4>
        <a:srgbClr val="AA4628"/>
      </a:accent4>
      <a:accent5>
        <a:srgbClr val="00423C"/>
      </a:accent5>
      <a:accent6>
        <a:srgbClr val="CED0D0"/>
      </a:accent6>
      <a:hlink>
        <a:srgbClr val="B39C4D"/>
      </a:hlink>
      <a:folHlink>
        <a:srgbClr val="6A0040"/>
      </a:folHlink>
    </a:clrScheme>
    <a:fontScheme name="Benutzerdefiniert 1">
      <a:majorFont>
        <a:latin typeface="Neptune"/>
        <a:ea typeface=""/>
        <a:cs typeface="Times New Roman"/>
      </a:majorFont>
      <a:minorFont>
        <a:latin typeface="Neptune Light"/>
        <a:ea typeface="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 w="12700"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6350">
          <a:solidFill>
            <a:schemeClr val="accent1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  <a:ln w="3175"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TemplafyTemplateConfiguration><![CDATA[{"elementsMetadata":[],"transformationConfigurations":[],"templateName":"COSMO Word Master Template (4)","templateDescription":"","enableDocumentContentUpdater":false,"version":"2.0"}]]></TemplafyTemplateConfiguration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CProcesstype xmlns="f7c7d1a8-8000-4c13-8049-b5624d97f46f" xsi:nil="true"/>
    <CCMarketingTaskArea xmlns="f7c7d1a8-8000-4c13-8049-b5624d97f46f" xsi:nil="true"/>
    <CCDMSArea xmlns="f7c7d1a8-8000-4c13-8049-b5624d97f46f" xsi:nil="true"/>
    <CCFlaggedDeletion xmlns="f7c7d1a8-8000-4c13-8049-b5624d97f46f">false</CCFlaggedDeletion>
    <pscChangeTracker xmlns="f7c7d1a8-8000-4c13-8049-b5624d97f46f" xsi:nil="true"/>
    <CCMarketingConsultingandService xmlns="f7c7d1a8-8000-4c13-8049-b5624d97f46f" xsi:nil="true"/>
    <CCRemainingRetention xmlns="f7c7d1a8-8000-4c13-8049-b5624d97f46f" xsi:nil="true"/>
    <TaxCatchAll xmlns="f7c7d1a8-8000-4c13-8049-b5624d97f46f" xsi:nil="true"/>
    <CCCompany xmlns="f7c7d1a8-8000-4c13-8049-b5624d97f46f" xsi:nil="true"/>
    <CCCompanyID xmlns="f7c7d1a8-8000-4c13-8049-b5624d97f46f" xsi:nil="true"/>
    <CCMarketingIndustry xmlns="f7c7d1a8-8000-4c13-8049-b5624d97f46f" xsi:nil="true"/>
    <CCMarketingPlatform xmlns="f7c7d1a8-8000-4c13-8049-b5624d97f46f" xsi:nil="true"/>
    <CCLanguage xmlns="f7c7d1a8-8000-4c13-8049-b5624d97f46f" xsi:nil="true"/>
    <lcf76f155ced4ddcb4097134ff3c332f xmlns="1aa2fff8-34ba-4590-9e65-de99890e3f8a">
      <Terms xmlns="http://schemas.microsoft.com/office/infopath/2007/PartnerControls"/>
    </lcf76f155ced4ddcb4097134ff3c332f>
    <CCMarketingDocumentType xmlns="f7c7d1a8-8000-4c13-8049-b5624d97f46f" xsi:nil="true"/>
  </documentManagement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6.xml><?xml version="1.0" encoding="utf-8"?>
<TemplafyFormConfiguration><![CDATA[{"formFields":[],"formDataEntries":[]}]]></TemplafyFormConfiguration>
</file>

<file path=customXml/item7.xml><?xml version="1.0" encoding="utf-8"?>
<ct:contentTypeSchema xmlns:ct="http://schemas.microsoft.com/office/2006/metadata/contentType" xmlns:ma="http://schemas.microsoft.com/office/2006/metadata/properties/metaAttributes" ct:_="" ma:_="" ma:contentTypeName="Marketing - Marketing Material" ma:contentTypeID="0x0101E00505001475DF1F43536742A9EE002BE72B8A33" ma:contentTypeVersion="31" ma:contentTypeDescription="Ein neues Dokument erstellen." ma:contentTypeScope="" ma:versionID="02e40f5b85ca6764a91ebe1ec1d31c63">
  <xsd:schema xmlns:xsd="http://www.w3.org/2001/XMLSchema" xmlns:xs="http://www.w3.org/2001/XMLSchema" xmlns:p="http://schemas.microsoft.com/office/2006/metadata/properties" xmlns:ns2="f7c7d1a8-8000-4c13-8049-b5624d97f46f" xmlns:ns3="1aa2fff8-34ba-4590-9e65-de99890e3f8a" targetNamespace="http://schemas.microsoft.com/office/2006/metadata/properties" ma:root="true" ma:fieldsID="bafcf94692c24336b96d959bd1c9e0e3" ns2:_="" ns3:_="">
    <xsd:import namespace="f7c7d1a8-8000-4c13-8049-b5624d97f46f"/>
    <xsd:import namespace="1aa2fff8-34ba-4590-9e65-de99890e3f8a"/>
    <xsd:element name="properties">
      <xsd:complexType>
        <xsd:sequence>
          <xsd:element name="documentManagement">
            <xsd:complexType>
              <xsd:all>
                <xsd:element ref="ns2:CCLanguage" minOccurs="0"/>
                <xsd:element ref="ns2:CCDMSArea" minOccurs="0"/>
                <xsd:element ref="ns2:CCProcesstype" minOccurs="0"/>
                <xsd:element ref="ns2:CCCompany" minOccurs="0"/>
                <xsd:element ref="ns2:CCCompanyID" minOccurs="0"/>
                <xsd:element ref="ns2:CCFlaggedDeletion" minOccurs="0"/>
                <xsd:element ref="ns2:pscChangeTracker" minOccurs="0"/>
                <xsd:element ref="ns2:CCMarketingTaskArea" minOccurs="0"/>
                <xsd:element ref="ns2:CCMarketingIndustry" minOccurs="0"/>
                <xsd:element ref="ns2:CCMarketingPlatform" minOccurs="0"/>
                <xsd:element ref="ns2:CCMarketingConsultingandService" minOccurs="0"/>
                <xsd:element ref="ns2:CCMarketingDocumentType" minOccurs="0"/>
                <xsd:element ref="ns3:MediaServiceMetadata" minOccurs="0"/>
                <xsd:element ref="ns3:MediaServiceFastMetadata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2:TaxCatchAll" minOccurs="0"/>
                <xsd:element ref="ns3:lcf76f155ced4ddcb4097134ff3c332f" minOccurs="0"/>
                <xsd:element ref="ns2:CCRemainingReten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c7d1a8-8000-4c13-8049-b5624d97f46f" elementFormDefault="qualified">
    <xsd:import namespace="http://schemas.microsoft.com/office/2006/documentManagement/types"/>
    <xsd:import namespace="http://schemas.microsoft.com/office/infopath/2007/PartnerControls"/>
    <xsd:element name="CCLanguage" ma:index="8" nillable="true" ma:displayName="Language" ma:indexed="true" ma:internalName="CCLanguage">
      <xsd:simpleType>
        <xsd:restriction base="dms:Text"/>
      </xsd:simpleType>
    </xsd:element>
    <xsd:element name="CCDMSArea" ma:index="9" nillable="true" ma:displayName="DMS Area" ma:indexed="true" ma:internalName="CCDMSArea">
      <xsd:simpleType>
        <xsd:restriction base="dms:Text"/>
      </xsd:simpleType>
    </xsd:element>
    <xsd:element name="CCProcesstype" ma:index="10" nillable="true" ma:displayName="Process" ma:indexed="true" ma:internalName="CCProcesstype">
      <xsd:simpleType>
        <xsd:restriction base="dms:Choice">
          <xsd:enumeration value="Sales"/>
          <xsd:enumeration value="Operation"/>
          <xsd:enumeration value="Service"/>
          <xsd:enumeration value="Backoffice"/>
          <xsd:enumeration value="Finance"/>
          <xsd:enumeration value="Purchase"/>
          <xsd:enumeration value="Management"/>
        </xsd:restriction>
      </xsd:simpleType>
    </xsd:element>
    <xsd:element name="CCCompany" ma:index="11" nillable="true" ma:displayName="Company" ma:internalName="CCCompany">
      <xsd:simpleType>
        <xsd:restriction base="dms:Text"/>
      </xsd:simpleType>
    </xsd:element>
    <xsd:element name="CCCompanyID" ma:index="12" nillable="true" ma:displayName="Company-ID" ma:internalName="CCCompanyID">
      <xsd:simpleType>
        <xsd:restriction base="dms:Text"/>
      </xsd:simpleType>
    </xsd:element>
    <xsd:element name="CCFlaggedDeletion" ma:index="13" nillable="true" ma:displayName="Flagged for Deletion" ma:default="0" ma:internalName="CCFlaggedDeletion">
      <xsd:simpleType>
        <xsd:restriction base="dms:Boolean"/>
      </xsd:simpleType>
    </xsd:element>
    <xsd:element name="pscChangeTracker" ma:index="14" nillable="true" ma:displayName="ChangeTracker" ma:internalName="pscChangeTracker">
      <xsd:simpleType>
        <xsd:restriction base="dms:Note"/>
      </xsd:simpleType>
    </xsd:element>
    <xsd:element name="CCMarketingTaskArea" ma:index="15" nillable="true" ma:displayName="Task Area" ma:internalName="CCMarketingTaskArea">
      <xsd:simpleType>
        <xsd:restriction base="dms:Choice">
          <xsd:enumeration value="Management"/>
          <xsd:enumeration value="Purchasing"/>
          <xsd:enumeration value="Sales"/>
          <xsd:enumeration value="Marketing"/>
          <xsd:enumeration value="IT"/>
          <xsd:enumeration value="Design and Construction"/>
          <xsd:enumeration value="Research and Development"/>
          <xsd:enumeration value="Production"/>
          <xsd:enumeration value="Work Preparation"/>
          <xsd:enumeration value="Project Management"/>
          <xsd:enumeration value="Quality Management"/>
          <xsd:enumeration value="Logistics"/>
          <xsd:enumeration value="Materials Management"/>
          <xsd:enumeration value="Human Resources"/>
          <xsd:enumeration value="Financial Accounting"/>
          <xsd:enumeration value="Controlling"/>
          <xsd:enumeration value="Service"/>
          <xsd:enumeration value="Supply Chain Management"/>
          <xsd:enumeration value="Product Control"/>
        </xsd:restriction>
      </xsd:simpleType>
    </xsd:element>
    <xsd:element name="CCMarketingIndustry" ma:index="16" nillable="true" ma:displayName="Industry" ma:internalName="CCMarketingIndustry">
      <xsd:simpleType>
        <xsd:restriction base="dms:Choice">
          <xsd:enumeration value="Automotive"/>
          <xsd:enumeration value="Chemical industry"/>
          <xsd:enumeration value="Service industry"/>
          <xsd:enumeration value="Printing and packaging industry"/>
          <xsd:enumeration value="Energy industry"/>
          <xsd:enumeration value="Waste Management and Recycling"/>
          <xsd:enumeration value="Automotive industry"/>
          <xsd:enumeration value="Paint and varnish industry"/>
          <xsd:enumeration value="Equipment and apparatus engineering"/>
          <xsd:enumeration value="Glass Industry"/>
          <xsd:enumeration value="Trade and e-commerce"/>
          <xsd:enumeration value="Cosmetics industry"/>
          <xsd:enumeration value="Plastics Industry"/>
          <xsd:enumeration value="Food industry and food supplements"/>
          <xsd:enumeration value="Mechanical Engineering"/>
          <xsd:enumeration value="Plant engineering"/>
          <xsd:enumeration value="Media houses and publishing houses"/>
          <xsd:enumeration value="Medical Technology"/>
          <xsd:enumeration value="Metal processing industry"/>
          <xsd:enumeration value="Oil and gas industry"/>
          <xsd:enumeration value="PUBLIC TRANSPORT"/>
          <xsd:enumeration value="Pharmaceuticals"/>
          <xsd:enumeration value="Planning and construction"/>
          <xsd:enumeration value="Project oriented manufacturing"/>
          <xsd:enumeration value="Roll production"/>
          <xsd:enumeration value="Transport and logistics service providers"/>
        </xsd:restriction>
      </xsd:simpleType>
    </xsd:element>
    <xsd:element name="CCMarketingPlatform" ma:index="17" nillable="true" ma:displayName="Platform" ma:internalName="CCMarketingPlatform">
      <xsd:simpleType>
        <xsd:restriction base="dms:Choice">
          <xsd:enumeration value="Dynamics 365 Finance and SCM"/>
          <xsd:enumeration value="Dynamics 365 CRM"/>
          <xsd:enumeration value="Dynamics 365 Business Central"/>
          <xsd:enumeration value="Data Science"/>
          <xsd:enumeration value="Data Analytics"/>
          <xsd:enumeration value="Modern Workplace"/>
          <xsd:enumeration value="Human Capital Management"/>
        </xsd:restriction>
      </xsd:simpleType>
    </xsd:element>
    <xsd:element name="CCMarketingConsultingandService" ma:index="18" nillable="true" ma:displayName="Consulting and Service" ma:internalName="CCMarketingConsultingandService">
      <xsd:simpleType>
        <xsd:restriction base="dms:Choice">
          <xsd:enumeration value="Digital Business Consulting (Business Design)"/>
          <xsd:enumeration value="DigiCheck"/>
          <xsd:enumeration value="Cloud and IT-Services"/>
          <xsd:enumeration value="Reengineering"/>
          <xsd:enumeration value="IoT-Services"/>
          <xsd:enumeration value="Global Services"/>
          <xsd:enumeration value="Licensing"/>
          <xsd:enumeration value="Migration Services"/>
        </xsd:restriction>
      </xsd:simpleType>
    </xsd:element>
    <xsd:element name="CCMarketingDocumentType" ma:index="19" nillable="true" ma:displayName="Document type" ma:internalName="CCMarketingDocumentType">
      <xsd:simpleType>
        <xsd:restriction base="dms:Choice">
          <xsd:enumeration value="Factsheet"/>
          <xsd:enumeration value="Brochure"/>
          <xsd:enumeration value="Whitepaper"/>
          <xsd:enumeration value="Reference"/>
          <xsd:enumeration value="Presentation"/>
          <xsd:enumeration value="Battlecard"/>
          <xsd:enumeration value="Video"/>
          <xsd:enumeration value="Images"/>
          <xsd:enumeration value="Blog"/>
          <xsd:enumeration value="Public Relation"/>
          <xsd:enumeration value="Analyse"/>
          <xsd:enumeration value="Survey"/>
          <xsd:enumeration value="Checklist"/>
          <xsd:enumeration value="COSMOverse"/>
          <xsd:enumeration value="Story"/>
          <xsd:enumeration value="COSMO CODE"/>
          <xsd:enumeration value="Brand"/>
          <xsd:enumeration value="Template"/>
        </xsd:restriction>
      </xsd:simpleType>
    </xsd:element>
    <xsd:element name="TaxCatchAll" ma:index="27" nillable="true" ma:displayName="Taxonomy Catch All Column" ma:hidden="true" ma:list="{35dbf01b-1f31-45a3-86f2-5512bc27367b}" ma:internalName="TaxCatchAll" ma:showField="CatchAllData" ma:web="f7c7d1a8-8000-4c13-8049-b5624d97f46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CCRemainingRetention" ma:index="30" nillable="true" ma:displayName="CCRemainingRetention" ma:indexed="true" ma:internalName="CCRemainingReten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a2fff8-34ba-4590-9e65-de99890e3f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2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6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9" nillable="true" ma:taxonomy="true" ma:internalName="lcf76f155ced4ddcb4097134ff3c332f" ma:taxonomyFieldName="MediaServiceImageTags" ma:displayName="Bildmarkierungen" ma:readOnly="false" ma:fieldId="{5cf76f15-5ced-4ddc-b409-7134ff3c332f}" ma:taxonomyMulti="true" ma:sspId="8e328ffb-de95-4090-83eb-67a0c8aac93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504B814-763E-4DD4-AABF-CCD3CCBB5344}">
  <ds:schemaRefs/>
</ds:datastoreItem>
</file>

<file path=customXml/itemProps3.xml><?xml version="1.0" encoding="utf-8"?>
<ds:datastoreItem xmlns:ds="http://schemas.openxmlformats.org/officeDocument/2006/customXml" ds:itemID="{5A4FBEB1-44A9-4105-BEBD-B7D4ADE20E3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72E02F4-6128-49B0-B40D-97BA5DF7F47C}">
  <ds:schemaRefs>
    <ds:schemaRef ds:uri="http://schemas.microsoft.com/office/2006/metadata/properties"/>
    <ds:schemaRef ds:uri="http://schemas.microsoft.com/office/infopath/2007/PartnerControls"/>
    <ds:schemaRef ds:uri="f7c7d1a8-8000-4c13-8049-b5624d97f46f"/>
    <ds:schemaRef ds:uri="1aa2fff8-34ba-4590-9e65-de99890e3f8a"/>
  </ds:schemaRefs>
</ds:datastoreItem>
</file>

<file path=customXml/itemProps5.xml><?xml version="1.0" encoding="utf-8"?>
<ds:datastoreItem xmlns:ds="http://schemas.openxmlformats.org/officeDocument/2006/customXml" ds:itemID="{A0230FF9-2581-4518-BB65-FEF8014DA85E}">
  <ds:schemaRefs>
    <ds:schemaRef ds:uri="http://schemas.microsoft.com/sharepoint/v3/contenttype/forms"/>
  </ds:schemaRefs>
</ds:datastoreItem>
</file>

<file path=customXml/itemProps6.xml><?xml version="1.0" encoding="utf-8"?>
<ds:datastoreItem xmlns:ds="http://schemas.openxmlformats.org/officeDocument/2006/customXml" ds:itemID="{7D979D25-5CA0-4E05-A049-55EDDF5D9B8D}">
  <ds:schemaRefs/>
</ds:datastoreItem>
</file>

<file path=customXml/itemProps7.xml><?xml version="1.0" encoding="utf-8"?>
<ds:datastoreItem xmlns:ds="http://schemas.openxmlformats.org/officeDocument/2006/customXml" ds:itemID="{42980648-14D0-45EC-A8BD-D5B7B9329E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7c7d1a8-8000-4c13-8049-b5624d97f46f"/>
    <ds:schemaRef ds:uri="1aa2fff8-34ba-4590-9e65-de99890e3f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gbzednll.dotx</Template>
  <TotalTime>0</TotalTime>
  <Pages>3</Pages>
  <Words>375</Words>
  <Characters>2368</Characters>
  <Application>Microsoft Office Word</Application>
  <DocSecurity>0</DocSecurity>
  <Lines>19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hhh</dc:subject>
  <dc:creator>Stefan Klaeck</dc:creator>
  <cp:keywords/>
  <dc:description/>
  <cp:lastModifiedBy>Stefan Klaeck</cp:lastModifiedBy>
  <cp:revision>2</cp:revision>
  <dcterms:created xsi:type="dcterms:W3CDTF">2024-11-15T10:56:00Z</dcterms:created>
  <dcterms:modified xsi:type="dcterms:W3CDTF">2024-11-15T10:56:00Z</dcterms:modified>
  <cp:category/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lefonnummer">
    <vt:lpwstr>+49 30 343815-114</vt:lpwstr>
  </property>
  <property fmtid="{D5CDD505-2E9C-101B-9397-08002B2CF9AE}" pid="3" name="E-Mail">
    <vt:lpwstr>nicole.mueller@cosmoconsult.com</vt:lpwstr>
  </property>
  <property fmtid="{D5CDD505-2E9C-101B-9397-08002B2CF9AE}" pid="4" name="Telefax">
    <vt:lpwstr>+49 30 343815-111</vt:lpwstr>
  </property>
  <property fmtid="{D5CDD505-2E9C-101B-9397-08002B2CF9AE}" pid="5" name="Phase">
    <vt:lpwstr>2 - Analyse</vt:lpwstr>
  </property>
  <property fmtid="{D5CDD505-2E9C-101B-9397-08002B2CF9AE}" pid="6" name="Typ">
    <vt:lpwstr>1 Vorlage</vt:lpwstr>
  </property>
  <property fmtid="{D5CDD505-2E9C-101B-9397-08002B2CF9AE}" pid="7" name="ContentTypeId">
    <vt:lpwstr>0x0101E00505001475DF1F43536742A9EE002BE72B8A33</vt:lpwstr>
  </property>
  <property fmtid="{D5CDD505-2E9C-101B-9397-08002B2CF9AE}" pid="8" name="Status">
    <vt:lpwstr>Final</vt:lpwstr>
  </property>
  <property fmtid="{D5CDD505-2E9C-101B-9397-08002B2CF9AE}" pid="9" name="SPSDescription">
    <vt:lpwstr/>
  </property>
  <property fmtid="{D5CDD505-2E9C-101B-9397-08002B2CF9AE}" pid="10" name="Owner">
    <vt:lpwstr>Carsten Wollny</vt:lpwstr>
  </property>
  <property fmtid="{D5CDD505-2E9C-101B-9397-08002B2CF9AE}" pid="11" name="_NewReviewCycle">
    <vt:lpwstr/>
  </property>
  <property fmtid="{D5CDD505-2E9C-101B-9397-08002B2CF9AE}" pid="12" name="MediaServiceImageTags">
    <vt:lpwstr/>
  </property>
  <property fmtid="{D5CDD505-2E9C-101B-9397-08002B2CF9AE}" pid="13" name="TriggerFlowInfo">
    <vt:lpwstr/>
  </property>
  <property fmtid="{D5CDD505-2E9C-101B-9397-08002B2CF9AE}" pid="14" name="TemplafyTenantId">
    <vt:lpwstr>cosmoconsult</vt:lpwstr>
  </property>
  <property fmtid="{D5CDD505-2E9C-101B-9397-08002B2CF9AE}" pid="15" name="TemplafyTemplateId">
    <vt:lpwstr>1025427411302350852</vt:lpwstr>
  </property>
  <property fmtid="{D5CDD505-2E9C-101B-9397-08002B2CF9AE}" pid="16" name="TemplafyUserProfileId">
    <vt:lpwstr>637956224806573441</vt:lpwstr>
  </property>
  <property fmtid="{D5CDD505-2E9C-101B-9397-08002B2CF9AE}" pid="17" name="TemplafyLanguageCode">
    <vt:lpwstr>de-DE</vt:lpwstr>
  </property>
  <property fmtid="{D5CDD505-2E9C-101B-9397-08002B2CF9AE}" pid="18" name="TemplafyFromBlank">
    <vt:bool>true</vt:bool>
  </property>
</Properties>
</file>